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2A6659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29D6B04F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78A7DBE7" w14:textId="77777777" w:rsidR="000D13F9" w:rsidRDefault="00F076ED" w:rsidP="000D13F9">
      <w:pPr>
        <w:pStyle w:val="Title"/>
        <w:jc w:val="right"/>
        <w:rPr>
          <w:iCs/>
          <w:sz w:val="44"/>
          <w:lang w:val="sr-Latn-CS"/>
        </w:rPr>
      </w:pPr>
      <w:r w:rsidRPr="00F076ED">
        <w:rPr>
          <w:iCs/>
          <w:sz w:val="44"/>
          <w:lang w:val="sr-Latn-CS"/>
        </w:rPr>
        <w:t>WV</w:t>
      </w:r>
    </w:p>
    <w:p w14:paraId="0FFE20FF" w14:textId="77777777" w:rsidR="00F076ED" w:rsidRPr="00F076ED" w:rsidRDefault="00F076ED" w:rsidP="00F076ED">
      <w:pPr>
        <w:jc w:val="right"/>
        <w:rPr>
          <w:rFonts w:ascii="Arial" w:hAnsi="Arial" w:cs="Arial"/>
          <w:b/>
          <w:sz w:val="44"/>
          <w:szCs w:val="44"/>
          <w:lang w:val="sr-Latn-CS"/>
        </w:rPr>
      </w:pPr>
      <w:r w:rsidRPr="00F076ED">
        <w:rPr>
          <w:rFonts w:ascii="Arial" w:hAnsi="Arial" w:cs="Arial"/>
          <w:b/>
          <w:sz w:val="44"/>
          <w:szCs w:val="44"/>
          <w:lang w:val="sr-Latn-CS"/>
        </w:rPr>
        <w:t>Wedding Venue</w:t>
      </w:r>
    </w:p>
    <w:p w14:paraId="0BC07FED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0A37501D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7E7B734B" w14:textId="77777777" w:rsidR="0059438F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363622A9" w14:textId="77777777" w:rsidR="0037489E" w:rsidRPr="0037489E" w:rsidRDefault="0037489E" w:rsidP="0037489E">
      <w:pPr>
        <w:rPr>
          <w:lang w:val="sr-Latn-CS"/>
        </w:rPr>
      </w:pPr>
    </w:p>
    <w:p w14:paraId="5DAB6C7B" w14:textId="627DF21F" w:rsidR="005E762D" w:rsidRPr="00533BAC" w:rsidRDefault="0037489E" w:rsidP="00DC4A22">
      <w:pPr>
        <w:pStyle w:val="Title"/>
        <w:jc w:val="right"/>
        <w:rPr>
          <w:sz w:val="28"/>
          <w:szCs w:val="28"/>
          <w:lang w:val="sr-Latn-CS"/>
        </w:rPr>
      </w:pPr>
      <w:r w:rsidRPr="0037489E">
        <w:rPr>
          <w:rFonts w:ascii="Times New Roman" w:hAnsi="Times New Roman"/>
          <w:b w:val="0"/>
          <w:bCs w:val="0"/>
          <w:noProof/>
          <w:sz w:val="28"/>
          <w:szCs w:val="24"/>
        </w:rPr>
        <w:drawing>
          <wp:anchor distT="0" distB="0" distL="114300" distR="114300" simplePos="0" relativeHeight="251659264" behindDoc="0" locked="0" layoutInCell="1" allowOverlap="1" wp14:anchorId="14BE7E15" wp14:editId="0C40021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926080" cy="2926080"/>
            <wp:effectExtent l="0" t="0" r="762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2019v2.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B378F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3DD506BB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17AC9085" w14:textId="77777777">
        <w:tc>
          <w:tcPr>
            <w:tcW w:w="2304" w:type="dxa"/>
          </w:tcPr>
          <w:p w14:paraId="746F1487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3102AD42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702199EA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3B52C2B0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1AA5D343" w14:textId="77777777">
        <w:tc>
          <w:tcPr>
            <w:tcW w:w="2304" w:type="dxa"/>
          </w:tcPr>
          <w:p w14:paraId="337F5B46" w14:textId="77777777" w:rsidR="005107C5" w:rsidRPr="00EC25D8" w:rsidRDefault="00F076ED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02</w:t>
            </w:r>
            <w:r w:rsidR="005107C5" w:rsidRPr="00EC25D8">
              <w:rPr>
                <w:lang w:val="sr-Latn-CS"/>
              </w:rPr>
              <w:t>.</w:t>
            </w:r>
            <w:r>
              <w:rPr>
                <w:lang w:val="sr-Latn-CS"/>
              </w:rPr>
              <w:t>06.2019</w:t>
            </w:r>
          </w:p>
        </w:tc>
        <w:tc>
          <w:tcPr>
            <w:tcW w:w="1152" w:type="dxa"/>
          </w:tcPr>
          <w:p w14:paraId="4B3AA50C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637F0B55" w14:textId="77777777" w:rsidR="005107C5" w:rsidRPr="00EC25D8" w:rsidRDefault="00F076ED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Inicijalna verzija</w:t>
            </w:r>
          </w:p>
        </w:tc>
        <w:tc>
          <w:tcPr>
            <w:tcW w:w="2304" w:type="dxa"/>
          </w:tcPr>
          <w:p w14:paraId="01D10384" w14:textId="77777777" w:rsidR="00B94209" w:rsidRPr="00EC25D8" w:rsidRDefault="00F076ED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Stefan, Jovana, Pavle</w:t>
            </w:r>
          </w:p>
        </w:tc>
      </w:tr>
    </w:tbl>
    <w:p w14:paraId="6A05A809" w14:textId="77777777" w:rsidR="005E762D" w:rsidRPr="00533BAC" w:rsidRDefault="005E762D" w:rsidP="00DC4A22">
      <w:pPr>
        <w:rPr>
          <w:lang w:val="sr-Latn-CS"/>
        </w:rPr>
      </w:pPr>
    </w:p>
    <w:p w14:paraId="414DD773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496405B3" w14:textId="77777777" w:rsidR="0037489E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bookmarkStart w:id="0" w:name="_GoBack"/>
      <w:bookmarkEnd w:id="0"/>
      <w:r w:rsidR="0037489E" w:rsidRPr="00994528">
        <w:rPr>
          <w:noProof/>
          <w:lang w:val="sr-Latn-CS"/>
        </w:rPr>
        <w:t>1.</w:t>
      </w:r>
      <w:r w:rsidR="0037489E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37489E" w:rsidRPr="00994528">
        <w:rPr>
          <w:noProof/>
          <w:lang w:val="sr-Latn-CS"/>
        </w:rPr>
        <w:t>Uvod</w:t>
      </w:r>
      <w:r w:rsidR="0037489E">
        <w:rPr>
          <w:noProof/>
        </w:rPr>
        <w:tab/>
      </w:r>
      <w:r w:rsidR="0037489E">
        <w:rPr>
          <w:noProof/>
        </w:rPr>
        <w:fldChar w:fldCharType="begin"/>
      </w:r>
      <w:r w:rsidR="0037489E">
        <w:rPr>
          <w:noProof/>
        </w:rPr>
        <w:instrText xml:space="preserve"> PAGEREF _Toc10410095 \h </w:instrText>
      </w:r>
      <w:r w:rsidR="0037489E">
        <w:rPr>
          <w:noProof/>
        </w:rPr>
      </w:r>
      <w:r w:rsidR="0037489E">
        <w:rPr>
          <w:noProof/>
        </w:rPr>
        <w:fldChar w:fldCharType="separate"/>
      </w:r>
      <w:r w:rsidR="0037489E">
        <w:rPr>
          <w:noProof/>
        </w:rPr>
        <w:t>4</w:t>
      </w:r>
      <w:r w:rsidR="0037489E">
        <w:rPr>
          <w:noProof/>
        </w:rPr>
        <w:fldChar w:fldCharType="end"/>
      </w:r>
    </w:p>
    <w:p w14:paraId="1D3B722E" w14:textId="77777777" w:rsidR="0037489E" w:rsidRDefault="0037489E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Početna stranica aplikacije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C981380" w14:textId="77777777" w:rsidR="0037489E" w:rsidRDefault="0037489E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Prijavljivanje korisnika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130BF3C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3.1.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Registracija gosta</w:t>
      </w:r>
      <w:r>
        <w:tab/>
      </w:r>
      <w:r>
        <w:fldChar w:fldCharType="begin"/>
      </w:r>
      <w:r>
        <w:instrText xml:space="preserve"> PAGEREF _Toc10410098 \h </w:instrText>
      </w:r>
      <w:r>
        <w:fldChar w:fldCharType="separate"/>
      </w:r>
      <w:r>
        <w:t>5</w:t>
      </w:r>
      <w:r>
        <w:fldChar w:fldCharType="end"/>
      </w:r>
    </w:p>
    <w:p w14:paraId="0625414F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3.2.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Registracija mladenaca</w:t>
      </w:r>
      <w:r>
        <w:tab/>
      </w:r>
      <w:r>
        <w:fldChar w:fldCharType="begin"/>
      </w:r>
      <w:r>
        <w:instrText xml:space="preserve"> PAGEREF _Toc10410099 \h </w:instrText>
      </w:r>
      <w:r>
        <w:fldChar w:fldCharType="separate"/>
      </w:r>
      <w:r>
        <w:t>5</w:t>
      </w:r>
      <w:r>
        <w:fldChar w:fldCharType="end"/>
      </w:r>
    </w:p>
    <w:p w14:paraId="5E472560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3.3.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Registracija konobara</w:t>
      </w:r>
      <w:r>
        <w:tab/>
      </w:r>
      <w:r>
        <w:fldChar w:fldCharType="begin"/>
      </w:r>
      <w:r>
        <w:instrText xml:space="preserve"> PAGEREF _Toc10410100 \h </w:instrText>
      </w:r>
      <w:r>
        <w:fldChar w:fldCharType="separate"/>
      </w:r>
      <w:r>
        <w:t>6</w:t>
      </w:r>
      <w:r>
        <w:fldChar w:fldCharType="end"/>
      </w:r>
    </w:p>
    <w:p w14:paraId="6A71BE1F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3.4.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Registracija hostese</w:t>
      </w:r>
      <w:r>
        <w:tab/>
      </w:r>
      <w:r>
        <w:fldChar w:fldCharType="begin"/>
      </w:r>
      <w:r>
        <w:instrText xml:space="preserve"> PAGEREF _Toc10410101 \h </w:instrText>
      </w:r>
      <w:r>
        <w:fldChar w:fldCharType="separate"/>
      </w:r>
      <w:r>
        <w:t>7</w:t>
      </w:r>
      <w:r>
        <w:fldChar w:fldCharType="end"/>
      </w:r>
    </w:p>
    <w:p w14:paraId="28979AD5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3.5.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Prijavljivanje menadžera</w:t>
      </w:r>
      <w:r>
        <w:tab/>
      </w:r>
      <w:r>
        <w:fldChar w:fldCharType="begin"/>
      </w:r>
      <w:r>
        <w:instrText xml:space="preserve"> PAGEREF _Toc10410102 \h </w:instrText>
      </w:r>
      <w:r>
        <w:fldChar w:fldCharType="separate"/>
      </w:r>
      <w:r>
        <w:t>8</w:t>
      </w:r>
      <w:r>
        <w:fldChar w:fldCharType="end"/>
      </w:r>
    </w:p>
    <w:p w14:paraId="5B1BA29C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3.6.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Prijavljivanje mladenaca</w:t>
      </w:r>
      <w:r>
        <w:tab/>
      </w:r>
      <w:r>
        <w:fldChar w:fldCharType="begin"/>
      </w:r>
      <w:r>
        <w:instrText xml:space="preserve"> PAGEREF _Toc10410103 \h </w:instrText>
      </w:r>
      <w:r>
        <w:fldChar w:fldCharType="separate"/>
      </w:r>
      <w:r>
        <w:t>8</w:t>
      </w:r>
      <w:r>
        <w:fldChar w:fldCharType="end"/>
      </w:r>
    </w:p>
    <w:p w14:paraId="4E3A3494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3.7.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Prijavljivanje gosta</w:t>
      </w:r>
      <w:r>
        <w:tab/>
      </w:r>
      <w:r>
        <w:fldChar w:fldCharType="begin"/>
      </w:r>
      <w:r>
        <w:instrText xml:space="preserve"> PAGEREF _Toc10410104 \h </w:instrText>
      </w:r>
      <w:r>
        <w:fldChar w:fldCharType="separate"/>
      </w:r>
      <w:r>
        <w:t>9</w:t>
      </w:r>
      <w:r>
        <w:fldChar w:fldCharType="end"/>
      </w:r>
    </w:p>
    <w:p w14:paraId="29FFFFE9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3.8.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Prijavljivanje hostese</w:t>
      </w:r>
      <w:r>
        <w:tab/>
      </w:r>
      <w:r>
        <w:fldChar w:fldCharType="begin"/>
      </w:r>
      <w:r>
        <w:instrText xml:space="preserve"> PAGEREF _Toc10410105 \h </w:instrText>
      </w:r>
      <w:r>
        <w:fldChar w:fldCharType="separate"/>
      </w:r>
      <w:r>
        <w:t>10</w:t>
      </w:r>
      <w:r>
        <w:fldChar w:fldCharType="end"/>
      </w:r>
    </w:p>
    <w:p w14:paraId="5D0967EF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3.9.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Prijavljivanje konobara</w:t>
      </w:r>
      <w:r>
        <w:tab/>
      </w:r>
      <w:r>
        <w:fldChar w:fldCharType="begin"/>
      </w:r>
      <w:r>
        <w:instrText xml:space="preserve"> PAGEREF _Toc10410106 \h </w:instrText>
      </w:r>
      <w:r>
        <w:fldChar w:fldCharType="separate"/>
      </w:r>
      <w:r>
        <w:t>11</w:t>
      </w:r>
      <w:r>
        <w:fldChar w:fldCharType="end"/>
      </w:r>
    </w:p>
    <w:p w14:paraId="4CE510F1" w14:textId="77777777" w:rsidR="0037489E" w:rsidRDefault="0037489E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Osnovne funkcionalnosti profila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AC7D495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4.1.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Početna stranica nakon prijavljivanja kao profil korisnika gost</w:t>
      </w:r>
      <w:r>
        <w:tab/>
      </w:r>
      <w:r>
        <w:fldChar w:fldCharType="begin"/>
      </w:r>
      <w:r>
        <w:instrText xml:space="preserve"> PAGEREF _Toc10410108 \h </w:instrText>
      </w:r>
      <w:r>
        <w:fldChar w:fldCharType="separate"/>
      </w:r>
      <w:r>
        <w:t>12</w:t>
      </w:r>
      <w:r>
        <w:fldChar w:fldCharType="end"/>
      </w:r>
    </w:p>
    <w:p w14:paraId="2F33023D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4.1.1.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2E9BB25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4.1.2.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Izbor Menija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BBD643D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4.1.3.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Poziv konobara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BBB6448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4.1.4.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Potvrda dolaska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F02FC31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4.2.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Početna stranica nakon prijavljivanja kao korisnik mladenci</w:t>
      </w:r>
      <w:r>
        <w:tab/>
      </w:r>
      <w:r>
        <w:fldChar w:fldCharType="begin"/>
      </w:r>
      <w:r>
        <w:instrText xml:space="preserve"> PAGEREF _Toc10410113 \h </w:instrText>
      </w:r>
      <w:r>
        <w:fldChar w:fldCharType="separate"/>
      </w:r>
      <w:r>
        <w:t>15</w:t>
      </w:r>
      <w:r>
        <w:fldChar w:fldCharType="end"/>
      </w:r>
    </w:p>
    <w:p w14:paraId="7091BC10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4.2.1.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1E8B0F8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4.2.2.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Navigacijom na stranicu Dodaj porodicu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6D9D702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4.2.3.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Navigacijom na stranicu Raspored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E1A5B6B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4.2.4.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.Navigacijom na stranicu ListaGostiju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431DCBA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>
        <w:t>4.3.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>
        <w:t>Početna stranica nakon prijavljivanja kao korisnik hostesa</w:t>
      </w:r>
      <w:r>
        <w:tab/>
      </w:r>
      <w:r>
        <w:fldChar w:fldCharType="begin"/>
      </w:r>
      <w:r>
        <w:instrText xml:space="preserve"> PAGEREF _Toc10410118 \h </w:instrText>
      </w:r>
      <w:r>
        <w:fldChar w:fldCharType="separate"/>
      </w:r>
      <w:r>
        <w:t>18</w:t>
      </w:r>
      <w:r>
        <w:fldChar w:fldCharType="end"/>
      </w:r>
    </w:p>
    <w:p w14:paraId="37EDC900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4.3.1.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844E18A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4.3.2.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Stranica prikaz porodica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58D2B1F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>
        <w:t>4.4.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>
        <w:t>Početna stranica nakon prijavljivanja kao korisnik konobar</w:t>
      </w:r>
      <w:r>
        <w:tab/>
      </w:r>
      <w:r>
        <w:fldChar w:fldCharType="begin"/>
      </w:r>
      <w:r>
        <w:instrText xml:space="preserve"> PAGEREF _Toc10410121 \h </w:instrText>
      </w:r>
      <w:r>
        <w:fldChar w:fldCharType="separate"/>
      </w:r>
      <w:r>
        <w:t>19</w:t>
      </w:r>
      <w:r>
        <w:fldChar w:fldCharType="end"/>
      </w:r>
    </w:p>
    <w:p w14:paraId="53BC22BF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4.4.1.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38DD519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4.4.2.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Stranica Predjelo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3350683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4.4.3.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Stranica Jelo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4478EC1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4.4.4.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Stranica Desert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83C60AD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4.4.5.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Stranica Lista poziva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F55892B" w14:textId="77777777" w:rsidR="0037489E" w:rsidRDefault="0037489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94528">
        <w:t>4.5.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94528">
        <w:t>Početna stranica nakon prijavljivanja kao korisnik menadžer</w:t>
      </w:r>
      <w:r>
        <w:tab/>
      </w:r>
      <w:r>
        <w:fldChar w:fldCharType="begin"/>
      </w:r>
      <w:r>
        <w:instrText xml:space="preserve"> PAGEREF _Toc10410127 \h </w:instrText>
      </w:r>
      <w:r>
        <w:fldChar w:fldCharType="separate"/>
      </w:r>
      <w:r>
        <w:t>22</w:t>
      </w:r>
      <w:r>
        <w:fldChar w:fldCharType="end"/>
      </w:r>
    </w:p>
    <w:p w14:paraId="5F7BF290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1156424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Dodaj hostesu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CAF8D26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Dodaj konobara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C6BD01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Angažuj konobara na venčanju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44D8CCF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Izmeni meni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E1F9294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Stranica Kreiraj venčanje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C470625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Stranica Meni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BC36CC5" w14:textId="77777777" w:rsidR="0037489E" w:rsidRDefault="0037489E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94528">
        <w:rPr>
          <w:noProof/>
          <w:lang w:val="sr-Latn-CS"/>
        </w:rPr>
        <w:t>4.5.8.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94528">
        <w:rPr>
          <w:noProof/>
          <w:lang w:val="sr-Latn-CS"/>
        </w:rPr>
        <w:t>Stranica Raspored stolova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_Toc10410135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F190A93" w14:textId="77777777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F076ED">
        <w:rPr>
          <w:lang w:val="sr-Latn-CS"/>
        </w:rPr>
        <w:t>WV aplikaciju</w:t>
      </w:r>
    </w:p>
    <w:p w14:paraId="72A3D3EC" w14:textId="77777777" w:rsidR="009B4BA5" w:rsidRPr="009B4BA5" w:rsidRDefault="009B4BA5" w:rsidP="00DC4A22">
      <w:pPr>
        <w:rPr>
          <w:lang w:val="sr-Latn-CS"/>
        </w:rPr>
      </w:pPr>
    </w:p>
    <w:p w14:paraId="40DCB1EB" w14:textId="77777777" w:rsidR="005E762D" w:rsidRDefault="7D390707" w:rsidP="00DC4A22">
      <w:pPr>
        <w:pStyle w:val="Heading1"/>
        <w:ind w:left="0" w:firstLine="0"/>
        <w:rPr>
          <w:lang w:val="sr-Latn-CS"/>
        </w:rPr>
      </w:pPr>
      <w:bookmarkStart w:id="1" w:name="_Toc10410095"/>
      <w:r w:rsidRPr="7D390707">
        <w:rPr>
          <w:lang w:val="sr-Latn-CS"/>
        </w:rPr>
        <w:t>Uvod</w:t>
      </w:r>
      <w:bookmarkEnd w:id="1"/>
    </w:p>
    <w:p w14:paraId="05B1A4F1" w14:textId="7F6426D2" w:rsidR="001C18EB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Primarni cilj aplikacije Wedding Venue je da olakša i ubrza proces organizacije proslave, kako menadžeru, koji putem aplikacije moze da upravlja svim aspektima organizacije proslave, tako i radnicima u restoranu, koji na jednom mestu imaju sve podatke neophodne za rad. Pored toga, gosti imaju mogućnost izbora svog menija, poziva konobara kao i potvrde dolaska na proslavu. Sva obaveštavanja se vrše putem elektronske pošte. </w:t>
      </w:r>
    </w:p>
    <w:p w14:paraId="0D0B940D" w14:textId="6AF9A00A" w:rsidR="009B4BA5" w:rsidRPr="00F94867" w:rsidRDefault="009B4BA5" w:rsidP="7D390707">
      <w:pPr>
        <w:rPr>
          <w:lang w:val="sr-Latn-CS"/>
        </w:rPr>
      </w:pPr>
    </w:p>
    <w:p w14:paraId="63E78E1D" w14:textId="4C5A5965" w:rsidR="005E762D" w:rsidRDefault="7D390707" w:rsidP="7D390707">
      <w:pPr>
        <w:pStyle w:val="Heading1"/>
        <w:ind w:left="0" w:firstLine="0"/>
        <w:rPr>
          <w:lang w:val="sr-Latn-CS"/>
        </w:rPr>
      </w:pPr>
      <w:bookmarkStart w:id="2" w:name="_Toc10410096"/>
      <w:r w:rsidRPr="7D390707">
        <w:rPr>
          <w:lang w:val="sr-Latn-CS"/>
        </w:rPr>
        <w:t>Početna stranica aplikacije</w:t>
      </w:r>
      <w:bookmarkEnd w:id="2"/>
    </w:p>
    <w:p w14:paraId="0F1CA238" w14:textId="725A9FC1" w:rsidR="00EE37C2" w:rsidRDefault="7D390707" w:rsidP="7D390707">
      <w:pPr>
        <w:rPr>
          <w:lang w:val="sr-Latn-CS"/>
        </w:rPr>
      </w:pPr>
      <w:r w:rsidRPr="7D390707">
        <w:rPr>
          <w:lang w:val="sr-Latn-CS"/>
        </w:rPr>
        <w:t>Početna stranica aplikacije izgleda kao na sledećoj slici:</w:t>
      </w:r>
    </w:p>
    <w:p w14:paraId="0E27B00A" w14:textId="77777777" w:rsidR="00833124" w:rsidRDefault="00833124" w:rsidP="00DC4A22">
      <w:pPr>
        <w:rPr>
          <w:lang w:val="sr-Latn-CS"/>
        </w:rPr>
      </w:pPr>
    </w:p>
    <w:p w14:paraId="60061E4C" w14:textId="542C550A" w:rsidR="00833124" w:rsidRDefault="0004058E" w:rsidP="00DC4A22">
      <w:pPr>
        <w:rPr>
          <w:lang w:val="sr-Latn-CS"/>
        </w:rPr>
      </w:pPr>
      <w:r>
        <w:rPr>
          <w:noProof/>
        </w:rPr>
        <w:pict w14:anchorId="678908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.75pt;height:412.5pt">
            <v:imagedata r:id="rId11" o:title="Screenshot_20190602-221520"/>
          </v:shape>
        </w:pict>
      </w:r>
    </w:p>
    <w:p w14:paraId="44EAFD9C" w14:textId="77777777" w:rsidR="00EE37C2" w:rsidRPr="00EE37C2" w:rsidRDefault="00EE37C2" w:rsidP="00DC4A22">
      <w:pPr>
        <w:rPr>
          <w:lang w:val="sr-Latn-CS"/>
        </w:rPr>
      </w:pPr>
    </w:p>
    <w:p w14:paraId="5FBBFE6A" w14:textId="5662B383" w:rsidR="005641A3" w:rsidRPr="005641A3" w:rsidRDefault="7D390707" w:rsidP="7D390707">
      <w:pPr>
        <w:jc w:val="center"/>
        <w:rPr>
          <w:sz w:val="16"/>
          <w:szCs w:val="16"/>
          <w:lang w:val="sr-Latn-CS"/>
        </w:rPr>
      </w:pPr>
      <w:r w:rsidRPr="7D390707">
        <w:rPr>
          <w:sz w:val="16"/>
          <w:szCs w:val="16"/>
          <w:lang w:val="sr-Latn-CS"/>
        </w:rPr>
        <w:t>Slika 1 – Početna stranica aplikacije</w:t>
      </w:r>
    </w:p>
    <w:p w14:paraId="4B94D5A5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3DEEC669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7CEC2FB8" w14:textId="15F3D4E9" w:rsidR="005E762D" w:rsidRDefault="7D390707" w:rsidP="7D390707">
      <w:pPr>
        <w:pStyle w:val="Heading1"/>
        <w:rPr>
          <w:lang w:val="sr-Latn-CS"/>
        </w:rPr>
      </w:pPr>
      <w:bookmarkStart w:id="3" w:name="_Toc10410097"/>
      <w:r w:rsidRPr="7D390707">
        <w:rPr>
          <w:lang w:val="sr-Latn-CS"/>
        </w:rPr>
        <w:lastRenderedPageBreak/>
        <w:t>Prijavljivanje korisnika</w:t>
      </w:r>
      <w:bookmarkEnd w:id="3"/>
      <w:r w:rsidRPr="7D390707">
        <w:rPr>
          <w:lang w:val="sr-Latn-CS"/>
        </w:rPr>
        <w:t xml:space="preserve"> </w:t>
      </w:r>
    </w:p>
    <w:p w14:paraId="41C890AE" w14:textId="19BF7F63" w:rsidR="7D390707" w:rsidRDefault="7D390707" w:rsidP="7D390707">
      <w:pPr>
        <w:rPr>
          <w:lang w:val="sr-Latn-CS"/>
        </w:rPr>
      </w:pPr>
      <w:r w:rsidRPr="7D390707">
        <w:rPr>
          <w:lang w:val="sr-Latn-CS"/>
        </w:rPr>
        <w:t>Imamo 5 profila za koje se korisnik može prijaviti, u zavisnosti od izabranog profila se unose odgovarajuće informacije. Ako se korisnik ne prijavi on jedino može da vidi početnu stranicu i stranice za prijave na različite profile korisnika, da bi obavljao zadatke koji su mu omogućeni u okviru aplikacije korisnik mora da se prijavi.</w:t>
      </w:r>
    </w:p>
    <w:p w14:paraId="3656B9AB" w14:textId="77777777" w:rsidR="00D63394" w:rsidRPr="004A6B44" w:rsidRDefault="00D63394" w:rsidP="00DC4A22">
      <w:pPr>
        <w:rPr>
          <w:lang w:val="sr-Latn-CS"/>
        </w:rPr>
      </w:pPr>
    </w:p>
    <w:p w14:paraId="45FB0818" w14:textId="77777777" w:rsidR="005F323C" w:rsidRPr="00533BAC" w:rsidRDefault="005F323C" w:rsidP="00DC4A22">
      <w:pPr>
        <w:rPr>
          <w:lang w:val="sr-Latn-CS"/>
        </w:rPr>
      </w:pPr>
    </w:p>
    <w:p w14:paraId="1B65913A" w14:textId="43E370A2" w:rsidR="005F323C" w:rsidRDefault="7D390707" w:rsidP="7D390707">
      <w:pPr>
        <w:pStyle w:val="Heading2"/>
        <w:rPr>
          <w:lang w:val="sr-Latn-CS"/>
        </w:rPr>
      </w:pPr>
      <w:bookmarkStart w:id="4" w:name="_Toc10410098"/>
      <w:r w:rsidRPr="7D390707">
        <w:rPr>
          <w:lang w:val="sr-Latn-CS"/>
        </w:rPr>
        <w:t>Registracija gosta</w:t>
      </w:r>
      <w:bookmarkEnd w:id="4"/>
    </w:p>
    <w:p w14:paraId="545C573A" w14:textId="4C97CDBA" w:rsidR="00C146B8" w:rsidRPr="000672C1" w:rsidRDefault="7D390707" w:rsidP="7D390707">
      <w:pPr>
        <w:pStyle w:val="BodyText"/>
        <w:numPr>
          <w:ilvl w:val="0"/>
          <w:numId w:val="34"/>
        </w:numPr>
        <w:spacing w:after="0"/>
        <w:ind w:left="0" w:firstLine="0"/>
        <w:rPr>
          <w:lang w:val="sr-Latn-CS"/>
        </w:rPr>
      </w:pPr>
      <w:r w:rsidRPr="7D390707">
        <w:rPr>
          <w:lang w:val="sr-Latn-CS"/>
        </w:rPr>
        <w:t>U okviru profila mladenci se mogu registrovati gosti, klikom na dodaj porodicu.</w:t>
      </w:r>
    </w:p>
    <w:p w14:paraId="4EFD73C1" w14:textId="5D11017D" w:rsidR="7D390707" w:rsidRDefault="7D390707" w:rsidP="7D390707">
      <w:pPr>
        <w:pStyle w:val="BodyText"/>
        <w:numPr>
          <w:ilvl w:val="0"/>
          <w:numId w:val="34"/>
        </w:numPr>
        <w:spacing w:after="0"/>
        <w:ind w:left="0" w:firstLine="0"/>
        <w:rPr>
          <w:lang w:val="sr-Latn-CS"/>
        </w:rPr>
      </w:pPr>
      <w:r w:rsidRPr="7D390707">
        <w:rPr>
          <w:lang w:val="sr-Latn-CS"/>
        </w:rPr>
        <w:t xml:space="preserve">U okviru stranice dodaj porodicu uneti broj članova porodice i klikom na dugme </w:t>
      </w:r>
      <w:r w:rsidRPr="7D390707">
        <w:rPr>
          <w:i/>
          <w:iCs/>
          <w:lang w:val="sr-Latn-CS"/>
        </w:rPr>
        <w:t>Kreraj porodicu</w:t>
      </w:r>
      <w:r w:rsidRPr="7D390707">
        <w:rPr>
          <w:lang w:val="sr-Latn-CS"/>
        </w:rPr>
        <w:t xml:space="preserve"> otvara forma sa upitima za članove porodice.</w:t>
      </w:r>
    </w:p>
    <w:p w14:paraId="4101652C" w14:textId="7FAD27A5" w:rsidR="00FF2158" w:rsidRPr="0037489E" w:rsidRDefault="7D390707" w:rsidP="0037489E">
      <w:pPr>
        <w:pStyle w:val="BodyText"/>
        <w:numPr>
          <w:ilvl w:val="0"/>
          <w:numId w:val="34"/>
        </w:numPr>
        <w:spacing w:after="0"/>
        <w:ind w:left="0" w:firstLine="0"/>
        <w:rPr>
          <w:lang w:val="sr-Latn-CS"/>
        </w:rPr>
      </w:pPr>
      <w:r w:rsidRPr="0037489E">
        <w:rPr>
          <w:lang w:val="sr-Latn-CS"/>
        </w:rPr>
        <w:t xml:space="preserve">Popunjavanje upita za svakog člana porodice i klik na dugme </w:t>
      </w:r>
      <w:r w:rsidRPr="0037489E">
        <w:rPr>
          <w:i/>
          <w:iCs/>
          <w:lang w:val="sr-Latn-CS"/>
        </w:rPr>
        <w:t>Kreiraj članove</w:t>
      </w:r>
      <w:r w:rsidRPr="0037489E">
        <w:rPr>
          <w:lang w:val="sr-Latn-CS"/>
        </w:rPr>
        <w:t>.</w:t>
      </w:r>
    </w:p>
    <w:p w14:paraId="7C292562" w14:textId="6060C46F" w:rsidR="00FF2158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5" w:name="_Toc10410099"/>
      <w:r w:rsidRPr="7D390707">
        <w:rPr>
          <w:lang w:val="sr-Latn-CS"/>
        </w:rPr>
        <w:t>Registracija mladenaca</w:t>
      </w:r>
      <w:bookmarkEnd w:id="5"/>
    </w:p>
    <w:p w14:paraId="4B99056E" w14:textId="77777777"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54436C5E" w14:textId="1C0C2D20" w:rsidR="00F50406" w:rsidRDefault="7D390707" w:rsidP="7D390707">
      <w:pPr>
        <w:rPr>
          <w:lang w:val="sr-Latn-CS"/>
        </w:rPr>
      </w:pPr>
      <w:r w:rsidRPr="7D390707">
        <w:rPr>
          <w:lang w:val="sr-Latn-CS"/>
        </w:rPr>
        <w:t>Stranica za registraciju mladenaca  ima formu za upitnik kao na sledećoj slici.</w:t>
      </w:r>
    </w:p>
    <w:p w14:paraId="4DDBEF00" w14:textId="0591FBE6" w:rsidR="00B950D2" w:rsidRDefault="0037489E" w:rsidP="00FF2158">
      <w:pPr>
        <w:rPr>
          <w:lang w:val="sr-Latn-CS"/>
        </w:rPr>
      </w:pPr>
      <w:r>
        <w:rPr>
          <w:noProof/>
        </w:rPr>
        <w:pict w14:anchorId="24423B82">
          <v:shape id="_x0000_i1026" type="#_x0000_t75" style="width:222.75pt;height:395.25pt">
            <v:imagedata r:id="rId12" o:title="Screenshot_20190602-222854"/>
          </v:shape>
        </w:pict>
      </w:r>
    </w:p>
    <w:p w14:paraId="3461D779" w14:textId="77777777" w:rsidR="00846377" w:rsidRDefault="00846377" w:rsidP="00FF2158">
      <w:pPr>
        <w:rPr>
          <w:lang w:val="sr-Latn-CS"/>
        </w:rPr>
      </w:pPr>
    </w:p>
    <w:p w14:paraId="1E1DC7C6" w14:textId="681DA3F4" w:rsidR="00846377" w:rsidRDefault="00846377" w:rsidP="00846377">
      <w:pPr>
        <w:jc w:val="center"/>
        <w:rPr>
          <w:lang w:val="sr-Latn-CS"/>
        </w:rPr>
      </w:pPr>
      <w:r>
        <w:rPr>
          <w:lang w:val="sr-Latn-CS"/>
        </w:rPr>
        <w:t xml:space="preserve">Slika 3 – Registracija </w:t>
      </w:r>
      <w:r w:rsidR="0037489E">
        <w:rPr>
          <w:lang w:val="sr-Latn-CS"/>
        </w:rPr>
        <w:t>mladenaca</w:t>
      </w:r>
    </w:p>
    <w:p w14:paraId="3CF2D8B6" w14:textId="77777777" w:rsidR="00846377" w:rsidRPr="00F50406" w:rsidRDefault="00846377" w:rsidP="00FF2158">
      <w:pPr>
        <w:rPr>
          <w:lang w:val="sr-Latn-CS"/>
        </w:rPr>
      </w:pPr>
    </w:p>
    <w:p w14:paraId="52FD0212" w14:textId="0BAC08AA" w:rsidR="00F50406" w:rsidRDefault="7D390707" w:rsidP="7D390707">
      <w:pPr>
        <w:numPr>
          <w:ilvl w:val="0"/>
          <w:numId w:val="43"/>
        </w:numPr>
        <w:rPr>
          <w:lang w:val="sr-Latn-CS"/>
        </w:rPr>
      </w:pPr>
      <w:r w:rsidRPr="7D390707">
        <w:rPr>
          <w:lang w:val="sr-Latn-CS"/>
        </w:rPr>
        <w:lastRenderedPageBreak/>
        <w:t>Menadžer restorana vrši registraciju mladenaca, treba da popuni upitnik sa osnovnim podacima o mladencima. Sva polja su obavezna i  ne može se obaviti registracija ukoliko se ne popune.</w:t>
      </w:r>
    </w:p>
    <w:p w14:paraId="0FB78278" w14:textId="39983182" w:rsidR="00846377" w:rsidRDefault="7D390707" w:rsidP="7D390707">
      <w:pPr>
        <w:numPr>
          <w:ilvl w:val="0"/>
          <w:numId w:val="43"/>
        </w:numPr>
        <w:rPr>
          <w:lang w:val="sr-Latn-CS"/>
        </w:rPr>
      </w:pPr>
      <w:r w:rsidRPr="7D390707">
        <w:rPr>
          <w:lang w:val="sr-Latn-CS"/>
        </w:rPr>
        <w:t xml:space="preserve">Kada je popunio upitnik, menadžer ih šalje klikom na dugme </w:t>
      </w:r>
      <w:r w:rsidRPr="7D390707">
        <w:rPr>
          <w:i/>
          <w:iCs/>
          <w:lang w:val="sr-Latn-CS"/>
        </w:rPr>
        <w:t>Kreiraj Mladence</w:t>
      </w:r>
      <w:r w:rsidRPr="7D390707">
        <w:rPr>
          <w:lang w:val="sr-Latn-CS"/>
        </w:rPr>
        <w:t xml:space="preserve"> .</w:t>
      </w:r>
    </w:p>
    <w:p w14:paraId="5C92835B" w14:textId="122E3A69" w:rsidR="00846377" w:rsidRPr="00E116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6" w:name="_Toc10410100"/>
      <w:r w:rsidRPr="7D390707">
        <w:rPr>
          <w:lang w:val="sr-Latn-CS"/>
        </w:rPr>
        <w:t>Registracija konobara</w:t>
      </w:r>
      <w:bookmarkEnd w:id="6"/>
    </w:p>
    <w:p w14:paraId="1FC39945" w14:textId="77777777" w:rsidR="00E11607" w:rsidRDefault="00E11607" w:rsidP="00E11607">
      <w:pPr>
        <w:ind w:left="360"/>
        <w:rPr>
          <w:lang w:val="sr-Latn-CS"/>
        </w:rPr>
      </w:pPr>
    </w:p>
    <w:p w14:paraId="34CE0A41" w14:textId="0C542021" w:rsidR="001D0D35" w:rsidRPr="00CB1E68" w:rsidRDefault="7D390707" w:rsidP="00E11607">
      <w:pPr>
        <w:ind w:left="360"/>
        <w:rPr>
          <w:lang w:val="sr-Latn-CS"/>
        </w:rPr>
      </w:pPr>
      <w:r w:rsidRPr="7D390707">
        <w:rPr>
          <w:lang w:val="sr-Latn-CS"/>
        </w:rPr>
        <w:t>Stranica za registraciju konobara ima formu za upitnik koja izgleda kao na sledećoj slici.</w:t>
      </w:r>
      <w:r w:rsidR="00981770">
        <w:rPr>
          <w:noProof/>
        </w:rPr>
        <w:pict w14:anchorId="74CBA5F1">
          <v:shape id="_x0000_i1027" type="#_x0000_t75" style="width:332.25pt;height:450pt">
            <v:imagedata r:id="rId13" o:title="Screenshot_20190602-223132"/>
          </v:shape>
        </w:pict>
      </w:r>
    </w:p>
    <w:p w14:paraId="62EBF3C5" w14:textId="77777777" w:rsidR="00C146B8" w:rsidRDefault="00C146B8" w:rsidP="00DC4A22">
      <w:pPr>
        <w:pStyle w:val="Heading2"/>
        <w:numPr>
          <w:ilvl w:val="0"/>
          <w:numId w:val="0"/>
        </w:numPr>
        <w:jc w:val="center"/>
        <w:rPr>
          <w:lang w:val="sr-Latn-CS"/>
        </w:rPr>
      </w:pPr>
      <w:bookmarkStart w:id="7" w:name="_Toc144046297"/>
    </w:p>
    <w:p w14:paraId="4C233359" w14:textId="65891B8E" w:rsidR="001D0D35" w:rsidRDefault="7D390707" w:rsidP="7D390707">
      <w:pPr>
        <w:jc w:val="center"/>
        <w:rPr>
          <w:lang w:val="sr-Latn-CS"/>
        </w:rPr>
      </w:pPr>
      <w:r w:rsidRPr="7D390707">
        <w:rPr>
          <w:lang w:val="sr-Latn-CS"/>
        </w:rPr>
        <w:t>Slika 4 – Registracija konobara</w:t>
      </w:r>
    </w:p>
    <w:p w14:paraId="6D98A12B" w14:textId="2600EBC0" w:rsidR="00B03EBC" w:rsidRPr="001D0D35" w:rsidRDefault="00B03EBC" w:rsidP="7D390707">
      <w:pPr>
        <w:jc w:val="center"/>
        <w:rPr>
          <w:lang w:val="sr-Latn-CS"/>
        </w:rPr>
      </w:pPr>
    </w:p>
    <w:p w14:paraId="71E4EC60" w14:textId="2D34B6EE" w:rsidR="7D390707" w:rsidRDefault="7D390707" w:rsidP="7D390707">
      <w:pPr>
        <w:numPr>
          <w:ilvl w:val="0"/>
          <w:numId w:val="45"/>
        </w:numPr>
        <w:rPr>
          <w:lang w:val="sr-Latn-CS"/>
        </w:rPr>
      </w:pPr>
      <w:r w:rsidRPr="7D390707">
        <w:rPr>
          <w:lang w:val="sr-Latn-CS"/>
        </w:rPr>
        <w:t>Menadžer restorana vrši registraciju konobara, treba da popuni upitnik sa osnovnim podacima o konobaru. Sva polja su obavezna i  ne može se obaviti registracija ukoliko se ne popune.</w:t>
      </w:r>
    </w:p>
    <w:p w14:paraId="5B35FFE8" w14:textId="4BEEBC8D" w:rsidR="7D390707" w:rsidRDefault="7D390707" w:rsidP="7D390707">
      <w:pPr>
        <w:rPr>
          <w:lang w:val="sr-Latn-CS"/>
        </w:rPr>
      </w:pPr>
    </w:p>
    <w:p w14:paraId="2946DB82" w14:textId="3583F080" w:rsidR="003B10CC" w:rsidRDefault="7D390707" w:rsidP="7D390707">
      <w:pPr>
        <w:numPr>
          <w:ilvl w:val="0"/>
          <w:numId w:val="45"/>
        </w:numPr>
        <w:rPr>
          <w:lang w:val="sr-Latn-CS"/>
        </w:rPr>
      </w:pPr>
      <w:r w:rsidRPr="7D390707">
        <w:rPr>
          <w:lang w:val="sr-Latn-CS"/>
        </w:rPr>
        <w:t xml:space="preserve">Kada je popunio upitnik, menadžer ih šalje klikom na dugme </w:t>
      </w:r>
      <w:r w:rsidRPr="7D390707">
        <w:rPr>
          <w:i/>
          <w:iCs/>
          <w:lang w:val="sr-Latn-CS"/>
        </w:rPr>
        <w:t>Kreiraj Konobara .</w:t>
      </w:r>
      <w:r w:rsidR="001A48D0" w:rsidRPr="7D390707">
        <w:rPr>
          <w:lang w:val="sr-Latn-CS"/>
        </w:rPr>
        <w:br w:type="page"/>
      </w:r>
    </w:p>
    <w:p w14:paraId="06CE7AA6" w14:textId="4AA95232" w:rsidR="004E6CD5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lastRenderedPageBreak/>
        <w:t xml:space="preserve"> </w:t>
      </w:r>
      <w:bookmarkStart w:id="8" w:name="_Toc10410101"/>
      <w:r w:rsidRPr="7D390707">
        <w:rPr>
          <w:lang w:val="sr-Latn-CS"/>
        </w:rPr>
        <w:t>Registracija hostese</w:t>
      </w:r>
      <w:bookmarkEnd w:id="8"/>
    </w:p>
    <w:p w14:paraId="5997CC1D" w14:textId="77777777" w:rsidR="00661FC5" w:rsidRDefault="00661FC5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18DDE85D" w14:textId="7115DCB9" w:rsidR="00A15699" w:rsidRDefault="7D390707" w:rsidP="7D390707">
      <w:pPr>
        <w:rPr>
          <w:lang w:val="sr-Latn-CS"/>
        </w:rPr>
      </w:pPr>
      <w:r w:rsidRPr="7D390707">
        <w:rPr>
          <w:lang w:val="sr-Latn-CS"/>
        </w:rPr>
        <w:t>Stranica za registraciju hostese  ima formu za upitnik koja izgleda kao na sledećoj slici.</w:t>
      </w:r>
    </w:p>
    <w:p w14:paraId="110FFD37" w14:textId="77777777" w:rsidR="00A15699" w:rsidRDefault="00A15699" w:rsidP="00A15699">
      <w:pPr>
        <w:rPr>
          <w:lang w:val="sr-Latn-CS"/>
        </w:rPr>
      </w:pPr>
    </w:p>
    <w:p w14:paraId="6B699379" w14:textId="2C822E40" w:rsidR="00574204" w:rsidRDefault="00981770" w:rsidP="00A15699">
      <w:pPr>
        <w:rPr>
          <w:lang w:val="sr-Latn-CS"/>
        </w:rPr>
      </w:pPr>
      <w:r>
        <w:rPr>
          <w:noProof/>
        </w:rPr>
        <w:pict w14:anchorId="37F12AD0">
          <v:shape id="_x0000_i1028" type="#_x0000_t75" style="width:273pt;height:484.5pt">
            <v:imagedata r:id="rId14" o:title="Screenshot_20190602-223323"/>
          </v:shape>
        </w:pict>
      </w:r>
    </w:p>
    <w:p w14:paraId="3FE9F23F" w14:textId="77777777" w:rsidR="00574204" w:rsidRDefault="00574204" w:rsidP="00A15699">
      <w:pPr>
        <w:rPr>
          <w:lang w:val="sr-Latn-CS"/>
        </w:rPr>
      </w:pPr>
    </w:p>
    <w:p w14:paraId="26744D55" w14:textId="10FA3CA8" w:rsidR="00574204" w:rsidRDefault="00574204" w:rsidP="00574204">
      <w:pPr>
        <w:jc w:val="center"/>
        <w:rPr>
          <w:lang w:val="sr-Latn-CS"/>
        </w:rPr>
      </w:pPr>
      <w:r>
        <w:rPr>
          <w:lang w:val="sr-Latn-CS"/>
        </w:rPr>
        <w:t>S</w:t>
      </w:r>
      <w:r w:rsidR="00981770">
        <w:rPr>
          <w:lang w:val="sr-Latn-CS"/>
        </w:rPr>
        <w:t>lika 5 – Registracija hostese</w:t>
      </w:r>
    </w:p>
    <w:p w14:paraId="1F72F646" w14:textId="77777777" w:rsidR="00A15699" w:rsidRDefault="00A15699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2456CF2D" w14:textId="562431C9" w:rsidR="00661FC5" w:rsidRDefault="7D390707" w:rsidP="7D390707">
      <w:pPr>
        <w:numPr>
          <w:ilvl w:val="0"/>
          <w:numId w:val="46"/>
        </w:numPr>
        <w:rPr>
          <w:lang w:val="sr-Latn-CS"/>
        </w:rPr>
      </w:pPr>
      <w:r w:rsidRPr="7D390707">
        <w:rPr>
          <w:lang w:val="sr-Latn-CS"/>
        </w:rPr>
        <w:t>Menadžer vrši registraciju hoste popunjavanjem svih polja u upitniku sa osnovnim podacima o hostesi, njenom mail i njenog imena.</w:t>
      </w:r>
    </w:p>
    <w:p w14:paraId="055D06D2" w14:textId="2E264544" w:rsidR="00661FC5" w:rsidRDefault="7D390707" w:rsidP="7D390707">
      <w:pPr>
        <w:numPr>
          <w:ilvl w:val="0"/>
          <w:numId w:val="46"/>
        </w:numPr>
        <w:rPr>
          <w:lang w:val="sr-Latn-CS"/>
        </w:rPr>
      </w:pPr>
      <w:r w:rsidRPr="7D390707">
        <w:rPr>
          <w:lang w:val="sr-Latn-CS"/>
        </w:rPr>
        <w:t>Kada je popunio upitnik, menadžer ih šalje klikom na dugme Kreiraj hostesu.</w:t>
      </w:r>
    </w:p>
    <w:p w14:paraId="61CDCEAD" w14:textId="77777777" w:rsidR="00923CD9" w:rsidRPr="00923CD9" w:rsidRDefault="00923CD9" w:rsidP="00923CD9">
      <w:pPr>
        <w:ind w:left="720"/>
        <w:rPr>
          <w:lang w:val="sr-Latn-CS"/>
        </w:rPr>
      </w:pPr>
    </w:p>
    <w:p w14:paraId="6BB9E253" w14:textId="19350839" w:rsidR="000B748B" w:rsidRDefault="000B748B" w:rsidP="000B748B">
      <w:pPr>
        <w:ind w:left="720"/>
        <w:rPr>
          <w:lang w:val="sr-Latn-CS"/>
        </w:rPr>
      </w:pPr>
    </w:p>
    <w:p w14:paraId="23DE523C" w14:textId="77777777" w:rsidR="00B80605" w:rsidRDefault="00B80605" w:rsidP="000B748B">
      <w:pPr>
        <w:ind w:left="720"/>
        <w:rPr>
          <w:lang w:val="sr-Latn-CS"/>
        </w:rPr>
      </w:pPr>
    </w:p>
    <w:p w14:paraId="52E56223" w14:textId="77777777" w:rsidR="00C430E1" w:rsidRDefault="00C430E1" w:rsidP="00B80605">
      <w:pPr>
        <w:ind w:left="720"/>
        <w:jc w:val="center"/>
        <w:rPr>
          <w:lang w:val="sr-Latn-CS"/>
        </w:rPr>
      </w:pPr>
    </w:p>
    <w:p w14:paraId="07547A01" w14:textId="77777777" w:rsidR="00C430E1" w:rsidRPr="00661FC5" w:rsidRDefault="00C430E1" w:rsidP="00C430E1">
      <w:pPr>
        <w:ind w:left="720"/>
        <w:rPr>
          <w:lang w:val="sr-Latn-CS"/>
        </w:rPr>
      </w:pPr>
    </w:p>
    <w:bookmarkEnd w:id="7"/>
    <w:p w14:paraId="40220311" w14:textId="5FA85ED8" w:rsidR="7D3907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9" w:name="_Toc10410102"/>
      <w:r w:rsidRPr="7D390707">
        <w:rPr>
          <w:lang w:val="sr-Latn-CS"/>
        </w:rPr>
        <w:t>Prijavljivanje menadžera</w:t>
      </w:r>
      <w:bookmarkEnd w:id="9"/>
      <w:r w:rsidRPr="7D390707">
        <w:rPr>
          <w:lang w:val="sr-Latn-CS"/>
        </w:rPr>
        <w:t xml:space="preserve"> </w:t>
      </w:r>
    </w:p>
    <w:p w14:paraId="53893DDF" w14:textId="7FD02C9A" w:rsidR="00437893" w:rsidRPr="00437893" w:rsidRDefault="7D390707" w:rsidP="7D390707">
      <w:pPr>
        <w:numPr>
          <w:ilvl w:val="0"/>
          <w:numId w:val="37"/>
        </w:numPr>
        <w:tabs>
          <w:tab w:val="clear" w:pos="720"/>
          <w:tab w:val="num" w:pos="426"/>
        </w:tabs>
        <w:rPr>
          <w:lang w:val="sr-Latn-CS"/>
        </w:rPr>
      </w:pPr>
      <w:r w:rsidRPr="7D390707">
        <w:rPr>
          <w:lang w:val="sr-Latn-CS"/>
        </w:rPr>
        <w:t>Menadžer se svojim korisničkim imenom i šifrom restorana prijavljuje na sistem.</w:t>
      </w:r>
    </w:p>
    <w:p w14:paraId="1AE62443" w14:textId="7822F64E" w:rsidR="009B4BA5" w:rsidRDefault="7D390707" w:rsidP="7D390707">
      <w:pPr>
        <w:numPr>
          <w:ilvl w:val="0"/>
          <w:numId w:val="37"/>
        </w:numPr>
        <w:tabs>
          <w:tab w:val="clear" w:pos="720"/>
          <w:tab w:val="num" w:pos="426"/>
        </w:tabs>
        <w:rPr>
          <w:lang w:val="sr-Latn-CS"/>
        </w:rPr>
      </w:pPr>
      <w:r w:rsidRPr="7D390707">
        <w:rPr>
          <w:lang w:val="sr-Latn-CS"/>
        </w:rPr>
        <w:t>Menadžer ima sve privilegije za dodavanje podataka o restoranu kao i venčanju.</w:t>
      </w:r>
    </w:p>
    <w:p w14:paraId="142CAEC6" w14:textId="77777777" w:rsidR="00981770" w:rsidRPr="00981770" w:rsidRDefault="7D390707" w:rsidP="7D390707">
      <w:pPr>
        <w:numPr>
          <w:ilvl w:val="0"/>
          <w:numId w:val="37"/>
        </w:numPr>
        <w:tabs>
          <w:tab w:val="clear" w:pos="720"/>
          <w:tab w:val="num" w:pos="426"/>
        </w:tabs>
        <w:rPr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</w:t>
      </w:r>
    </w:p>
    <w:p w14:paraId="62239BE5" w14:textId="628B7EBD" w:rsidR="001F1516" w:rsidRDefault="7D390707" w:rsidP="00981770">
      <w:pPr>
        <w:ind w:left="720"/>
        <w:rPr>
          <w:lang w:val="sr-Latn-CS"/>
        </w:rPr>
      </w:pPr>
      <w:r w:rsidRPr="7D390707">
        <w:rPr>
          <w:lang w:val="sr-Latn-CS"/>
        </w:rPr>
        <w:t>.</w:t>
      </w:r>
      <w:r w:rsidR="00981770">
        <w:rPr>
          <w:lang w:val="sr-Latn-CS"/>
        </w:rPr>
        <w:pict w14:anchorId="02F8DD75">
          <v:shape id="_x0000_i1029" type="#_x0000_t75" style="width:217.5pt;height:387pt">
            <v:imagedata r:id="rId15" o:title="Screenshot_20190602-223607"/>
          </v:shape>
        </w:pict>
      </w:r>
      <w:r w:rsidR="008A43AE" w:rsidRPr="008A43AE">
        <w:rPr>
          <w:lang w:val="sr-Latn-CS"/>
        </w:rPr>
        <w:t xml:space="preserve"> </w:t>
      </w:r>
      <w:r w:rsidR="008A43AE">
        <w:rPr>
          <w:lang w:val="sr-Latn-CS"/>
        </w:rPr>
        <w:t>Prikaz stranice za prijavljivanje.</w:t>
      </w:r>
    </w:p>
    <w:p w14:paraId="5043CB0F" w14:textId="26A63268" w:rsidR="008950FA" w:rsidRDefault="008950FA" w:rsidP="7D390707">
      <w:pPr>
        <w:rPr>
          <w:lang w:val="sr-Latn-CS"/>
        </w:rPr>
      </w:pPr>
    </w:p>
    <w:p w14:paraId="5B339D30" w14:textId="2E0F3E5F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0176636B" w14:textId="48336CEC" w:rsidR="00C04C20" w:rsidRDefault="7D390707" w:rsidP="7D390707">
      <w:pPr>
        <w:pStyle w:val="Heading2"/>
        <w:rPr>
          <w:lang w:val="sr-Latn-CS"/>
        </w:rPr>
      </w:pPr>
      <w:bookmarkStart w:id="10" w:name="_Toc144046299"/>
      <w:r w:rsidRPr="7D390707">
        <w:rPr>
          <w:lang w:val="sr-Latn-CS"/>
        </w:rPr>
        <w:t xml:space="preserve"> </w:t>
      </w:r>
      <w:bookmarkStart w:id="11" w:name="_Toc10410103"/>
      <w:r w:rsidRPr="7D390707">
        <w:rPr>
          <w:lang w:val="sr-Latn-CS"/>
        </w:rPr>
        <w:t>Prijavljivanje mladenaca</w:t>
      </w:r>
      <w:bookmarkEnd w:id="11"/>
    </w:p>
    <w:p w14:paraId="655DBA04" w14:textId="49D03788" w:rsidR="00F131F5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. </w:t>
      </w:r>
    </w:p>
    <w:p w14:paraId="119BECD5" w14:textId="67ADC4A4" w:rsidR="00A377FC" w:rsidRDefault="7D390707" w:rsidP="7D390707">
      <w:pPr>
        <w:numPr>
          <w:ilvl w:val="0"/>
          <w:numId w:val="48"/>
        </w:numPr>
        <w:rPr>
          <w:lang w:val="sr-Latn-CS"/>
        </w:rPr>
      </w:pPr>
      <w:r w:rsidRPr="7D390707">
        <w:rPr>
          <w:lang w:val="sr-Latn-CS"/>
        </w:rPr>
        <w:t>Mladenci se prijavljuju na sistem sa svojim e-mailom i šifrom.</w:t>
      </w:r>
    </w:p>
    <w:p w14:paraId="4B154AED" w14:textId="79214DA5" w:rsidR="7D390707" w:rsidRDefault="7D390707" w:rsidP="7D390707">
      <w:pPr>
        <w:numPr>
          <w:ilvl w:val="0"/>
          <w:numId w:val="48"/>
        </w:numPr>
        <w:rPr>
          <w:lang w:val="sr-Latn-CS"/>
        </w:rPr>
      </w:pPr>
      <w:r w:rsidRPr="7D390707">
        <w:rPr>
          <w:lang w:val="sr-Latn-CS"/>
        </w:rPr>
        <w:t>Mladenci imaju sve privilegije vezane za dodavanje gostiju.</w:t>
      </w:r>
    </w:p>
    <w:p w14:paraId="6509727E" w14:textId="77777777" w:rsidR="00981770" w:rsidRDefault="7D390707" w:rsidP="7D390707">
      <w:pPr>
        <w:numPr>
          <w:ilvl w:val="0"/>
          <w:numId w:val="48"/>
        </w:numPr>
        <w:rPr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</w:t>
      </w:r>
      <w:r w:rsidRPr="7D390707">
        <w:rPr>
          <w:lang w:val="sr-Latn-CS"/>
        </w:rPr>
        <w:t>.</w:t>
      </w:r>
    </w:p>
    <w:p w14:paraId="55DAAEE6" w14:textId="500BF63B" w:rsidR="7D390707" w:rsidRDefault="00981770" w:rsidP="00981770">
      <w:pPr>
        <w:ind w:left="720"/>
        <w:rPr>
          <w:lang w:val="sr-Latn-CS"/>
        </w:rPr>
      </w:pPr>
      <w:r w:rsidRPr="00981770">
        <w:rPr>
          <w:lang w:val="sr-Latn-CS"/>
        </w:rPr>
        <w:lastRenderedPageBreak/>
        <w:t xml:space="preserve"> </w:t>
      </w:r>
      <w:r>
        <w:rPr>
          <w:noProof/>
        </w:rPr>
        <w:drawing>
          <wp:inline distT="0" distB="0" distL="0" distR="0" wp14:anchorId="13BC8BE1" wp14:editId="715647F0">
            <wp:extent cx="2760345" cy="4916805"/>
            <wp:effectExtent l="0" t="0" r="1905" b="0"/>
            <wp:docPr id="1" name="Picture 1" descr="C:\Users\Stef\AppData\Local\Microsoft\Windows\INetCache\Content.Word\Screenshot_20190602-223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ef\AppData\Local\Microsoft\Windows\INetCache\Content.Word\Screenshot_20190602-2236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3AE" w:rsidRPr="008A43AE">
        <w:rPr>
          <w:lang w:val="sr-Latn-CS"/>
        </w:rPr>
        <w:t xml:space="preserve"> </w:t>
      </w:r>
      <w:r w:rsidR="008A43AE">
        <w:rPr>
          <w:lang w:val="sr-Latn-CS"/>
        </w:rPr>
        <w:t>Prikaz stranice za prijavljivanje.</w:t>
      </w:r>
    </w:p>
    <w:p w14:paraId="1AFE5C0B" w14:textId="00903B9A" w:rsidR="7D390707" w:rsidRDefault="7D390707" w:rsidP="7D390707">
      <w:pPr>
        <w:ind w:left="360"/>
        <w:rPr>
          <w:lang w:val="sr-Latn-CS"/>
        </w:rPr>
      </w:pPr>
    </w:p>
    <w:p w14:paraId="07459315" w14:textId="77777777" w:rsidR="00A377FC" w:rsidRDefault="00A377FC" w:rsidP="00DC4A22">
      <w:pPr>
        <w:rPr>
          <w:lang w:val="sr-Latn-CS"/>
        </w:rPr>
      </w:pPr>
    </w:p>
    <w:p w14:paraId="19710E2A" w14:textId="5704D629" w:rsidR="7D3907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12" w:name="_Toc10410104"/>
      <w:r w:rsidRPr="7D390707">
        <w:rPr>
          <w:lang w:val="sr-Latn-CS"/>
        </w:rPr>
        <w:t>Prijavljivanje gosta</w:t>
      </w:r>
      <w:bookmarkEnd w:id="12"/>
    </w:p>
    <w:p w14:paraId="29D35BA7" w14:textId="3AC2A8F5" w:rsidR="004B7833" w:rsidRDefault="7D390707" w:rsidP="7D390707">
      <w:pPr>
        <w:numPr>
          <w:ilvl w:val="0"/>
          <w:numId w:val="49"/>
        </w:numPr>
        <w:rPr>
          <w:lang w:val="sr-Latn-CS"/>
        </w:rPr>
      </w:pPr>
      <w:r w:rsidRPr="7D390707">
        <w:rPr>
          <w:lang w:val="sr-Latn-CS"/>
        </w:rPr>
        <w:t>Gost se prijavljuje u aplikaciji sa svojim e-mailom i svojom šifrom.</w:t>
      </w:r>
    </w:p>
    <w:p w14:paraId="5ECD11E5" w14:textId="2E4D89CC" w:rsidR="7D390707" w:rsidRDefault="7D390707" w:rsidP="7D390707">
      <w:pPr>
        <w:numPr>
          <w:ilvl w:val="0"/>
          <w:numId w:val="49"/>
        </w:numPr>
        <w:rPr>
          <w:lang w:val="sr-Latn-CS"/>
        </w:rPr>
      </w:pPr>
      <w:r w:rsidRPr="7D390707">
        <w:rPr>
          <w:lang w:val="sr-Latn-CS"/>
        </w:rPr>
        <w:t>Gost ima sve  privilegije vezane za profil korisnika gosta.</w:t>
      </w:r>
    </w:p>
    <w:p w14:paraId="155140C0" w14:textId="77777777" w:rsidR="00981770" w:rsidRPr="00981770" w:rsidRDefault="7D390707" w:rsidP="7D390707">
      <w:pPr>
        <w:numPr>
          <w:ilvl w:val="0"/>
          <w:numId w:val="49"/>
        </w:numPr>
        <w:rPr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</w:t>
      </w:r>
    </w:p>
    <w:p w14:paraId="03EFB421" w14:textId="07F1B49D" w:rsidR="7D390707" w:rsidRDefault="7D390707" w:rsidP="00981770">
      <w:pPr>
        <w:ind w:left="720"/>
        <w:rPr>
          <w:lang w:val="sr-Latn-CS"/>
        </w:rPr>
      </w:pPr>
      <w:r w:rsidRPr="7D390707">
        <w:rPr>
          <w:i/>
          <w:iCs/>
          <w:lang w:val="sr-Latn-CS"/>
        </w:rPr>
        <w:lastRenderedPageBreak/>
        <w:t>.</w:t>
      </w:r>
      <w:r w:rsidR="00981770" w:rsidRPr="00981770">
        <w:rPr>
          <w:lang w:val="sr-Latn-CS"/>
        </w:rPr>
        <w:t xml:space="preserve"> </w:t>
      </w:r>
      <w:r w:rsidR="00981770">
        <w:rPr>
          <w:noProof/>
        </w:rPr>
        <w:drawing>
          <wp:inline distT="0" distB="0" distL="0" distR="0" wp14:anchorId="0954CEF1" wp14:editId="28BD895E">
            <wp:extent cx="2760345" cy="4916805"/>
            <wp:effectExtent l="0" t="0" r="1905" b="0"/>
            <wp:docPr id="2" name="Picture 2" descr="C:\Users\Stef\AppData\Local\Microsoft\Windows\INetCache\Content.Word\Screenshot_20190602-223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ef\AppData\Local\Microsoft\Windows\INetCache\Content.Word\Screenshot_20190602-2236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3AE" w:rsidRPr="008A43AE">
        <w:rPr>
          <w:lang w:val="sr-Latn-CS"/>
        </w:rPr>
        <w:t xml:space="preserve"> </w:t>
      </w:r>
      <w:r w:rsidR="008A43AE">
        <w:rPr>
          <w:lang w:val="sr-Latn-CS"/>
        </w:rPr>
        <w:t>Prikaz stranice za prijavljivanje.</w:t>
      </w:r>
    </w:p>
    <w:p w14:paraId="6537F28F" w14:textId="19E59AB8" w:rsidR="004B7833" w:rsidRDefault="004B7833" w:rsidP="00DC4A22">
      <w:pPr>
        <w:rPr>
          <w:lang w:val="sr-Latn-CS"/>
        </w:rPr>
      </w:pPr>
    </w:p>
    <w:p w14:paraId="6DFB9E20" w14:textId="77777777" w:rsidR="00E91542" w:rsidRDefault="00E91542" w:rsidP="00DC4A22">
      <w:pPr>
        <w:rPr>
          <w:lang w:val="sr-Latn-CS"/>
        </w:rPr>
      </w:pPr>
    </w:p>
    <w:p w14:paraId="44E871BC" w14:textId="186D49EE" w:rsidR="00696B72" w:rsidRDefault="00696B72" w:rsidP="004B7833">
      <w:pPr>
        <w:jc w:val="center"/>
        <w:rPr>
          <w:lang w:val="sr-Latn-CS"/>
        </w:rPr>
      </w:pPr>
    </w:p>
    <w:p w14:paraId="144A5D23" w14:textId="77777777" w:rsidR="00983043" w:rsidRDefault="00983043" w:rsidP="004B7833">
      <w:pPr>
        <w:jc w:val="center"/>
        <w:rPr>
          <w:lang w:val="sr-Latn-CS"/>
        </w:rPr>
      </w:pPr>
    </w:p>
    <w:p w14:paraId="3D88D6D7" w14:textId="6EF304D9" w:rsidR="7D390707" w:rsidRDefault="00981770" w:rsidP="7D390707">
      <w:pPr>
        <w:pStyle w:val="Heading2"/>
        <w:rPr>
          <w:lang w:val="sr-Latn-CS"/>
        </w:rPr>
      </w:pPr>
      <w:bookmarkStart w:id="13" w:name="_Toc10410105"/>
      <w:r>
        <w:rPr>
          <w:lang w:val="sr-Latn-CS"/>
        </w:rPr>
        <w:t>P</w:t>
      </w:r>
      <w:r w:rsidR="7D390707" w:rsidRPr="7D390707">
        <w:rPr>
          <w:lang w:val="sr-Latn-CS"/>
        </w:rPr>
        <w:t>rijavljivanje hostese</w:t>
      </w:r>
      <w:bookmarkEnd w:id="13"/>
    </w:p>
    <w:p w14:paraId="7AA3E6EF" w14:textId="47DBA04D" w:rsidR="7D390707" w:rsidRDefault="7D390707" w:rsidP="7D390707">
      <w:pPr>
        <w:pStyle w:val="ListParagraph"/>
        <w:numPr>
          <w:ilvl w:val="0"/>
          <w:numId w:val="33"/>
        </w:numPr>
        <w:rPr>
          <w:lang w:val="sr-Latn-CS"/>
        </w:rPr>
      </w:pPr>
      <w:r w:rsidRPr="7D390707">
        <w:rPr>
          <w:lang w:val="sr-Latn-CS"/>
        </w:rPr>
        <w:t xml:space="preserve">  Hostesa se prijavljuje sa svojim email-om i šifrom.</w:t>
      </w:r>
    </w:p>
    <w:p w14:paraId="1CAED100" w14:textId="208A8C9B" w:rsidR="7D390707" w:rsidRDefault="7D390707" w:rsidP="7D390707">
      <w:pPr>
        <w:pStyle w:val="ListParagraph"/>
        <w:numPr>
          <w:ilvl w:val="0"/>
          <w:numId w:val="33"/>
        </w:numPr>
        <w:rPr>
          <w:lang w:val="sr-Latn-CS"/>
        </w:rPr>
      </w:pPr>
      <w:r w:rsidRPr="7D390707">
        <w:rPr>
          <w:lang w:val="sr-Latn-CS"/>
        </w:rPr>
        <w:t>Hostesa ima mogućnost pregleda rasporeda stolova i gostiju.</w:t>
      </w:r>
    </w:p>
    <w:p w14:paraId="63C9EFAE" w14:textId="1E4CDB13" w:rsidR="7D390707" w:rsidRDefault="7D390707" w:rsidP="7D390707">
      <w:pPr>
        <w:pStyle w:val="ListParagraph"/>
        <w:numPr>
          <w:ilvl w:val="0"/>
          <w:numId w:val="33"/>
        </w:numPr>
        <w:rPr>
          <w:i/>
          <w:iCs/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se.</w:t>
      </w:r>
    </w:p>
    <w:p w14:paraId="7C0DFB6E" w14:textId="12486988" w:rsidR="00981770" w:rsidRDefault="00981770" w:rsidP="7D390707">
      <w:pPr>
        <w:pStyle w:val="ListParagraph"/>
        <w:numPr>
          <w:ilvl w:val="0"/>
          <w:numId w:val="33"/>
        </w:numPr>
        <w:rPr>
          <w:i/>
          <w:iCs/>
          <w:lang w:val="sr-Latn-CS"/>
        </w:rPr>
      </w:pPr>
      <w:r>
        <w:rPr>
          <w:noProof/>
        </w:rPr>
        <w:lastRenderedPageBreak/>
        <w:drawing>
          <wp:inline distT="0" distB="0" distL="0" distR="0" wp14:anchorId="3F739BE1" wp14:editId="70C0ACDE">
            <wp:extent cx="2104845" cy="3745173"/>
            <wp:effectExtent l="0" t="0" r="0" b="8255"/>
            <wp:docPr id="3" name="Picture 3" descr="C:\Users\Stef\AppData\Local\Microsoft\Windows\INetCache\Content.Word\Screenshot_20190602-223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ef\AppData\Local\Microsoft\Windows\INetCache\Content.Word\Screenshot_20190602-22360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15" cy="374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3AE" w:rsidRPr="008A43AE">
        <w:rPr>
          <w:lang w:val="sr-Latn-CS"/>
        </w:rPr>
        <w:t xml:space="preserve"> </w:t>
      </w:r>
      <w:r w:rsidR="008A43AE">
        <w:rPr>
          <w:lang w:val="sr-Latn-CS"/>
        </w:rPr>
        <w:t>Prikaz stranice za prijavljivanje.</w:t>
      </w:r>
    </w:p>
    <w:p w14:paraId="7B5EDE76" w14:textId="2D72F6A1" w:rsidR="7D390707" w:rsidRDefault="7D390707" w:rsidP="7D390707">
      <w:pPr>
        <w:rPr>
          <w:lang w:val="sr-Latn-CS"/>
        </w:rPr>
      </w:pPr>
    </w:p>
    <w:p w14:paraId="2A3FDF4A" w14:textId="4C58FDA6" w:rsidR="7D390707" w:rsidRDefault="7D390707" w:rsidP="7D390707">
      <w:pPr>
        <w:rPr>
          <w:lang w:val="sr-Latn-CS"/>
        </w:rPr>
      </w:pPr>
    </w:p>
    <w:p w14:paraId="69EFE7D8" w14:textId="6925CB39" w:rsidR="7D390707" w:rsidRDefault="7D390707" w:rsidP="7D390707">
      <w:pPr>
        <w:pStyle w:val="Heading2"/>
        <w:rPr>
          <w:lang w:val="sr-Latn-CS"/>
        </w:rPr>
      </w:pPr>
      <w:bookmarkStart w:id="14" w:name="_Toc10410106"/>
      <w:r w:rsidRPr="7D390707">
        <w:rPr>
          <w:lang w:val="sr-Latn-CS"/>
        </w:rPr>
        <w:t>Prijavljivanje konobara</w:t>
      </w:r>
      <w:bookmarkEnd w:id="14"/>
    </w:p>
    <w:p w14:paraId="36EB08D9" w14:textId="3187C02F" w:rsidR="7D390707" w:rsidRDefault="7D390707" w:rsidP="7D390707">
      <w:pPr>
        <w:pStyle w:val="ListParagraph"/>
        <w:numPr>
          <w:ilvl w:val="0"/>
          <w:numId w:val="32"/>
        </w:numPr>
        <w:rPr>
          <w:lang w:val="sr-Latn-CS"/>
        </w:rPr>
      </w:pPr>
      <w:r w:rsidRPr="7D390707">
        <w:rPr>
          <w:lang w:val="sr-Latn-CS"/>
        </w:rPr>
        <w:t>Konobar se prijavljuje sa svojim email-om i šifrom.</w:t>
      </w:r>
    </w:p>
    <w:p w14:paraId="105F7AA6" w14:textId="1748292B" w:rsidR="7D390707" w:rsidRDefault="7D390707" w:rsidP="7D390707">
      <w:pPr>
        <w:pStyle w:val="ListParagraph"/>
        <w:numPr>
          <w:ilvl w:val="0"/>
          <w:numId w:val="32"/>
        </w:numPr>
        <w:rPr>
          <w:lang w:val="sr-Latn-CS"/>
        </w:rPr>
      </w:pPr>
      <w:r w:rsidRPr="7D390707">
        <w:rPr>
          <w:lang w:val="sr-Latn-CS"/>
        </w:rPr>
        <w:t>Konobar ima privilegije za primanje poziva gostiju, pregled poručenih menija .</w:t>
      </w:r>
    </w:p>
    <w:p w14:paraId="5635D319" w14:textId="77777777" w:rsidR="00981770" w:rsidRPr="00981770" w:rsidRDefault="7D390707" w:rsidP="00981770">
      <w:pPr>
        <w:pStyle w:val="ListParagraph"/>
        <w:numPr>
          <w:ilvl w:val="0"/>
          <w:numId w:val="32"/>
        </w:numPr>
        <w:rPr>
          <w:lang w:val="sr-Latn-CS"/>
        </w:rPr>
      </w:pPr>
      <w:r w:rsidRPr="00981770">
        <w:rPr>
          <w:lang w:val="sr-Latn-CS"/>
        </w:rPr>
        <w:t xml:space="preserve">Odjavljuje se klikom na </w:t>
      </w:r>
      <w:r w:rsidRPr="00981770">
        <w:rPr>
          <w:i/>
          <w:iCs/>
          <w:lang w:val="sr-Latn-CS"/>
        </w:rPr>
        <w:t>Odjavi se.</w:t>
      </w:r>
    </w:p>
    <w:p w14:paraId="2AB4A62E" w14:textId="6F17D83E" w:rsidR="00981770" w:rsidRPr="00981770" w:rsidRDefault="00981770" w:rsidP="00981770">
      <w:pPr>
        <w:pStyle w:val="ListParagraph"/>
        <w:rPr>
          <w:lang w:val="sr-Latn-CS"/>
        </w:rPr>
      </w:pPr>
      <w:r>
        <w:rPr>
          <w:noProof/>
        </w:rPr>
        <w:drawing>
          <wp:inline distT="0" distB="0" distL="0" distR="0" wp14:anchorId="6F57EAFB" wp14:editId="6AB19AFD">
            <wp:extent cx="2208362" cy="2950200"/>
            <wp:effectExtent l="0" t="0" r="1905" b="3175"/>
            <wp:docPr id="4" name="Picture 4" descr="C:\Users\Stef\AppData\Local\Microsoft\Windows\INetCache\Content.Word\Screenshot_20190602-223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ef\AppData\Local\Microsoft\Windows\INetCache\Content.Word\Screenshot_20190602-22360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58" cy="29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3AE">
        <w:rPr>
          <w:lang w:val="sr-Latn-CS"/>
        </w:rPr>
        <w:t xml:space="preserve"> Prikaz stranice za prijavljivanje.</w:t>
      </w:r>
    </w:p>
    <w:p w14:paraId="61CBF066" w14:textId="71B0C6E1" w:rsidR="7D390707" w:rsidRDefault="7D390707" w:rsidP="7D390707">
      <w:pPr>
        <w:jc w:val="center"/>
        <w:rPr>
          <w:lang w:val="sr-Latn-CS"/>
        </w:rPr>
      </w:pPr>
    </w:p>
    <w:p w14:paraId="463F29E8" w14:textId="77777777" w:rsidR="00696B72" w:rsidRPr="00047C77" w:rsidRDefault="00696B72" w:rsidP="7D390707">
      <w:pPr>
        <w:pStyle w:val="Heading2"/>
        <w:numPr>
          <w:ilvl w:val="1"/>
          <w:numId w:val="0"/>
        </w:numPr>
        <w:rPr>
          <w:lang w:val="sr-Latn-CS"/>
        </w:rPr>
      </w:pPr>
    </w:p>
    <w:p w14:paraId="70F03744" w14:textId="70804624" w:rsidR="00CF2365" w:rsidRPr="00CF2365" w:rsidRDefault="008A43AE" w:rsidP="7D390707">
      <w:pPr>
        <w:pStyle w:val="Heading1"/>
        <w:rPr>
          <w:lang w:val="sr-Latn-CS"/>
        </w:rPr>
      </w:pPr>
      <w:bookmarkStart w:id="15" w:name="_Toc10410107"/>
      <w:bookmarkEnd w:id="10"/>
      <w:r>
        <w:rPr>
          <w:lang w:val="sr-Latn-CS"/>
        </w:rPr>
        <w:t>Osnovne funkcionalnosti profila</w:t>
      </w:r>
      <w:bookmarkEnd w:id="15"/>
    </w:p>
    <w:p w14:paraId="18272547" w14:textId="60E6A2A0" w:rsidR="7D3907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     </w:t>
      </w:r>
      <w:bookmarkStart w:id="16" w:name="_Toc10410108"/>
      <w:r w:rsidRPr="7D390707">
        <w:rPr>
          <w:lang w:val="sr-Latn-CS"/>
        </w:rPr>
        <w:t>Početna stranica nakon prijavljivanja kao profil korisnika gost</w:t>
      </w:r>
      <w:bookmarkEnd w:id="16"/>
    </w:p>
    <w:p w14:paraId="08544C8A" w14:textId="6FAECDF4" w:rsidR="7D390707" w:rsidRDefault="7D390707" w:rsidP="7D390707">
      <w:pPr>
        <w:rPr>
          <w:lang w:val="sr-Latn-CS"/>
        </w:rPr>
      </w:pPr>
    </w:p>
    <w:p w14:paraId="3AC05067" w14:textId="2D31D724" w:rsidR="00796FEA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Nakon uspešnosg logovanja u aplikaciji prikazuje se početna stranica za profil korisnika gost</w:t>
      </w:r>
    </w:p>
    <w:p w14:paraId="49F77323" w14:textId="33D827AF" w:rsidR="003762D9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Na vrhu stranice sa leve strane se nalazi opcija za otvaranje bočnog menija, koji se može jos otvoriti slajdovanjem u desno, sa opcijom za odjavljivanje.</w:t>
      </w:r>
    </w:p>
    <w:p w14:paraId="34BF6B4C" w14:textId="2BF22B79" w:rsidR="00371214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Na sredini stranice se nalazi tajmer koji odbrojava do venčanja na koje su gosti pozvani</w:t>
      </w:r>
    </w:p>
    <w:p w14:paraId="31663F00" w14:textId="3CC537C3" w:rsidR="7D390707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Ispod tajmera se nalaze grupa dugmića sa opcijama za: izbor menija, poziv konobara, i potvrđivanje ili otkazivanje  dolaska.</w:t>
      </w:r>
    </w:p>
    <w:p w14:paraId="473A5554" w14:textId="1C40BC2F" w:rsidR="00730958" w:rsidRPr="00730958" w:rsidRDefault="00FE1DAC" w:rsidP="00730958">
      <w:pPr>
        <w:ind w:left="357"/>
        <w:rPr>
          <w:lang w:val="sr-Latn-RS"/>
        </w:rPr>
      </w:pPr>
      <w:r>
        <w:rPr>
          <w:lang w:val="sr-Latn-CS"/>
        </w:rPr>
        <w:pict w14:anchorId="5E9D519A">
          <v:shape id="_x0000_i1032" type="#_x0000_t75" style="width:266.25pt;height:472.5pt">
            <v:imagedata r:id="rId19" o:title="Screenshot_20190602-230349"/>
          </v:shape>
        </w:pict>
      </w:r>
      <w:r w:rsidR="00730958">
        <w:rPr>
          <w:lang w:val="sr-Latn-CS"/>
        </w:rPr>
        <w:t>Po</w:t>
      </w:r>
      <w:r w:rsidR="00730958">
        <w:rPr>
          <w:lang w:val="sr-Latn-RS"/>
        </w:rPr>
        <w:t>četna stranica gosta.</w:t>
      </w:r>
    </w:p>
    <w:p w14:paraId="3B7B4B86" w14:textId="3AD904CB" w:rsidR="003762D9" w:rsidRDefault="7D390707" w:rsidP="7D390707">
      <w:pPr>
        <w:pStyle w:val="Heading3"/>
        <w:rPr>
          <w:lang w:val="sr-Latn-CS"/>
        </w:rPr>
      </w:pPr>
      <w:bookmarkStart w:id="17" w:name="_Toc10410109"/>
      <w:r w:rsidRPr="7D390707">
        <w:rPr>
          <w:lang w:val="sr-Latn-CS"/>
        </w:rPr>
        <w:lastRenderedPageBreak/>
        <w:t>Odjavljivanje</w:t>
      </w:r>
      <w:bookmarkEnd w:id="17"/>
    </w:p>
    <w:p w14:paraId="30E456E5" w14:textId="16B6E555" w:rsidR="7D390707" w:rsidRDefault="7D390707" w:rsidP="7D390707">
      <w:pPr>
        <w:pStyle w:val="ListParagraph"/>
        <w:numPr>
          <w:ilvl w:val="0"/>
          <w:numId w:val="31"/>
        </w:numPr>
        <w:rPr>
          <w:lang w:val="sr-Latn-CS"/>
        </w:rPr>
      </w:pPr>
      <w:r w:rsidRPr="7D390707">
        <w:rPr>
          <w:lang w:val="sr-Latn-CS"/>
        </w:rPr>
        <w:t>Otvranjem bočnog menija ponuđena je opcija za odjavljivanje.</w:t>
      </w:r>
    </w:p>
    <w:p w14:paraId="610B0E0F" w14:textId="2CDB4A37" w:rsidR="7D390707" w:rsidRDefault="7D390707" w:rsidP="7D390707">
      <w:pPr>
        <w:pStyle w:val="ListParagraph"/>
        <w:numPr>
          <w:ilvl w:val="0"/>
          <w:numId w:val="31"/>
        </w:numPr>
        <w:rPr>
          <w:lang w:val="sr-Latn-CS"/>
        </w:rPr>
      </w:pPr>
      <w:r w:rsidRPr="7D390707">
        <w:rPr>
          <w:lang w:val="sr-Latn-CS"/>
        </w:rPr>
        <w:t xml:space="preserve">Samim klikom na dugme </w:t>
      </w:r>
      <w:r w:rsidRPr="7D390707">
        <w:rPr>
          <w:i/>
          <w:iCs/>
          <w:lang w:val="sr-Latn-CS"/>
        </w:rPr>
        <w:t>Odjavi se</w:t>
      </w:r>
      <w:r w:rsidRPr="7D390707">
        <w:rPr>
          <w:lang w:val="sr-Latn-CS"/>
        </w:rPr>
        <w:t xml:space="preserve"> korisnik se odjavljuje.</w:t>
      </w:r>
    </w:p>
    <w:p w14:paraId="1C89F9FF" w14:textId="1CAE7556" w:rsidR="008A43AE" w:rsidRDefault="008A43AE" w:rsidP="7D390707">
      <w:pPr>
        <w:pStyle w:val="ListParagraph"/>
        <w:numPr>
          <w:ilvl w:val="0"/>
          <w:numId w:val="31"/>
        </w:numPr>
        <w:rPr>
          <w:lang w:val="sr-Latn-CS"/>
        </w:rPr>
      </w:pPr>
      <w:r>
        <w:rPr>
          <w:lang w:val="sr-Latn-CS"/>
        </w:rPr>
        <w:pict w14:anchorId="145BC9F9">
          <v:shape id="_x0000_i1030" type="#_x0000_t75" style="width:236.25pt;height:419.25pt">
            <v:imagedata r:id="rId20" o:title="Screenshot_20190602-224359"/>
          </v:shape>
        </w:pict>
      </w:r>
      <w:r>
        <w:rPr>
          <w:lang w:val="sr-Latn-CS"/>
        </w:rPr>
        <w:t xml:space="preserve"> Prikaz stranice za odjavljivanje.</w:t>
      </w:r>
    </w:p>
    <w:p w14:paraId="21E2CAFA" w14:textId="2C548CA7" w:rsidR="7D390707" w:rsidRDefault="7D390707" w:rsidP="7D390707">
      <w:pPr>
        <w:rPr>
          <w:lang w:val="sr-Latn-CS"/>
        </w:rPr>
      </w:pPr>
    </w:p>
    <w:p w14:paraId="24C66CAE" w14:textId="47A90879" w:rsidR="7D390707" w:rsidRDefault="7D390707" w:rsidP="7D390707">
      <w:pPr>
        <w:pStyle w:val="Heading3"/>
        <w:rPr>
          <w:lang w:val="sr-Latn-CS"/>
        </w:rPr>
      </w:pPr>
      <w:bookmarkStart w:id="18" w:name="_Toc10410110"/>
      <w:r w:rsidRPr="7D390707">
        <w:rPr>
          <w:lang w:val="sr-Latn-CS"/>
        </w:rPr>
        <w:t>Izbor Menija</w:t>
      </w:r>
      <w:bookmarkEnd w:id="18"/>
    </w:p>
    <w:p w14:paraId="1FE22C5E" w14:textId="125AAFCB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Klikom na dugme Izbor menija korisniku se otvara nova stranica koja omogucava izbor predjela.</w:t>
      </w:r>
    </w:p>
    <w:p w14:paraId="73D695AB" w14:textId="79871C13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Na  vrhu stranice se nalazi navigator sa  tri opcije za izbor obroka, inicijalno je otvoren tab za izbor predjela.</w:t>
      </w:r>
    </w:p>
    <w:p w14:paraId="307E52F6" w14:textId="1AB53B06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Korisnik naviguje po stranicama birajući obroke od ponuđenih.</w:t>
      </w:r>
    </w:p>
    <w:p w14:paraId="0025541A" w14:textId="3BEE80EA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Kad se nalazi na stranici za izbor predjela gost bira koje će mu predjelo biti uskoro servirano.</w:t>
      </w:r>
    </w:p>
    <w:p w14:paraId="1F994A4E" w14:textId="4401D777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Kad se nalazi na stranici za izbor jela gost bira koje će mu jelo biti uskoro servirano.</w:t>
      </w:r>
    </w:p>
    <w:p w14:paraId="6C0AB8FE" w14:textId="45A3DFD7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Kad se nalazi na stranici za izbor deserta gost bira koje će mu desert biti uskoro serviran.</w:t>
      </w:r>
    </w:p>
    <w:p w14:paraId="7427CA66" w14:textId="39759B10" w:rsidR="7D390707" w:rsidRDefault="7D390707" w:rsidP="7D390707">
      <w:pPr>
        <w:pStyle w:val="Heading3"/>
        <w:rPr>
          <w:lang w:val="sr-Latn-CS"/>
        </w:rPr>
      </w:pPr>
      <w:bookmarkStart w:id="19" w:name="_Toc10410111"/>
      <w:r w:rsidRPr="7D390707">
        <w:rPr>
          <w:lang w:val="sr-Latn-CS"/>
        </w:rPr>
        <w:t>Poziv konobara</w:t>
      </w:r>
      <w:bookmarkEnd w:id="19"/>
    </w:p>
    <w:p w14:paraId="53C6F737" w14:textId="5A2C490C" w:rsidR="7D390707" w:rsidRDefault="7D390707" w:rsidP="7D390707">
      <w:pPr>
        <w:pStyle w:val="ListParagraph"/>
        <w:numPr>
          <w:ilvl w:val="0"/>
          <w:numId w:val="28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Pozovi konobar</w:t>
      </w:r>
      <w:r w:rsidRPr="7D390707">
        <w:rPr>
          <w:lang w:val="sr-Latn-CS"/>
        </w:rPr>
        <w:t>a gost poziva konobara.</w:t>
      </w:r>
    </w:p>
    <w:p w14:paraId="7E0F919B" w14:textId="3A123EB6" w:rsidR="7D390707" w:rsidRDefault="00FE1DAC" w:rsidP="7D390707">
      <w:pPr>
        <w:rPr>
          <w:lang w:val="sr-Latn-CS"/>
        </w:rPr>
      </w:pPr>
      <w:r>
        <w:rPr>
          <w:lang w:val="sr-Latn-CS"/>
        </w:rPr>
        <w:lastRenderedPageBreak/>
        <w:pict w14:anchorId="73C94B43">
          <v:shape id="_x0000_i1033" type="#_x0000_t75" style="width:339.75pt;height:603pt">
            <v:imagedata r:id="rId19" o:title="Screenshot_20190602-230349"/>
          </v:shape>
        </w:pict>
      </w:r>
    </w:p>
    <w:p w14:paraId="3D417C67" w14:textId="298B9AE3" w:rsidR="7D390707" w:rsidRDefault="7D390707" w:rsidP="7D390707">
      <w:pPr>
        <w:pStyle w:val="Heading3"/>
        <w:rPr>
          <w:lang w:val="sr-Latn-CS"/>
        </w:rPr>
      </w:pPr>
      <w:bookmarkStart w:id="20" w:name="_Toc10410112"/>
      <w:r w:rsidRPr="7D390707">
        <w:rPr>
          <w:lang w:val="sr-Latn-CS"/>
        </w:rPr>
        <w:lastRenderedPageBreak/>
        <w:t>Potvrda dolaska</w:t>
      </w:r>
      <w:bookmarkEnd w:id="20"/>
    </w:p>
    <w:p w14:paraId="0F85B986" w14:textId="13B7054E" w:rsidR="7D390707" w:rsidRDefault="7D390707" w:rsidP="7D390707">
      <w:pPr>
        <w:pStyle w:val="ListParagraph"/>
        <w:numPr>
          <w:ilvl w:val="0"/>
          <w:numId w:val="27"/>
        </w:numPr>
        <w:rPr>
          <w:lang w:val="sr-Latn-CS"/>
        </w:rPr>
      </w:pPr>
      <w:r w:rsidRPr="7D390707">
        <w:rPr>
          <w:lang w:val="sr-Latn-CS"/>
        </w:rPr>
        <w:t>Klikom na jednom od dugme za potvrdu dolaska ili otkazivanje otvara se dijalog za potvrdu odabranje opcije.</w:t>
      </w:r>
    </w:p>
    <w:p w14:paraId="5CE7B079" w14:textId="3E175A97" w:rsidR="7D390707" w:rsidRDefault="7D390707" w:rsidP="7D390707">
      <w:pPr>
        <w:pStyle w:val="ListParagraph"/>
        <w:numPr>
          <w:ilvl w:val="0"/>
          <w:numId w:val="27"/>
        </w:numPr>
        <w:rPr>
          <w:lang w:val="sr-Latn-CS"/>
        </w:rPr>
      </w:pPr>
      <w:r w:rsidRPr="7D390707">
        <w:rPr>
          <w:lang w:val="sr-Latn-CS"/>
        </w:rPr>
        <w:t>Na dijalogu postoje opcije potvrdi ili otkaži, koje sačuvaju promene ili otkažu.</w:t>
      </w:r>
      <w:r w:rsidR="00FE1DAC">
        <w:rPr>
          <w:lang w:val="sr-Latn-CS"/>
        </w:rPr>
        <w:pict w14:anchorId="0B2530DE">
          <v:shape id="_x0000_i1034" type="#_x0000_t75" style="width:282.75pt;height:501.75pt">
            <v:imagedata r:id="rId19" o:title="Screenshot_20190602-230349"/>
          </v:shape>
        </w:pict>
      </w:r>
    </w:p>
    <w:p w14:paraId="3A0FF5F2" w14:textId="6F532AFE" w:rsidR="003762D9" w:rsidRDefault="003762D9" w:rsidP="00C0056F">
      <w:pPr>
        <w:rPr>
          <w:lang w:val="sr-Latn-CS"/>
        </w:rPr>
      </w:pPr>
    </w:p>
    <w:p w14:paraId="5630AD66" w14:textId="77777777" w:rsidR="00035108" w:rsidRDefault="00035108" w:rsidP="00C0056F">
      <w:pPr>
        <w:ind w:left="1440" w:firstLine="720"/>
        <w:rPr>
          <w:lang w:val="sr-Latn-CS"/>
        </w:rPr>
      </w:pPr>
    </w:p>
    <w:p w14:paraId="17AD93B2" w14:textId="1F2034B6" w:rsidR="00371214" w:rsidRDefault="7D390707" w:rsidP="7D390707">
      <w:pPr>
        <w:pStyle w:val="Heading2"/>
        <w:rPr>
          <w:lang w:val="sr-Latn-CS"/>
        </w:rPr>
      </w:pPr>
      <w:bookmarkStart w:id="21" w:name="_Toc10410113"/>
      <w:r w:rsidRPr="7D390707">
        <w:rPr>
          <w:lang w:val="sr-Latn-CS"/>
        </w:rPr>
        <w:t>Početna stranica nakon prijavljivanja kao korisnik mladenci</w:t>
      </w:r>
      <w:bookmarkEnd w:id="21"/>
    </w:p>
    <w:p w14:paraId="3A71B580" w14:textId="5B86E3D5" w:rsidR="7D390707" w:rsidRDefault="7D390707" w:rsidP="7D390707">
      <w:pPr>
        <w:pStyle w:val="ListParagraph"/>
        <w:numPr>
          <w:ilvl w:val="0"/>
          <w:numId w:val="26"/>
        </w:numPr>
      </w:pPr>
      <w:r>
        <w:t>Nakon uspešnosg logovanja u aplikaciji prikazuje se početna stranica za profil korisnika mladenci.</w:t>
      </w:r>
    </w:p>
    <w:p w14:paraId="0A0ACEF8" w14:textId="522D11E9" w:rsidR="7D390707" w:rsidRDefault="7D390707" w:rsidP="7D390707">
      <w:pPr>
        <w:pStyle w:val="ListParagraph"/>
        <w:numPr>
          <w:ilvl w:val="0"/>
          <w:numId w:val="26"/>
        </w:numPr>
      </w:pPr>
      <w:r>
        <w:t xml:space="preserve">Na vrhu stranice sa leve strane se nalazi  opcija za otvaranje bočnog menija, koji se može otvoriti </w:t>
      </w:r>
      <w:r>
        <w:lastRenderedPageBreak/>
        <w:t xml:space="preserve">slajdovanje u desno, sa opcijom za odjavljivanje. </w:t>
      </w:r>
    </w:p>
    <w:p w14:paraId="69557FBD" w14:textId="0DB0B88B" w:rsidR="7D390707" w:rsidRDefault="7D390707" w:rsidP="7D390707">
      <w:pPr>
        <w:pStyle w:val="ListParagraph"/>
        <w:numPr>
          <w:ilvl w:val="0"/>
          <w:numId w:val="26"/>
        </w:numPr>
      </w:pPr>
      <w:r>
        <w:t>Na sredini stranice se nalazi tajmer koji odbrojava do svog venčanja.</w:t>
      </w:r>
    </w:p>
    <w:p w14:paraId="6DC97225" w14:textId="3976DFA1" w:rsidR="7D390707" w:rsidRDefault="7D390707" w:rsidP="7D390707">
      <w:pPr>
        <w:pStyle w:val="ListParagraph"/>
        <w:numPr>
          <w:ilvl w:val="0"/>
          <w:numId w:val="26"/>
        </w:numPr>
      </w:pPr>
      <w:r>
        <w:t>Na dnu stranice se nalazi navigator sa opcijama za početnu stranu, dodavanje pozvanih gostiju I opcija za  pregled rasporeda stolova .</w:t>
      </w:r>
    </w:p>
    <w:p w14:paraId="5DE8F120" w14:textId="51416A2B" w:rsidR="00730958" w:rsidRPr="00FE1DAC" w:rsidRDefault="00FE1DAC" w:rsidP="00730958">
      <w:pPr>
        <w:pStyle w:val="ListParagraph"/>
        <w:rPr>
          <w:lang w:val="sr-Latn-RS"/>
        </w:rPr>
      </w:pPr>
      <w:r>
        <w:pict w14:anchorId="614B6E73">
          <v:shape id="_x0000_i1031" type="#_x0000_t75" style="width:303.75pt;height:539.25pt">
            <v:imagedata r:id="rId21" o:title="Screenshot_20190602-230159"/>
          </v:shape>
        </w:pict>
      </w:r>
      <w:r>
        <w:t xml:space="preserve"> Prikaz po</w:t>
      </w:r>
      <w:r>
        <w:rPr>
          <w:lang w:val="sr-Latn-RS"/>
        </w:rPr>
        <w:t>četne stranice kod mladenaca.</w:t>
      </w:r>
    </w:p>
    <w:p w14:paraId="2C73006C" w14:textId="5176A4B4" w:rsidR="7D390707" w:rsidRDefault="7D390707" w:rsidP="7D390707">
      <w:pPr>
        <w:pStyle w:val="Heading3"/>
      </w:pPr>
      <w:bookmarkStart w:id="22" w:name="_Toc10410114"/>
      <w:r>
        <w:lastRenderedPageBreak/>
        <w:t>Odjavljivanje</w:t>
      </w:r>
      <w:bookmarkEnd w:id="22"/>
    </w:p>
    <w:p w14:paraId="50508E77" w14:textId="0773C867" w:rsidR="7D390707" w:rsidRDefault="7D390707" w:rsidP="7D390707">
      <w:pPr>
        <w:pStyle w:val="ListParagraph"/>
        <w:numPr>
          <w:ilvl w:val="0"/>
          <w:numId w:val="25"/>
        </w:numPr>
      </w:pPr>
      <w:r>
        <w:t xml:space="preserve">Otvranjem bočnog menija ponuđena je opcija za odjavljivanje. </w:t>
      </w:r>
    </w:p>
    <w:p w14:paraId="638D2238" w14:textId="2CB86435" w:rsidR="7D390707" w:rsidRDefault="7D390707" w:rsidP="7D390707">
      <w:pPr>
        <w:pStyle w:val="ListParagraph"/>
        <w:numPr>
          <w:ilvl w:val="0"/>
          <w:numId w:val="25"/>
        </w:numPr>
      </w:pPr>
      <w:r>
        <w:t xml:space="preserve">Samim klikom na dugme </w:t>
      </w:r>
      <w:r w:rsidRPr="7D390707">
        <w:rPr>
          <w:i/>
          <w:iCs/>
        </w:rPr>
        <w:t>Odjavi se</w:t>
      </w:r>
      <w:r>
        <w:t xml:space="preserve"> korisnik se odjavljuje.</w:t>
      </w:r>
    </w:p>
    <w:p w14:paraId="492DEF23" w14:textId="56143553" w:rsidR="00FE1DAC" w:rsidRDefault="00FE1DAC" w:rsidP="7D390707">
      <w:pPr>
        <w:pStyle w:val="ListParagraph"/>
        <w:numPr>
          <w:ilvl w:val="0"/>
          <w:numId w:val="25"/>
        </w:numPr>
      </w:pPr>
      <w:r>
        <w:rPr>
          <w:noProof/>
        </w:rPr>
        <w:drawing>
          <wp:inline distT="0" distB="0" distL="0" distR="0" wp14:anchorId="023BFA18" wp14:editId="074A0CAA">
            <wp:extent cx="2799958" cy="4968815"/>
            <wp:effectExtent l="0" t="0" r="635" b="3810"/>
            <wp:docPr id="5" name="Picture 5" descr="C:\Users\Stef\AppData\Local\Microsoft\Windows\INetCache\Content.Word\Screenshot_20190602-224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ef\AppData\Local\Microsoft\Windows\INetCache\Content.Word\Screenshot_20190602-22435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98" cy="497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7A20" w14:textId="5982E24F" w:rsidR="7D390707" w:rsidRDefault="7D390707" w:rsidP="7D390707">
      <w:pPr>
        <w:pStyle w:val="Heading3"/>
        <w:rPr>
          <w:lang w:val="sr-Latn-CS"/>
        </w:rPr>
      </w:pPr>
      <w:r w:rsidRPr="7D390707">
        <w:rPr>
          <w:lang w:val="sr-Latn-CS"/>
        </w:rPr>
        <w:t xml:space="preserve">   </w:t>
      </w:r>
      <w:bookmarkStart w:id="23" w:name="_Toc10410115"/>
      <w:r w:rsidRPr="7D390707">
        <w:rPr>
          <w:lang w:val="sr-Latn-CS"/>
        </w:rPr>
        <w:t>Navigacijom na stranicu Dodaj porodicu</w:t>
      </w:r>
      <w:bookmarkEnd w:id="23"/>
      <w:r w:rsidRPr="7D390707">
        <w:rPr>
          <w:lang w:val="sr-Latn-CS"/>
        </w:rPr>
        <w:t xml:space="preserve">    </w:t>
      </w:r>
    </w:p>
    <w:p w14:paraId="6E9C7A3F" w14:textId="3B601B67" w:rsidR="7D390707" w:rsidRDefault="7D390707" w:rsidP="7D390707">
      <w:pPr>
        <w:pStyle w:val="ListParagraph"/>
        <w:numPr>
          <w:ilvl w:val="0"/>
          <w:numId w:val="24"/>
        </w:numPr>
        <w:rPr>
          <w:lang w:val="sr-Latn-CS"/>
        </w:rPr>
      </w:pPr>
      <w:r w:rsidRPr="7D390707">
        <w:rPr>
          <w:lang w:val="sr-Latn-CS"/>
        </w:rPr>
        <w:t>Prikazuje se forma za unos prezimena i broj članova, i njihov odnos sa mladencima koja ta porodica broji.</w:t>
      </w:r>
    </w:p>
    <w:p w14:paraId="1F8B0D43" w14:textId="2081D3E6" w:rsidR="7D390707" w:rsidRDefault="7D390707" w:rsidP="7D390707">
      <w:pPr>
        <w:pStyle w:val="ListParagraph"/>
        <w:numPr>
          <w:ilvl w:val="0"/>
          <w:numId w:val="24"/>
        </w:numPr>
        <w:rPr>
          <w:lang w:val="sr-Latn-CS"/>
        </w:rPr>
      </w:pPr>
      <w:r w:rsidRPr="7D390707">
        <w:rPr>
          <w:lang w:val="sr-Latn-CS"/>
        </w:rPr>
        <w:t xml:space="preserve">Nakon unosa prethodno navedenih polja, klikom na dugme na </w:t>
      </w:r>
      <w:r w:rsidRPr="7D390707">
        <w:rPr>
          <w:i/>
          <w:iCs/>
          <w:lang w:val="sr-Latn-CS"/>
        </w:rPr>
        <w:t xml:space="preserve"> Dodaj Članove  </w:t>
      </w:r>
      <w:r w:rsidRPr="7D390707">
        <w:rPr>
          <w:lang w:val="sr-Latn-CS"/>
        </w:rPr>
        <w:t>otvara se forma za unos informacija o svakom članu pojedinačno.</w:t>
      </w:r>
    </w:p>
    <w:p w14:paraId="7B8AC9FC" w14:textId="49B5362E" w:rsidR="7D390707" w:rsidRDefault="7D390707" w:rsidP="7D390707">
      <w:pPr>
        <w:pStyle w:val="ListParagraph"/>
        <w:numPr>
          <w:ilvl w:val="0"/>
          <w:numId w:val="24"/>
        </w:numPr>
        <w:rPr>
          <w:lang w:val="sr-Latn-CS"/>
        </w:rPr>
      </w:pPr>
      <w:r w:rsidRPr="7D390707">
        <w:rPr>
          <w:lang w:val="sr-Latn-CS"/>
        </w:rPr>
        <w:t>Klikom na dugme Unesi članove, unose se članovi i njime se salje mail članovima sa njihovom šifrom.</w:t>
      </w:r>
    </w:p>
    <w:p w14:paraId="53D9FE19" w14:textId="6536A172" w:rsidR="7D390707" w:rsidRDefault="7D390707" w:rsidP="7D390707">
      <w:pPr>
        <w:pStyle w:val="Heading3"/>
        <w:rPr>
          <w:lang w:val="sr-Latn-CS"/>
        </w:rPr>
      </w:pPr>
      <w:bookmarkStart w:id="24" w:name="_Toc10410116"/>
      <w:r w:rsidRPr="7D390707">
        <w:rPr>
          <w:lang w:val="sr-Latn-CS"/>
        </w:rPr>
        <w:t>Navigacijom na stranicu Raspored</w:t>
      </w:r>
      <w:bookmarkEnd w:id="24"/>
      <w:r w:rsidRPr="7D390707">
        <w:rPr>
          <w:lang w:val="sr-Latn-CS"/>
        </w:rPr>
        <w:t xml:space="preserve"> </w:t>
      </w:r>
    </w:p>
    <w:p w14:paraId="0B5091E1" w14:textId="14437608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 xml:space="preserve"> Nakon otvaranja stranice za raspored prikazuje se grupa dugmića .</w:t>
      </w:r>
    </w:p>
    <w:p w14:paraId="21B8BA29" w14:textId="4FF07BFC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Pogledaj raspored</w:t>
      </w:r>
      <w:r w:rsidRPr="7D390707">
        <w:rPr>
          <w:lang w:val="sr-Latn-CS"/>
        </w:rPr>
        <w:t xml:space="preserve">  prikazuje se nova stranica sa prikazom rasporeda stolova.</w:t>
      </w:r>
    </w:p>
    <w:p w14:paraId="0BB40275" w14:textId="43BEC43C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>Na stranici sa prikazanim rasporedom moguće je izmeniti raspored.</w:t>
      </w:r>
    </w:p>
    <w:p w14:paraId="1D13A9B9" w14:textId="69B1BFF8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Generisi raspored</w:t>
      </w:r>
      <w:r w:rsidRPr="7D390707">
        <w:rPr>
          <w:lang w:val="sr-Latn-CS"/>
        </w:rPr>
        <w:t xml:space="preserve"> prikazuje se nova stranica sa generisanim rasporedom.</w:t>
      </w:r>
    </w:p>
    <w:p w14:paraId="52D1ACF7" w14:textId="6B3C8E5A" w:rsidR="7D390707" w:rsidRDefault="7D390707" w:rsidP="7D390707">
      <w:pPr>
        <w:ind w:left="360"/>
        <w:rPr>
          <w:lang w:val="sr-Latn-CS"/>
        </w:rPr>
      </w:pPr>
    </w:p>
    <w:p w14:paraId="014D98C9" w14:textId="6541197C" w:rsidR="7D390707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     </w:t>
      </w:r>
    </w:p>
    <w:p w14:paraId="0DE4B5B7" w14:textId="3ED484AA" w:rsidR="00C0056F" w:rsidRDefault="00C0056F" w:rsidP="003762D9">
      <w:pPr>
        <w:rPr>
          <w:lang w:val="sr-Latn-CS"/>
        </w:rPr>
      </w:pPr>
    </w:p>
    <w:p w14:paraId="66204FF1" w14:textId="77777777" w:rsidR="004856D7" w:rsidRDefault="004856D7" w:rsidP="003762D9">
      <w:pPr>
        <w:rPr>
          <w:lang w:val="sr-Latn-CS"/>
        </w:rPr>
      </w:pPr>
    </w:p>
    <w:p w14:paraId="2DBF0D7D" w14:textId="75842615" w:rsidR="00BD201E" w:rsidRDefault="7D390707" w:rsidP="7D390707">
      <w:pPr>
        <w:jc w:val="center"/>
        <w:rPr>
          <w:lang w:val="sr-Latn-CS"/>
        </w:rPr>
      </w:pPr>
      <w:r w:rsidRPr="7D390707">
        <w:rPr>
          <w:lang w:val="sr-Latn-CS"/>
        </w:rPr>
        <w:lastRenderedPageBreak/>
        <w:t>Slika 10 – Prikaz podataka o korisniku koje administrator može da men</w:t>
      </w:r>
    </w:p>
    <w:p w14:paraId="4E249122" w14:textId="59AD2D52" w:rsidR="7D390707" w:rsidRDefault="7D390707" w:rsidP="7D390707">
      <w:pPr>
        <w:jc w:val="center"/>
        <w:rPr>
          <w:lang w:val="sr-Latn-CS"/>
        </w:rPr>
      </w:pPr>
    </w:p>
    <w:p w14:paraId="3A1D39CB" w14:textId="7B4B0F89" w:rsidR="7D390707" w:rsidRDefault="7D390707" w:rsidP="7D390707">
      <w:pPr>
        <w:jc w:val="center"/>
        <w:rPr>
          <w:lang w:val="sr-Latn-CS"/>
        </w:rPr>
      </w:pPr>
    </w:p>
    <w:p w14:paraId="2BBE4389" w14:textId="774F672E" w:rsidR="7D390707" w:rsidRDefault="7D390707" w:rsidP="7D390707">
      <w:pPr>
        <w:jc w:val="center"/>
        <w:rPr>
          <w:lang w:val="sr-Latn-CS"/>
        </w:rPr>
      </w:pPr>
    </w:p>
    <w:p w14:paraId="02614873" w14:textId="3D09086C" w:rsidR="00CF2365" w:rsidRDefault="7D390707" w:rsidP="7D390707">
      <w:pPr>
        <w:pStyle w:val="Heading3"/>
        <w:rPr>
          <w:lang w:val="sr-Latn-CS"/>
        </w:rPr>
      </w:pPr>
      <w:bookmarkStart w:id="25" w:name="_Toc10410117"/>
      <w:r w:rsidRPr="7D390707">
        <w:rPr>
          <w:lang w:val="sr-Latn-CS"/>
        </w:rPr>
        <w:t>.Navigacijom na stranicu ListaGostiju</w:t>
      </w:r>
      <w:bookmarkEnd w:id="25"/>
    </w:p>
    <w:p w14:paraId="567BE7A1" w14:textId="51037EF3" w:rsidR="7D390707" w:rsidRDefault="7D390707" w:rsidP="7D390707">
      <w:pPr>
        <w:pStyle w:val="ListParagraph"/>
        <w:numPr>
          <w:ilvl w:val="0"/>
          <w:numId w:val="20"/>
        </w:numPr>
        <w:rPr>
          <w:lang w:val="sr-Latn-CS"/>
        </w:rPr>
      </w:pPr>
      <w:r w:rsidRPr="7D390707">
        <w:rPr>
          <w:lang w:val="sr-Latn-CS"/>
        </w:rPr>
        <w:t>Nakon otvaranja stranice Lista Gostiju korisniku se prikazuje lista porodica kao i oznaka da li porodica dolazi.</w:t>
      </w:r>
    </w:p>
    <w:p w14:paraId="76EE6B90" w14:textId="0DAE15EE" w:rsidR="7D390707" w:rsidRDefault="7D390707" w:rsidP="7D390707">
      <w:pPr>
        <w:pStyle w:val="ListParagraph"/>
        <w:numPr>
          <w:ilvl w:val="0"/>
          <w:numId w:val="20"/>
        </w:numPr>
        <w:rPr>
          <w:lang w:val="sr-Latn-CS"/>
        </w:rPr>
      </w:pPr>
      <w:r w:rsidRPr="7D390707">
        <w:rPr>
          <w:lang w:val="sr-Latn-CS"/>
        </w:rPr>
        <w:t>Klikom na pravougaonik sa prezimenom porodice mozemo videti koji članovi porodice dolaze.</w:t>
      </w:r>
    </w:p>
    <w:p w14:paraId="6B62F1B3" w14:textId="08716401" w:rsidR="004E7353" w:rsidRDefault="7D390707" w:rsidP="7D390707">
      <w:pPr>
        <w:pStyle w:val="Heading2"/>
      </w:pPr>
      <w:bookmarkStart w:id="26" w:name="_Toc10410118"/>
      <w:r>
        <w:t>Početna stranica nakon prijavljivanja kao korisnik hostesa</w:t>
      </w:r>
      <w:bookmarkEnd w:id="26"/>
    </w:p>
    <w:p w14:paraId="536B036A" w14:textId="41263766" w:rsidR="7D390707" w:rsidRDefault="7D390707" w:rsidP="7D390707">
      <w:pPr>
        <w:pStyle w:val="ListParagraph"/>
        <w:numPr>
          <w:ilvl w:val="0"/>
          <w:numId w:val="23"/>
        </w:numPr>
      </w:pPr>
      <w:r>
        <w:t xml:space="preserve">Nakon uspešnosg logovanja u aplikaciji prikazuje se početna stranica za profil korisnika hostesa. </w:t>
      </w:r>
    </w:p>
    <w:p w14:paraId="12D22622" w14:textId="50A7F4BC" w:rsidR="7D390707" w:rsidRDefault="7D390707" w:rsidP="7D390707">
      <w:pPr>
        <w:pStyle w:val="ListParagraph"/>
        <w:numPr>
          <w:ilvl w:val="0"/>
          <w:numId w:val="23"/>
        </w:numPr>
      </w:pPr>
      <w:r>
        <w:t xml:space="preserve">Na vrhu stranice sa leve strane se nalazi  opcija za otvaranje bočnog menija, koji se može otvoriti slajdovanje u desno, sa opcijom za odjavljivanje.  </w:t>
      </w:r>
    </w:p>
    <w:p w14:paraId="38127F66" w14:textId="00821BD0" w:rsidR="7D390707" w:rsidRDefault="7D390707" w:rsidP="7D390707">
      <w:pPr>
        <w:pStyle w:val="ListParagraph"/>
        <w:numPr>
          <w:ilvl w:val="0"/>
          <w:numId w:val="23"/>
        </w:numPr>
      </w:pPr>
      <w:r>
        <w:t xml:space="preserve">Na sredini stranice se nalazi polje za unos prezimena pristiglog gosta I dugme </w:t>
      </w:r>
      <w:r w:rsidRPr="7D390707">
        <w:rPr>
          <w:i/>
          <w:iCs/>
        </w:rPr>
        <w:t xml:space="preserve">Pretraži </w:t>
      </w:r>
      <w:r w:rsidRPr="7D390707">
        <w:t>otvara se nova stranica sa prikazom porodica.</w:t>
      </w:r>
    </w:p>
    <w:p w14:paraId="73CB5267" w14:textId="17976F65" w:rsidR="7D390707" w:rsidRDefault="7D390707" w:rsidP="7D390707">
      <w:pPr>
        <w:pStyle w:val="Heading3"/>
      </w:pPr>
      <w:bookmarkStart w:id="27" w:name="_Toc10410119"/>
      <w:r w:rsidRPr="7D390707">
        <w:t>Odjavljivanje</w:t>
      </w:r>
      <w:bookmarkEnd w:id="27"/>
    </w:p>
    <w:p w14:paraId="178BB8A5" w14:textId="715D981F" w:rsidR="7D390707" w:rsidRDefault="7D390707" w:rsidP="7D390707">
      <w:pPr>
        <w:pStyle w:val="ListParagraph"/>
        <w:numPr>
          <w:ilvl w:val="0"/>
          <w:numId w:val="18"/>
        </w:numPr>
      </w:pPr>
      <w:r>
        <w:t xml:space="preserve">Otvranjem bočnog menija ponuđena je opcija za odjavljivanje.  </w:t>
      </w:r>
    </w:p>
    <w:p w14:paraId="1AF504D2" w14:textId="40E1C761" w:rsidR="7D390707" w:rsidRDefault="7D390707" w:rsidP="7D390707">
      <w:pPr>
        <w:pStyle w:val="ListParagraph"/>
        <w:numPr>
          <w:ilvl w:val="0"/>
          <w:numId w:val="18"/>
        </w:numPr>
      </w:pPr>
      <w:r>
        <w:t>Samim klikom na dugme Odjavi se korisnik se odjavljuje.</w:t>
      </w:r>
    </w:p>
    <w:p w14:paraId="79F23C5B" w14:textId="7138F17D" w:rsidR="00FE1DAC" w:rsidRDefault="00FE1DAC" w:rsidP="7D390707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5D025DA7" wp14:editId="1F4DBAD2">
            <wp:extent cx="2691442" cy="4273441"/>
            <wp:effectExtent l="0" t="0" r="0" b="0"/>
            <wp:docPr id="6" name="Picture 6" descr="C:\Users\Stef\AppData\Local\Microsoft\Windows\INetCache\Content.Word\Screenshot_20190602-224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ef\AppData\Local\Microsoft\Windows\INetCache\Content.Word\Screenshot_20190602-22435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448" cy="428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5AA7B" w14:textId="3D8AC6E5" w:rsidR="7D390707" w:rsidRDefault="7D390707" w:rsidP="7D390707">
      <w:pPr>
        <w:pStyle w:val="Heading3"/>
      </w:pPr>
      <w:bookmarkStart w:id="28" w:name="_Toc10410120"/>
      <w:r w:rsidRPr="7D390707">
        <w:t>Stranica prikaz porodica</w:t>
      </w:r>
      <w:bookmarkEnd w:id="28"/>
    </w:p>
    <w:p w14:paraId="12B40E23" w14:textId="61C29A7C" w:rsidR="7D390707" w:rsidRDefault="7D390707" w:rsidP="7D390707">
      <w:pPr>
        <w:pStyle w:val="ListParagraph"/>
        <w:numPr>
          <w:ilvl w:val="0"/>
          <w:numId w:val="21"/>
        </w:numPr>
      </w:pPr>
      <w:r w:rsidRPr="7D390707">
        <w:t xml:space="preserve">   Prikazuje se stranica listom porodica koje odgovaraju ranije unetom prezimenu.</w:t>
      </w:r>
    </w:p>
    <w:p w14:paraId="63261213" w14:textId="0AA0F554" w:rsidR="7D390707" w:rsidRDefault="7D390707" w:rsidP="7D390707">
      <w:pPr>
        <w:pStyle w:val="ListParagraph"/>
        <w:numPr>
          <w:ilvl w:val="0"/>
          <w:numId w:val="21"/>
        </w:numPr>
      </w:pPr>
      <w:r w:rsidRPr="7D390707">
        <w:t xml:space="preserve">Klikom na određenu porodicu se otvara nova stranica sa rasporedom stolova I označenim  mestom sedenja </w:t>
      </w:r>
      <w:r w:rsidRPr="7D390707">
        <w:lastRenderedPageBreak/>
        <w:t>izabrane  porodice.</w:t>
      </w:r>
    </w:p>
    <w:p w14:paraId="6F089312" w14:textId="2481EF05" w:rsidR="7D390707" w:rsidRDefault="7D390707" w:rsidP="7D390707">
      <w:pPr>
        <w:pStyle w:val="Heading2"/>
      </w:pPr>
      <w:bookmarkStart w:id="29" w:name="_Toc10410121"/>
      <w:r w:rsidRPr="7D390707">
        <w:t>Početna stranica nakon prijavljivanja kao korisnik konobar</w:t>
      </w:r>
      <w:bookmarkEnd w:id="29"/>
    </w:p>
    <w:p w14:paraId="6356A12A" w14:textId="7A1A2F07" w:rsidR="7D390707" w:rsidRDefault="7D390707" w:rsidP="7D390707">
      <w:pPr>
        <w:pStyle w:val="ListParagraph"/>
        <w:numPr>
          <w:ilvl w:val="0"/>
          <w:numId w:val="19"/>
        </w:numPr>
      </w:pPr>
      <w:r>
        <w:t>Nakon uspešnosg logovanja u aplikaciji prikazuje se početna stranica za profil korisnika konobar.</w:t>
      </w:r>
    </w:p>
    <w:p w14:paraId="1AAEECC5" w14:textId="2F249460" w:rsidR="7D390707" w:rsidRDefault="7D390707" w:rsidP="7D390707">
      <w:pPr>
        <w:pStyle w:val="ListParagraph"/>
        <w:numPr>
          <w:ilvl w:val="0"/>
          <w:numId w:val="19"/>
        </w:numPr>
      </w:pPr>
      <w:r>
        <w:t xml:space="preserve">Na vrhu stranice sa leve strane se nalazi opcija za otvaranje bočnog menija, koji se može jos otvoriti slajdovanjem u desno, sa opcijom za odjavljivanje. </w:t>
      </w:r>
    </w:p>
    <w:p w14:paraId="1D4A3930" w14:textId="79A10ADE" w:rsidR="7D390707" w:rsidRDefault="7D390707" w:rsidP="7D390707">
      <w:pPr>
        <w:pStyle w:val="ListParagraph"/>
        <w:numPr>
          <w:ilvl w:val="0"/>
          <w:numId w:val="19"/>
        </w:numPr>
      </w:pPr>
      <w:r>
        <w:t>Na sredini stranice se nalaze grupa dugmića sa opcijama za: Lista poziva, Predjelo,Glavno jelo, Desert.</w:t>
      </w:r>
    </w:p>
    <w:p w14:paraId="0404DCDD" w14:textId="575375C6" w:rsidR="00FE1DAC" w:rsidRDefault="00FE1DAC" w:rsidP="7D390707">
      <w:pPr>
        <w:pStyle w:val="ListParagraph"/>
        <w:numPr>
          <w:ilvl w:val="0"/>
          <w:numId w:val="19"/>
        </w:numPr>
      </w:pPr>
      <w:r>
        <w:pict w14:anchorId="09CA39DA">
          <v:shape id="_x0000_i1035" type="#_x0000_t75" style="width:280.5pt;height:498pt">
            <v:imagedata r:id="rId24" o:title="Screenshot_20190602-230858"/>
          </v:shape>
        </w:pict>
      </w:r>
    </w:p>
    <w:p w14:paraId="19219836" w14:textId="42F37E4A" w:rsidR="00F30F9F" w:rsidRDefault="7D390707" w:rsidP="7D390707">
      <w:pPr>
        <w:pStyle w:val="Heading3"/>
        <w:rPr>
          <w:lang w:val="sr-Latn-CS"/>
        </w:rPr>
      </w:pPr>
      <w:bookmarkStart w:id="30" w:name="_Toc10410122"/>
      <w:r w:rsidRPr="7D390707">
        <w:rPr>
          <w:lang w:val="sr-Latn-CS"/>
        </w:rPr>
        <w:t>Odjavljivanje</w:t>
      </w:r>
      <w:bookmarkEnd w:id="30"/>
      <w:r w:rsidRPr="7D390707">
        <w:rPr>
          <w:lang w:val="sr-Latn-CS"/>
        </w:rPr>
        <w:t xml:space="preserve"> </w:t>
      </w:r>
    </w:p>
    <w:p w14:paraId="2E06603F" w14:textId="70D91960" w:rsidR="7D390707" w:rsidRDefault="7D390707" w:rsidP="7D390707">
      <w:pPr>
        <w:pStyle w:val="ListParagraph"/>
        <w:numPr>
          <w:ilvl w:val="0"/>
          <w:numId w:val="17"/>
        </w:numPr>
      </w:pPr>
      <w:r>
        <w:t xml:space="preserve">Otvranjem bočnog menija ponuđena je opcija za odjavljivanje.  </w:t>
      </w:r>
    </w:p>
    <w:p w14:paraId="44CECA0C" w14:textId="52FDDD71" w:rsidR="7D390707" w:rsidRDefault="7D390707" w:rsidP="7D390707">
      <w:pPr>
        <w:pStyle w:val="ListParagraph"/>
        <w:numPr>
          <w:ilvl w:val="0"/>
          <w:numId w:val="17"/>
        </w:numPr>
      </w:pPr>
      <w:r>
        <w:t>Samim klikom na dugme Odjavi se korisnik se odjavljuje.</w:t>
      </w:r>
    </w:p>
    <w:p w14:paraId="23410990" w14:textId="4B25B5AF" w:rsidR="00FE1DAC" w:rsidRDefault="00FE1DAC" w:rsidP="7D390707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788CF425" wp14:editId="146D96CE">
            <wp:extent cx="2499169" cy="3968151"/>
            <wp:effectExtent l="0" t="0" r="0" b="0"/>
            <wp:docPr id="7" name="Picture 7" descr="C:\Users\Stef\AppData\Local\Microsoft\Windows\INetCache\Content.Word\Screenshot_20190602-224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tef\AppData\Local\Microsoft\Windows\INetCache\Content.Word\Screenshot_20190602-22435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07" cy="398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F397" w14:textId="14B96A9D" w:rsidR="7D390707" w:rsidRDefault="7D390707" w:rsidP="7D390707">
      <w:pPr>
        <w:pStyle w:val="Heading3"/>
      </w:pPr>
      <w:bookmarkStart w:id="31" w:name="_Toc10410123"/>
      <w:r w:rsidRPr="7D390707">
        <w:rPr>
          <w:lang w:val="sr-Latn-CS"/>
        </w:rPr>
        <w:t>Stranica Predjelo</w:t>
      </w:r>
      <w:bookmarkEnd w:id="31"/>
    </w:p>
    <w:p w14:paraId="5B1C7D8B" w14:textId="501A0A31" w:rsidR="7D390707" w:rsidRDefault="7D390707" w:rsidP="7D390707">
      <w:pPr>
        <w:pStyle w:val="ListParagraph"/>
        <w:numPr>
          <w:ilvl w:val="0"/>
          <w:numId w:val="15"/>
        </w:numPr>
        <w:rPr>
          <w:lang w:val="sr-Latn-CS"/>
        </w:rPr>
      </w:pPr>
      <w:r w:rsidRPr="7D390707">
        <w:rPr>
          <w:lang w:val="sr-Latn-CS"/>
        </w:rPr>
        <w:t xml:space="preserve"> Nakon ulaska na stranicu predjelo prikazuje se lista predjela koju konobar treba odneti zajedno sa količinom i brojem stola na koji se treba odneti.</w:t>
      </w:r>
    </w:p>
    <w:p w14:paraId="7365B2F0" w14:textId="39C1B9E4" w:rsidR="00FE1DAC" w:rsidRDefault="7D390707" w:rsidP="7D390707">
      <w:pPr>
        <w:pStyle w:val="ListParagraph"/>
        <w:numPr>
          <w:ilvl w:val="0"/>
          <w:numId w:val="15"/>
        </w:numPr>
        <w:rPr>
          <w:lang w:val="sr-Latn-CS"/>
        </w:rPr>
      </w:pPr>
      <w:r w:rsidRPr="7D390707">
        <w:rPr>
          <w:lang w:val="sr-Latn-CS"/>
        </w:rPr>
        <w:t xml:space="preserve"> Pomeranjem udesno određene stavke ta stavka se briše iz liste predjela</w:t>
      </w:r>
      <w:r w:rsidR="00FE1DAC">
        <w:rPr>
          <w:lang w:val="sr-Latn-CS"/>
        </w:rPr>
        <w:t>.</w:t>
      </w:r>
    </w:p>
    <w:p w14:paraId="6BCEF689" w14:textId="1F8E8645" w:rsidR="7D390707" w:rsidRDefault="7D390707" w:rsidP="7D390707">
      <w:pPr>
        <w:pStyle w:val="ListParagraph"/>
        <w:numPr>
          <w:ilvl w:val="0"/>
          <w:numId w:val="15"/>
        </w:numPr>
        <w:rPr>
          <w:lang w:val="sr-Latn-CS"/>
        </w:rPr>
      </w:pPr>
      <w:r w:rsidRPr="7D390707">
        <w:rPr>
          <w:lang w:val="sr-Latn-CS"/>
        </w:rPr>
        <w:t>.</w:t>
      </w:r>
      <w:r w:rsidR="00FE1DAC">
        <w:rPr>
          <w:lang w:val="sr-Latn-CS"/>
        </w:rPr>
        <w:pict w14:anchorId="6591A402">
          <v:shape id="_x0000_i1036" type="#_x0000_t75" style="width:142.5pt;height:253.5pt">
            <v:imagedata r:id="rId26" o:title="Screenshot_20190602-230957"/>
          </v:shape>
        </w:pict>
      </w:r>
    </w:p>
    <w:p w14:paraId="3F1C3722" w14:textId="14B96A9D" w:rsidR="7D390707" w:rsidRDefault="7D390707" w:rsidP="7D390707">
      <w:pPr>
        <w:rPr>
          <w:lang w:val="sr-Latn-CS"/>
        </w:rPr>
      </w:pPr>
      <w:r w:rsidRPr="7D390707">
        <w:rPr>
          <w:lang w:val="sr-Latn-CS"/>
        </w:rPr>
        <w:lastRenderedPageBreak/>
        <w:t xml:space="preserve">     </w:t>
      </w:r>
    </w:p>
    <w:p w14:paraId="78124840" w14:textId="2D8B9102" w:rsidR="7D390707" w:rsidRDefault="7D390707" w:rsidP="7D390707">
      <w:pPr>
        <w:pStyle w:val="Heading3"/>
        <w:rPr>
          <w:lang w:val="sr-Latn-CS"/>
        </w:rPr>
      </w:pPr>
      <w:bookmarkStart w:id="32" w:name="_Toc10410124"/>
      <w:r w:rsidRPr="7D390707">
        <w:rPr>
          <w:lang w:val="sr-Latn-CS"/>
        </w:rPr>
        <w:t>Stranica Jelo</w:t>
      </w:r>
      <w:bookmarkEnd w:id="32"/>
    </w:p>
    <w:p w14:paraId="03633EF1" w14:textId="706B2313" w:rsidR="7D390707" w:rsidRDefault="7D390707" w:rsidP="7D390707">
      <w:pPr>
        <w:pStyle w:val="ListParagraph"/>
        <w:numPr>
          <w:ilvl w:val="0"/>
          <w:numId w:val="14"/>
        </w:numPr>
      </w:pPr>
      <w:r>
        <w:t>Nakon ulaska na stranicu predjelo prikazuje se lista jela koju konobar treba odneti zajedno sa količinom i brojem stola na koji se treba odneti.</w:t>
      </w:r>
    </w:p>
    <w:p w14:paraId="23303E9B" w14:textId="622015E0" w:rsidR="7D390707" w:rsidRDefault="7D390707" w:rsidP="7D390707">
      <w:pPr>
        <w:pStyle w:val="ListParagraph"/>
        <w:numPr>
          <w:ilvl w:val="0"/>
          <w:numId w:val="14"/>
        </w:numPr>
      </w:pPr>
      <w:r>
        <w:t>Pomeranjem udesno određene stavke ta stavka se briše iz liste jela.</w:t>
      </w:r>
    </w:p>
    <w:p w14:paraId="58053BD7" w14:textId="7715666E" w:rsidR="00FE1DAC" w:rsidRDefault="00FE1DAC" w:rsidP="7D390707">
      <w:pPr>
        <w:pStyle w:val="ListParagraph"/>
        <w:numPr>
          <w:ilvl w:val="0"/>
          <w:numId w:val="14"/>
        </w:numPr>
      </w:pPr>
      <w:r>
        <w:pict w14:anchorId="69E49600">
          <v:shape id="_x0000_i1037" type="#_x0000_t75" style="width:231.75pt;height:459pt">
            <v:imagedata r:id="rId27" o:title="Screenshot_20190602-231134"/>
          </v:shape>
        </w:pict>
      </w:r>
    </w:p>
    <w:p w14:paraId="1B1EE7C0" w14:textId="20C2C0F5" w:rsidR="7D390707" w:rsidRDefault="7D390707" w:rsidP="7D390707">
      <w:pPr>
        <w:pStyle w:val="Heading3"/>
      </w:pPr>
      <w:bookmarkStart w:id="33" w:name="_Toc10410125"/>
      <w:r>
        <w:t>Stranica Desert</w:t>
      </w:r>
      <w:bookmarkEnd w:id="33"/>
    </w:p>
    <w:p w14:paraId="346AF514" w14:textId="57E7E917" w:rsidR="7D390707" w:rsidRDefault="7D390707" w:rsidP="7D390707">
      <w:pPr>
        <w:pStyle w:val="ListParagraph"/>
        <w:numPr>
          <w:ilvl w:val="0"/>
          <w:numId w:val="13"/>
        </w:numPr>
      </w:pPr>
      <w:r>
        <w:t xml:space="preserve">Nakon ulaska na stranicu desert prikazuje se lista deserta koju konobar treba odneti zajedno sa količinom i brojem stola na koji se treba odneti. </w:t>
      </w:r>
    </w:p>
    <w:p w14:paraId="1EED4B19" w14:textId="029C6143" w:rsidR="7D390707" w:rsidRDefault="7D390707" w:rsidP="7D390707">
      <w:pPr>
        <w:pStyle w:val="ListParagraph"/>
        <w:numPr>
          <w:ilvl w:val="0"/>
          <w:numId w:val="13"/>
        </w:numPr>
      </w:pPr>
      <w:r>
        <w:t>Pomeranjem udesno određene stavke ta stavka se briše iz liste deserta.</w:t>
      </w:r>
    </w:p>
    <w:p w14:paraId="25D146EE" w14:textId="1C561AAA" w:rsidR="7D390707" w:rsidRDefault="7D390707" w:rsidP="7D390707">
      <w:pPr>
        <w:pStyle w:val="Heading3"/>
        <w:rPr>
          <w:lang w:val="sr-Latn-CS"/>
        </w:rPr>
      </w:pPr>
      <w:bookmarkStart w:id="34" w:name="_Toc10410126"/>
      <w:r w:rsidRPr="7D390707">
        <w:rPr>
          <w:lang w:val="sr-Latn-CS"/>
        </w:rPr>
        <w:t>Stranica Lista poziva</w:t>
      </w:r>
      <w:bookmarkEnd w:id="34"/>
    </w:p>
    <w:p w14:paraId="2D1F6FC1" w14:textId="4D6E2D3F" w:rsidR="7D390707" w:rsidRDefault="7D390707" w:rsidP="7D390707">
      <w:pPr>
        <w:pStyle w:val="ListParagraph"/>
        <w:numPr>
          <w:ilvl w:val="0"/>
          <w:numId w:val="16"/>
        </w:numPr>
        <w:rPr>
          <w:lang w:val="sr-Latn-CS"/>
        </w:rPr>
      </w:pPr>
      <w:r w:rsidRPr="7D390707">
        <w:rPr>
          <w:lang w:val="sr-Latn-CS"/>
        </w:rPr>
        <w:t>Nakon izbora stranice lista poziva se otvara stranica sa listom pristiglih poziva gostiju.</w:t>
      </w:r>
    </w:p>
    <w:p w14:paraId="3A1C926B" w14:textId="3A57803D" w:rsidR="7D390707" w:rsidRDefault="7D390707" w:rsidP="7D390707">
      <w:pPr>
        <w:pStyle w:val="ListParagraph"/>
        <w:numPr>
          <w:ilvl w:val="0"/>
          <w:numId w:val="16"/>
        </w:numPr>
        <w:rPr>
          <w:lang w:val="sr-Latn-CS"/>
        </w:rPr>
      </w:pPr>
      <w:r w:rsidRPr="7D390707">
        <w:rPr>
          <w:lang w:val="sr-Latn-CS"/>
        </w:rPr>
        <w:lastRenderedPageBreak/>
        <w:t>Konobar može nakon usluženog gosta pomeranjem u levo određenog poziva da izbriše usluženi poziv.</w:t>
      </w:r>
    </w:p>
    <w:p w14:paraId="635DF61D" w14:textId="2805D5AC" w:rsidR="7D390707" w:rsidRDefault="7D390707" w:rsidP="7D390707">
      <w:pPr>
        <w:pStyle w:val="Heading2"/>
        <w:rPr>
          <w:lang w:val="sr-Latn-CS"/>
        </w:rPr>
      </w:pPr>
      <w:bookmarkStart w:id="35" w:name="_Toc10410127"/>
      <w:r w:rsidRPr="7D390707">
        <w:rPr>
          <w:lang w:val="sr-Latn-CS"/>
        </w:rPr>
        <w:t>Početna stranica nakon prijavljivanja kao korisnik menadžer</w:t>
      </w:r>
      <w:bookmarkEnd w:id="35"/>
    </w:p>
    <w:p w14:paraId="1B609E0E" w14:textId="34601B14" w:rsidR="7D390707" w:rsidRDefault="7D390707" w:rsidP="7D390707">
      <w:pPr>
        <w:pStyle w:val="ListParagraph"/>
        <w:numPr>
          <w:ilvl w:val="0"/>
          <w:numId w:val="12"/>
        </w:numPr>
      </w:pPr>
      <w:r>
        <w:t xml:space="preserve">Nakon uspešnosg logovanja u aplikaciji prikazuje se početna stranica za profil korisnika menadžer. </w:t>
      </w:r>
    </w:p>
    <w:p w14:paraId="5E7CDB6F" w14:textId="0EAE7AF8" w:rsidR="7D390707" w:rsidRDefault="7D390707" w:rsidP="7D390707">
      <w:pPr>
        <w:pStyle w:val="ListParagraph"/>
        <w:numPr>
          <w:ilvl w:val="0"/>
          <w:numId w:val="12"/>
        </w:numPr>
      </w:pPr>
      <w:r>
        <w:t>Na vrhu stranice sa leve strane se nalazi opcija za otvaranje bočnog menija, koji se može jos otvoriti slajdovanjem u desno, sa opcijama : Odjavljivanje, Dodaj konobara, Dodaj hostesu, Angažuj konobara na venčanju,Izmeni meni.</w:t>
      </w:r>
    </w:p>
    <w:p w14:paraId="7AE3F885" w14:textId="7E4A03E5" w:rsidR="7D390707" w:rsidRDefault="7D390707" w:rsidP="7D390707">
      <w:pPr>
        <w:pStyle w:val="ListParagraph"/>
        <w:numPr>
          <w:ilvl w:val="0"/>
          <w:numId w:val="12"/>
        </w:numPr>
      </w:pPr>
      <w:r>
        <w:t>Na sredini stranice nalazi se kalendar sa obeleženim zauzetim datumima za proslavu venčanja.</w:t>
      </w:r>
    </w:p>
    <w:p w14:paraId="5C500F2D" w14:textId="7C9FA7E2" w:rsidR="7D390707" w:rsidRDefault="7D390707" w:rsidP="7D390707">
      <w:pPr>
        <w:pStyle w:val="ListParagraph"/>
        <w:numPr>
          <w:ilvl w:val="0"/>
          <w:numId w:val="12"/>
        </w:numPr>
      </w:pPr>
      <w:r>
        <w:t>Na dnu stranice se nalazi navigator sa opcijama:Slobodni dani, Kreiraj venčanje, Meni, Raspored stolova.</w:t>
      </w:r>
    </w:p>
    <w:p w14:paraId="04067815" w14:textId="25C5CCAA" w:rsidR="7D390707" w:rsidRDefault="7D390707" w:rsidP="7D390707">
      <w:pPr>
        <w:pStyle w:val="ListParagraph"/>
        <w:numPr>
          <w:ilvl w:val="0"/>
          <w:numId w:val="12"/>
        </w:numPr>
      </w:pPr>
      <w:r>
        <w:t>Klikom na određeni datum se skače na stranicu kreiraj venčanje.</w:t>
      </w:r>
    </w:p>
    <w:p w14:paraId="5334AAE6" w14:textId="6334ED9C" w:rsidR="0037489E" w:rsidRDefault="0037489E" w:rsidP="7D390707">
      <w:pPr>
        <w:pStyle w:val="ListParagraph"/>
        <w:numPr>
          <w:ilvl w:val="0"/>
          <w:numId w:val="12"/>
        </w:numPr>
      </w:pPr>
      <w:r>
        <w:pict w14:anchorId="212C0571">
          <v:shape id="_x0000_i1038" type="#_x0000_t75" style="width:282.75pt;height:503.25pt">
            <v:imagedata r:id="rId28" o:title="Screenshot_20190602-231321"/>
          </v:shape>
        </w:pict>
      </w:r>
    </w:p>
    <w:p w14:paraId="11F64DF3" w14:textId="75518001" w:rsidR="7D390707" w:rsidRDefault="7D390707" w:rsidP="7D390707">
      <w:pPr>
        <w:pStyle w:val="Heading3"/>
        <w:rPr>
          <w:lang w:val="sr-Latn-CS"/>
        </w:rPr>
      </w:pPr>
      <w:bookmarkStart w:id="36" w:name="_Toc10410128"/>
      <w:r w:rsidRPr="7D390707">
        <w:rPr>
          <w:lang w:val="sr-Latn-CS"/>
        </w:rPr>
        <w:lastRenderedPageBreak/>
        <w:t>Odjavljivanje</w:t>
      </w:r>
      <w:bookmarkEnd w:id="36"/>
    </w:p>
    <w:p w14:paraId="5608D1A7" w14:textId="110CBF78" w:rsidR="7D390707" w:rsidRDefault="7D390707" w:rsidP="7D390707">
      <w:pPr>
        <w:pStyle w:val="ListParagraph"/>
        <w:numPr>
          <w:ilvl w:val="0"/>
          <w:numId w:val="9"/>
        </w:numPr>
      </w:pPr>
      <w:r>
        <w:t xml:space="preserve">Otvranjem bočnog menija ponuđena je opcija za odjavljivanje.   </w:t>
      </w:r>
    </w:p>
    <w:p w14:paraId="0F310DD4" w14:textId="06977C8A" w:rsidR="7D390707" w:rsidRDefault="7D390707" w:rsidP="7D390707">
      <w:pPr>
        <w:pStyle w:val="ListParagraph"/>
        <w:numPr>
          <w:ilvl w:val="0"/>
          <w:numId w:val="9"/>
        </w:numPr>
      </w:pPr>
      <w:r>
        <w:t>Samim klikom na dugme Odjavi se korisnik se odjavljuje.</w:t>
      </w:r>
    </w:p>
    <w:p w14:paraId="266FDF78" w14:textId="49C915E0" w:rsidR="7D390707" w:rsidRDefault="0037489E" w:rsidP="7D390707">
      <w:pPr>
        <w:pStyle w:val="ListParagraph"/>
        <w:numPr>
          <w:ilvl w:val="0"/>
          <w:numId w:val="9"/>
        </w:numPr>
      </w:pPr>
      <w:r>
        <w:pict w14:anchorId="3215FB18">
          <v:shape id="_x0000_i1039" type="#_x0000_t75" style="width:291pt;height:551.25pt">
            <v:imagedata r:id="rId29" o:title="Screenshot_20190602-231435"/>
          </v:shape>
        </w:pict>
      </w:r>
    </w:p>
    <w:p w14:paraId="0968A8F7" w14:textId="0220C071" w:rsidR="7D390707" w:rsidRDefault="7D390707" w:rsidP="7D390707">
      <w:pPr>
        <w:pStyle w:val="Heading3"/>
        <w:rPr>
          <w:lang w:val="sr-Latn-CS"/>
        </w:rPr>
      </w:pPr>
      <w:bookmarkStart w:id="37" w:name="_Toc10410129"/>
      <w:r w:rsidRPr="7D390707">
        <w:rPr>
          <w:lang w:val="sr-Latn-CS"/>
        </w:rPr>
        <w:lastRenderedPageBreak/>
        <w:t>Dodaj hostesu</w:t>
      </w:r>
      <w:bookmarkEnd w:id="37"/>
    </w:p>
    <w:p w14:paraId="272CCF8F" w14:textId="49038A7A" w:rsidR="7D390707" w:rsidRDefault="7D390707" w:rsidP="7D390707">
      <w:pPr>
        <w:pStyle w:val="ListParagraph"/>
        <w:numPr>
          <w:ilvl w:val="0"/>
          <w:numId w:val="8"/>
        </w:numPr>
        <w:rPr>
          <w:lang w:val="sr-Latn-CS"/>
        </w:rPr>
      </w:pPr>
      <w:r w:rsidRPr="7D390707">
        <w:rPr>
          <w:lang w:val="sr-Latn-CS"/>
        </w:rPr>
        <w:t>Izborom opcije iz bočnog menija ponuđena je opcija za dodavanje hostese</w:t>
      </w:r>
    </w:p>
    <w:p w14:paraId="2B8652CA" w14:textId="796779FF" w:rsidR="7D390707" w:rsidRDefault="7D390707" w:rsidP="7D390707">
      <w:pPr>
        <w:pStyle w:val="ListParagraph"/>
        <w:numPr>
          <w:ilvl w:val="0"/>
          <w:numId w:val="8"/>
        </w:numPr>
        <w:rPr>
          <w:lang w:val="sr-Latn-CS"/>
        </w:rPr>
      </w:pPr>
      <w:r w:rsidRPr="7D390707">
        <w:rPr>
          <w:lang w:val="sr-Latn-CS"/>
        </w:rPr>
        <w:t>Na stranici se unose email hostese i ime hostese ,klikom na dugme Dodaj hostesu se dodaje hostesa i na unetom mejlu se šalje šifra.</w:t>
      </w:r>
    </w:p>
    <w:p w14:paraId="40B040F7" w14:textId="57F720D1" w:rsidR="0037489E" w:rsidRDefault="0037489E" w:rsidP="7D390707">
      <w:pPr>
        <w:pStyle w:val="ListParagraph"/>
        <w:numPr>
          <w:ilvl w:val="0"/>
          <w:numId w:val="8"/>
        </w:numPr>
        <w:rPr>
          <w:lang w:val="sr-Latn-CS"/>
        </w:rPr>
      </w:pPr>
      <w:r>
        <w:rPr>
          <w:noProof/>
        </w:rPr>
        <w:drawing>
          <wp:inline distT="0" distB="0" distL="0" distR="0" wp14:anchorId="44B927E9" wp14:editId="20CF9E42">
            <wp:extent cx="3467100" cy="6153150"/>
            <wp:effectExtent l="0" t="0" r="0" b="0"/>
            <wp:docPr id="9" name="Picture 9" descr="C:\Users\Stef\AppData\Local\Microsoft\Windows\INetCache\Content.Word\Screenshot_20190602-22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tef\AppData\Local\Microsoft\Windows\INetCache\Content.Word\Screenshot_20190602-2233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A802" w14:textId="796779FF" w:rsidR="7D390707" w:rsidRDefault="7D390707" w:rsidP="7D390707">
      <w:pPr>
        <w:ind w:left="360"/>
        <w:rPr>
          <w:lang w:val="sr-Latn-CS"/>
        </w:rPr>
      </w:pPr>
    </w:p>
    <w:p w14:paraId="16BD4426" w14:textId="4A92599B" w:rsidR="7D390707" w:rsidRDefault="7D390707" w:rsidP="7D390707">
      <w:pPr>
        <w:ind w:left="360"/>
        <w:rPr>
          <w:lang w:val="sr-Latn-CS"/>
        </w:rPr>
      </w:pPr>
    </w:p>
    <w:p w14:paraId="42283017" w14:textId="32928500" w:rsidR="7D390707" w:rsidRDefault="7D390707" w:rsidP="7D390707">
      <w:pPr>
        <w:pStyle w:val="Heading3"/>
        <w:rPr>
          <w:lang w:val="sr-Latn-CS"/>
        </w:rPr>
      </w:pPr>
      <w:bookmarkStart w:id="38" w:name="_Toc10410130"/>
      <w:r w:rsidRPr="7D390707">
        <w:rPr>
          <w:lang w:val="sr-Latn-CS"/>
        </w:rPr>
        <w:t>Dodaj konobara</w:t>
      </w:r>
      <w:bookmarkEnd w:id="38"/>
    </w:p>
    <w:p w14:paraId="3BD39CFB" w14:textId="5DC4DD55" w:rsidR="7D390707" w:rsidRDefault="7D390707" w:rsidP="7D390707">
      <w:pPr>
        <w:pStyle w:val="ListParagraph"/>
        <w:numPr>
          <w:ilvl w:val="0"/>
          <w:numId w:val="7"/>
        </w:numPr>
        <w:rPr>
          <w:lang w:val="sr-Latn-CS"/>
        </w:rPr>
      </w:pPr>
      <w:r w:rsidRPr="7D390707">
        <w:rPr>
          <w:lang w:val="sr-Latn-CS"/>
        </w:rPr>
        <w:t>Izborom opcije iz bočnog menija otvara se stranica za dodavanje konobara.</w:t>
      </w:r>
    </w:p>
    <w:p w14:paraId="2CD13A0A" w14:textId="2F73716D" w:rsidR="7D390707" w:rsidRDefault="7D390707" w:rsidP="7D390707">
      <w:pPr>
        <w:pStyle w:val="ListParagraph"/>
        <w:numPr>
          <w:ilvl w:val="0"/>
          <w:numId w:val="7"/>
        </w:numPr>
        <w:rPr>
          <w:lang w:val="sr-Latn-CS"/>
        </w:rPr>
      </w:pPr>
      <w:r w:rsidRPr="7D390707">
        <w:rPr>
          <w:lang w:val="sr-Latn-CS"/>
        </w:rPr>
        <w:t>Na stranici se unose email konobara, i ime konobara, klikom na dugme se Dodaj konobara se dodaje konobar i na unetom mejlu se salje šifra konobara.</w:t>
      </w:r>
    </w:p>
    <w:p w14:paraId="635C6657" w14:textId="761490C1" w:rsidR="0037489E" w:rsidRDefault="0037489E" w:rsidP="7D390707">
      <w:pPr>
        <w:pStyle w:val="ListParagraph"/>
        <w:numPr>
          <w:ilvl w:val="0"/>
          <w:numId w:val="7"/>
        </w:numPr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6ACF0F0A" wp14:editId="7ED2BFC9">
            <wp:extent cx="4219575" cy="5715000"/>
            <wp:effectExtent l="0" t="0" r="9525" b="0"/>
            <wp:docPr id="8" name="Picture 8" descr="C:\Users\Stef\AppData\Local\Microsoft\Windows\INetCache\Content.Word\Screenshot_20190602-223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Stef\AppData\Local\Microsoft\Windows\INetCache\Content.Word\Screenshot_20190602-22313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1471" w14:textId="438F2E2B" w:rsidR="7D390707" w:rsidRDefault="7D390707" w:rsidP="7D390707">
      <w:pPr>
        <w:pStyle w:val="Heading3"/>
        <w:rPr>
          <w:lang w:val="sr-Latn-CS"/>
        </w:rPr>
      </w:pPr>
      <w:bookmarkStart w:id="39" w:name="_Toc10410131"/>
      <w:r w:rsidRPr="7D390707">
        <w:rPr>
          <w:lang w:val="sr-Latn-CS"/>
        </w:rPr>
        <w:t>Angažuj konobara na venčanju</w:t>
      </w:r>
      <w:bookmarkEnd w:id="39"/>
    </w:p>
    <w:p w14:paraId="0638DF0A" w14:textId="4A9F2D56" w:rsidR="7D390707" w:rsidRDefault="7D390707" w:rsidP="7D390707">
      <w:pPr>
        <w:pStyle w:val="ListParagraph"/>
        <w:numPr>
          <w:ilvl w:val="0"/>
          <w:numId w:val="5"/>
        </w:numPr>
      </w:pPr>
      <w:r>
        <w:t xml:space="preserve">Izborom opcije iz bočnog menija otvara se stranica za angažovanje konobara. </w:t>
      </w:r>
    </w:p>
    <w:p w14:paraId="03942F67" w14:textId="31D8A9EE" w:rsidR="7D390707" w:rsidRDefault="7D390707" w:rsidP="7D390707">
      <w:pPr>
        <w:pStyle w:val="ListParagraph"/>
        <w:numPr>
          <w:ilvl w:val="0"/>
          <w:numId w:val="5"/>
        </w:numPr>
      </w:pPr>
      <w:r>
        <w:t>Na stranici imamo izbor datuma kada se angažuje konobar I koji se konobar angažuje.</w:t>
      </w:r>
    </w:p>
    <w:p w14:paraId="197CE1A6" w14:textId="6A918F59" w:rsidR="7D390707" w:rsidRDefault="7D390707" w:rsidP="7D390707">
      <w:pPr>
        <w:rPr>
          <w:lang w:val="sr-Latn-CS"/>
        </w:rPr>
      </w:pPr>
    </w:p>
    <w:p w14:paraId="3E80A31E" w14:textId="61520E4F" w:rsidR="7D390707" w:rsidRDefault="7D390707" w:rsidP="7D390707">
      <w:pPr>
        <w:pStyle w:val="Heading3"/>
        <w:rPr>
          <w:lang w:val="sr-Latn-CS"/>
        </w:rPr>
      </w:pPr>
      <w:bookmarkStart w:id="40" w:name="_Toc10410132"/>
      <w:r w:rsidRPr="7D390707">
        <w:rPr>
          <w:lang w:val="sr-Latn-CS"/>
        </w:rPr>
        <w:t>Izmeni meni</w:t>
      </w:r>
      <w:bookmarkEnd w:id="40"/>
    </w:p>
    <w:p w14:paraId="449FFFC1" w14:textId="021DA49C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>Izborom opcije iz bočnog menija otvara se stranica za izmenu menija.</w:t>
      </w:r>
    </w:p>
    <w:p w14:paraId="0BE4949C" w14:textId="22158D47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>Na prikazanoj stranici se prikazuju opcije za brisanje i ažuriranje menija.</w:t>
      </w:r>
    </w:p>
    <w:p w14:paraId="18E31C5D" w14:textId="6B96307D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>Klikom na odgovarajuće dugme (predjela,jela,deserti) otvara se forma za ažuriranje menija.</w:t>
      </w:r>
    </w:p>
    <w:p w14:paraId="2F502771" w14:textId="02A39D38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Gotovo</w:t>
      </w:r>
      <w:r w:rsidRPr="7D390707">
        <w:rPr>
          <w:lang w:val="sr-Latn-CS"/>
        </w:rPr>
        <w:t xml:space="preserve"> čuvaju se promene.</w:t>
      </w:r>
    </w:p>
    <w:p w14:paraId="269B1B54" w14:textId="22158D47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191A0052" w14:textId="22158D47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5DD09329" w14:textId="22158D47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6A767E3B" w14:textId="2FC25DA4" w:rsidR="7D390707" w:rsidRDefault="7D390707" w:rsidP="7D390707">
      <w:pPr>
        <w:pStyle w:val="Heading3"/>
        <w:rPr>
          <w:lang w:val="sr-Latn-CS"/>
        </w:rPr>
      </w:pPr>
      <w:bookmarkStart w:id="41" w:name="_Toc10410133"/>
      <w:r w:rsidRPr="7D390707">
        <w:rPr>
          <w:lang w:val="sr-Latn-CS"/>
        </w:rPr>
        <w:lastRenderedPageBreak/>
        <w:t>Stranica Kreiraj venčanje</w:t>
      </w:r>
      <w:bookmarkEnd w:id="41"/>
    </w:p>
    <w:p w14:paraId="2819A562" w14:textId="6F69F6E4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>Otvaranjem stranice prikazuje se forma za unos podataka o mladencima.</w:t>
      </w:r>
    </w:p>
    <w:p w14:paraId="3105710E" w14:textId="1B09B7B0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 xml:space="preserve">Klikom na dugme na </w:t>
      </w:r>
      <w:r w:rsidRPr="7D390707">
        <w:rPr>
          <w:i/>
          <w:iCs/>
          <w:lang w:val="sr-Latn-CS"/>
        </w:rPr>
        <w:t xml:space="preserve">Kreiraj Mladence </w:t>
      </w:r>
      <w:r w:rsidRPr="7D390707">
        <w:rPr>
          <w:lang w:val="sr-Latn-CS"/>
        </w:rPr>
        <w:t>otvara se stranica sa novom formom.</w:t>
      </w:r>
    </w:p>
    <w:p w14:paraId="1E1448E2" w14:textId="0B153575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>Na novoj formi se nalazi padajuća lista sa tipovima menija.</w:t>
      </w:r>
    </w:p>
    <w:p w14:paraId="40853ED9" w14:textId="71B46048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>Izbor datuma za venčanje.</w:t>
      </w:r>
    </w:p>
    <w:p w14:paraId="42843E22" w14:textId="12C74400" w:rsidR="7D390707" w:rsidRPr="0037489E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 xml:space="preserve">Klikom na dugme na </w:t>
      </w:r>
      <w:r w:rsidRPr="7D390707">
        <w:rPr>
          <w:i/>
          <w:iCs/>
          <w:lang w:val="sr-Latn-CS"/>
        </w:rPr>
        <w:t>Kreiraj Venčanje.</w:t>
      </w:r>
    </w:p>
    <w:p w14:paraId="6A970184" w14:textId="4F1573B6" w:rsidR="0037489E" w:rsidRDefault="0037489E" w:rsidP="7D390707">
      <w:pPr>
        <w:pStyle w:val="ListParagraph"/>
        <w:numPr>
          <w:ilvl w:val="0"/>
          <w:numId w:val="2"/>
        </w:numPr>
        <w:rPr>
          <w:lang w:val="sr-Latn-CS"/>
        </w:rPr>
      </w:pPr>
      <w:r>
        <w:rPr>
          <w:noProof/>
        </w:rPr>
        <w:drawing>
          <wp:inline distT="0" distB="0" distL="0" distR="0" wp14:anchorId="3E220B3B" wp14:editId="053B4D69">
            <wp:extent cx="2828925" cy="5019675"/>
            <wp:effectExtent l="0" t="0" r="9525" b="9525"/>
            <wp:docPr id="10" name="Picture 10" descr="C:\Users\Stef\AppData\Local\Microsoft\Windows\INetCache\Content.Word\Screenshot_20190602-222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Stef\AppData\Local\Microsoft\Windows\INetCache\Content.Word\Screenshot_20190602-22285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6B26" w14:textId="5A631436" w:rsidR="7D390707" w:rsidRDefault="7D390707" w:rsidP="7D390707">
      <w:pPr>
        <w:ind w:left="360"/>
        <w:rPr>
          <w:i/>
          <w:iCs/>
          <w:lang w:val="sr-Latn-CS"/>
        </w:rPr>
      </w:pPr>
    </w:p>
    <w:p w14:paraId="700E4506" w14:textId="6DD5F6C6" w:rsidR="7D390707" w:rsidRDefault="7D390707" w:rsidP="7D390707">
      <w:pPr>
        <w:rPr>
          <w:lang w:val="sr-Latn-CS"/>
        </w:rPr>
      </w:pPr>
    </w:p>
    <w:p w14:paraId="43165CAE" w14:textId="2FC25DA4" w:rsidR="7D390707" w:rsidRDefault="7D390707" w:rsidP="7D390707">
      <w:pPr>
        <w:pStyle w:val="Heading3"/>
        <w:rPr>
          <w:lang w:val="sr-Latn-CS"/>
        </w:rPr>
      </w:pPr>
      <w:bookmarkStart w:id="42" w:name="_Toc10410134"/>
      <w:r w:rsidRPr="7D390707">
        <w:rPr>
          <w:lang w:val="sr-Latn-CS"/>
        </w:rPr>
        <w:t>Stranica Meni</w:t>
      </w:r>
      <w:bookmarkEnd w:id="42"/>
    </w:p>
    <w:p w14:paraId="398F5466" w14:textId="1FC50D7E" w:rsidR="7D390707" w:rsidRDefault="7D390707" w:rsidP="7D390707">
      <w:pPr>
        <w:pStyle w:val="ListParagraph"/>
        <w:numPr>
          <w:ilvl w:val="0"/>
          <w:numId w:val="3"/>
        </w:numPr>
        <w:rPr>
          <w:lang w:val="sr-Latn-CS"/>
        </w:rPr>
      </w:pPr>
      <w:r w:rsidRPr="7D390707">
        <w:rPr>
          <w:lang w:val="sr-Latn-CS"/>
        </w:rPr>
        <w:t>Otvaranjem stranice za dodavanje menija prikazuju se tri opcije (predjelo,jelo,desert)</w:t>
      </w:r>
    </w:p>
    <w:p w14:paraId="6B8C01CC" w14:textId="130B9209" w:rsidR="7D390707" w:rsidRDefault="7D390707" w:rsidP="7D390707">
      <w:pPr>
        <w:pStyle w:val="ListParagraph"/>
        <w:numPr>
          <w:ilvl w:val="0"/>
          <w:numId w:val="3"/>
        </w:numPr>
        <w:rPr>
          <w:lang w:val="sr-Latn-CS"/>
        </w:rPr>
      </w:pPr>
      <w:r w:rsidRPr="7D390707">
        <w:rPr>
          <w:lang w:val="sr-Latn-CS"/>
        </w:rPr>
        <w:t>Izborom odgovarajuće opcije prikazuje se forma za dodavanje predjela ,jela ili deserta.</w:t>
      </w:r>
    </w:p>
    <w:p w14:paraId="7A4D38D1" w14:textId="2C24CBB0" w:rsidR="7D390707" w:rsidRDefault="7D390707" w:rsidP="7D390707">
      <w:pPr>
        <w:pStyle w:val="ListParagraph"/>
        <w:numPr>
          <w:ilvl w:val="0"/>
          <w:numId w:val="3"/>
        </w:numPr>
        <w:rPr>
          <w:lang w:val="sr-Latn-CS"/>
        </w:rPr>
      </w:pPr>
      <w:r w:rsidRPr="7D390707">
        <w:rPr>
          <w:lang w:val="sr-Latn-CS"/>
        </w:rPr>
        <w:t>Kada se popune podaci (ime , da li je vegeterijansko jelo i tip menija) klikom na dugme</w:t>
      </w:r>
      <w:r w:rsidRPr="7D390707">
        <w:rPr>
          <w:i/>
          <w:iCs/>
          <w:lang w:val="sr-Latn-CS"/>
        </w:rPr>
        <w:t xml:space="preserve"> Kreiraj</w:t>
      </w:r>
      <w:r w:rsidRPr="7D390707">
        <w:rPr>
          <w:lang w:val="sr-Latn-CS"/>
        </w:rPr>
        <w:t xml:space="preserve"> kreira se meni.</w:t>
      </w:r>
    </w:p>
    <w:p w14:paraId="0504DA4C" w14:textId="26766662" w:rsidR="0037489E" w:rsidRDefault="0037489E" w:rsidP="7D390707">
      <w:pPr>
        <w:pStyle w:val="ListParagraph"/>
        <w:numPr>
          <w:ilvl w:val="0"/>
          <w:numId w:val="3"/>
        </w:numPr>
        <w:rPr>
          <w:lang w:val="sr-Latn-CS"/>
        </w:rPr>
      </w:pPr>
      <w:r>
        <w:rPr>
          <w:lang w:val="sr-Latn-CS"/>
        </w:rPr>
        <w:lastRenderedPageBreak/>
        <w:pict w14:anchorId="2333425C">
          <v:shape id="_x0000_i1040" type="#_x0000_t75" style="width:270pt;height:480.75pt">
            <v:imagedata r:id="rId33" o:title="Screenshot_20190602-231841"/>
          </v:shape>
        </w:pict>
      </w:r>
    </w:p>
    <w:p w14:paraId="5EC4041A" w14:textId="25213F98" w:rsidR="7D390707" w:rsidRDefault="7D390707" w:rsidP="7D390707">
      <w:pPr>
        <w:pStyle w:val="Heading3"/>
        <w:rPr>
          <w:lang w:val="sr-Latn-CS"/>
        </w:rPr>
      </w:pPr>
      <w:bookmarkStart w:id="43" w:name="_Toc10410135"/>
      <w:r w:rsidRPr="7D390707">
        <w:rPr>
          <w:lang w:val="sr-Latn-CS"/>
        </w:rPr>
        <w:t>Stranica Raspored stolova</w:t>
      </w:r>
      <w:bookmarkEnd w:id="43"/>
    </w:p>
    <w:p w14:paraId="73FA959E" w14:textId="0F2C3F28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>Otvaranjem stranice za pregled rasporeda stolova prikazuju se dve opcije – pregled postojećeg rasporeda i dodaj novi raspored.</w:t>
      </w:r>
    </w:p>
    <w:p w14:paraId="3C403A6E" w14:textId="2FD38F3F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Izborom  opcije za pregled rasporeda prikazuje se forma za unos id-ja svadbe i klikom na opciju </w:t>
      </w:r>
      <w:r w:rsidRPr="7D390707">
        <w:rPr>
          <w:i/>
          <w:iCs/>
          <w:lang w:val="sr-Latn-CS"/>
        </w:rPr>
        <w:t>Prikaži</w:t>
      </w:r>
      <w:r w:rsidRPr="7D390707">
        <w:rPr>
          <w:lang w:val="sr-Latn-CS"/>
        </w:rPr>
        <w:t xml:space="preserve">  prikazuje se stranica sa rasporedom stolova.</w:t>
      </w:r>
    </w:p>
    <w:p w14:paraId="6728DA86" w14:textId="2C711FE2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Izborom opcije za kreiranje novog rasporeda prikazuje se forma za unos broj gostiju i pritiskom na dugme </w:t>
      </w:r>
      <w:r w:rsidRPr="7D390707">
        <w:rPr>
          <w:i/>
          <w:iCs/>
          <w:lang w:val="sr-Latn-CS"/>
        </w:rPr>
        <w:t>Kreiraj</w:t>
      </w:r>
      <w:r w:rsidRPr="7D390707">
        <w:rPr>
          <w:lang w:val="sr-Latn-CS"/>
        </w:rPr>
        <w:t xml:space="preserve"> prikazuje se predloženi raspored.</w:t>
      </w:r>
    </w:p>
    <w:p w14:paraId="26776C11" w14:textId="1E3AEB28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Postoji mogućnost  izmene raspored Drag n Drop metodom </w:t>
      </w:r>
    </w:p>
    <w:p w14:paraId="494587BB" w14:textId="18FDBEFF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Na dupli klik na sto čuva se novi raspored stolova. </w:t>
      </w:r>
    </w:p>
    <w:p w14:paraId="36FEB5B0" w14:textId="77777777" w:rsidR="00BE4B5A" w:rsidRDefault="00BE4B5A" w:rsidP="009F4E47">
      <w:pPr>
        <w:jc w:val="center"/>
        <w:rPr>
          <w:lang w:val="sr-Latn-CS"/>
        </w:rPr>
      </w:pPr>
    </w:p>
    <w:p w14:paraId="30D7AA69" w14:textId="7F5FAEB8" w:rsidR="00E91542" w:rsidRPr="009F4E47" w:rsidRDefault="00E91542" w:rsidP="7D390707">
      <w:pPr>
        <w:jc w:val="center"/>
        <w:rPr>
          <w:lang w:val="sr-Latn-CS"/>
        </w:rPr>
      </w:pPr>
    </w:p>
    <w:p w14:paraId="34FF1C98" w14:textId="77777777" w:rsidR="00EA14B1" w:rsidRPr="00EA14B1" w:rsidRDefault="00EA14B1" w:rsidP="00EA14B1">
      <w:pPr>
        <w:ind w:left="720"/>
        <w:rPr>
          <w:lang w:val="sr-Latn-CS"/>
        </w:rPr>
      </w:pPr>
    </w:p>
    <w:sectPr w:rsidR="00EA14B1" w:rsidRPr="00EA14B1">
      <w:headerReference w:type="default" r:id="rId34"/>
      <w:footerReference w:type="default" r:id="rId35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F19992" w14:textId="77777777" w:rsidR="00310E54" w:rsidRDefault="00310E54">
      <w:r>
        <w:separator/>
      </w:r>
    </w:p>
  </w:endnote>
  <w:endnote w:type="continuationSeparator" w:id="0">
    <w:p w14:paraId="310545C8" w14:textId="77777777" w:rsidR="00310E54" w:rsidRDefault="00310E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04058E" w14:paraId="6CA4D343" w14:textId="77777777" w:rsidTr="7D390707">
      <w:tc>
        <w:tcPr>
          <w:tcW w:w="3120" w:type="dxa"/>
        </w:tcPr>
        <w:p w14:paraId="04E1EBB3" w14:textId="7DF556F2" w:rsidR="0004058E" w:rsidRDefault="0004058E" w:rsidP="7D390707">
          <w:pPr>
            <w:pStyle w:val="Header"/>
            <w:ind w:left="-115"/>
          </w:pPr>
        </w:p>
      </w:tc>
      <w:tc>
        <w:tcPr>
          <w:tcW w:w="3120" w:type="dxa"/>
        </w:tcPr>
        <w:p w14:paraId="639D660C" w14:textId="12134A7B" w:rsidR="0004058E" w:rsidRDefault="0004058E" w:rsidP="7D390707">
          <w:pPr>
            <w:pStyle w:val="Header"/>
            <w:jc w:val="center"/>
          </w:pPr>
        </w:p>
      </w:tc>
      <w:tc>
        <w:tcPr>
          <w:tcW w:w="3120" w:type="dxa"/>
        </w:tcPr>
        <w:p w14:paraId="5442F301" w14:textId="79354433" w:rsidR="0004058E" w:rsidRDefault="0004058E" w:rsidP="7D390707">
          <w:pPr>
            <w:pStyle w:val="Header"/>
            <w:ind w:right="-115"/>
            <w:jc w:val="right"/>
          </w:pPr>
        </w:p>
      </w:tc>
    </w:tr>
  </w:tbl>
  <w:p w14:paraId="568B2324" w14:textId="5563920B" w:rsidR="0004058E" w:rsidRDefault="0004058E" w:rsidP="7D39070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04058E" w14:paraId="640B5A98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1F4DE5D" w14:textId="77777777" w:rsidR="0004058E" w:rsidRDefault="0004058E">
          <w:pPr>
            <w:ind w:right="360"/>
          </w:pPr>
          <w:r>
            <w:t>Poverljivo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3548CEA" w14:textId="77777777" w:rsidR="0004058E" w:rsidRDefault="0004058E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SJP Team, 2019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E433C68" w14:textId="77777777" w:rsidR="0004058E" w:rsidRDefault="0004058E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37489E">
            <w:rPr>
              <w:rStyle w:val="PageNumber"/>
              <w:noProof/>
            </w:rPr>
            <w:t>28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37489E">
            <w:rPr>
              <w:rStyle w:val="PageNumber"/>
              <w:noProof/>
            </w:rPr>
            <w:t>28</w:t>
          </w:r>
          <w:r>
            <w:rPr>
              <w:rStyle w:val="PageNumber"/>
            </w:rPr>
            <w:fldChar w:fldCharType="end"/>
          </w:r>
        </w:p>
      </w:tc>
    </w:tr>
  </w:tbl>
  <w:p w14:paraId="65F9C3DC" w14:textId="77777777" w:rsidR="0004058E" w:rsidRDefault="000405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F547D6" w14:textId="77777777" w:rsidR="00310E54" w:rsidRDefault="00310E54">
      <w:r>
        <w:separator/>
      </w:r>
    </w:p>
  </w:footnote>
  <w:footnote w:type="continuationSeparator" w:id="0">
    <w:p w14:paraId="2ED7728C" w14:textId="77777777" w:rsidR="00310E54" w:rsidRDefault="00310E5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A21919" w14:textId="77777777" w:rsidR="0004058E" w:rsidRDefault="0004058E">
    <w:pPr>
      <w:rPr>
        <w:sz w:val="24"/>
        <w:szCs w:val="24"/>
      </w:rPr>
    </w:pPr>
  </w:p>
  <w:p w14:paraId="6BD18F9B" w14:textId="77777777" w:rsidR="0004058E" w:rsidRDefault="0004058E">
    <w:pPr>
      <w:pBdr>
        <w:top w:val="single" w:sz="6" w:space="1" w:color="auto"/>
      </w:pBdr>
      <w:rPr>
        <w:sz w:val="24"/>
        <w:szCs w:val="24"/>
      </w:rPr>
    </w:pPr>
  </w:p>
  <w:p w14:paraId="30AC7E4B" w14:textId="77777777" w:rsidR="0004058E" w:rsidRDefault="0004058E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SJP Team</w:t>
    </w:r>
  </w:p>
  <w:p w14:paraId="238601FE" w14:textId="77777777" w:rsidR="0004058E" w:rsidRDefault="0004058E">
    <w:pPr>
      <w:pBdr>
        <w:bottom w:val="single" w:sz="6" w:space="1" w:color="auto"/>
      </w:pBdr>
      <w:jc w:val="right"/>
      <w:rPr>
        <w:sz w:val="24"/>
        <w:szCs w:val="24"/>
      </w:rPr>
    </w:pPr>
  </w:p>
  <w:p w14:paraId="0F3CABC7" w14:textId="77777777" w:rsidR="0004058E" w:rsidRDefault="0004058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04058E" w14:paraId="0F4D2C5A" w14:textId="77777777">
      <w:tc>
        <w:tcPr>
          <w:tcW w:w="6379" w:type="dxa"/>
        </w:tcPr>
        <w:p w14:paraId="019D892E" w14:textId="77777777" w:rsidR="0004058E" w:rsidRPr="00130CAF" w:rsidRDefault="0004058E" w:rsidP="0011110F">
          <w:pPr>
            <w:rPr>
              <w:b/>
            </w:rPr>
          </w:pPr>
          <w:r>
            <w:rPr>
              <w:b/>
            </w:rPr>
            <w:t>wv</w:t>
          </w:r>
        </w:p>
      </w:tc>
      <w:tc>
        <w:tcPr>
          <w:tcW w:w="3179" w:type="dxa"/>
        </w:tcPr>
        <w:p w14:paraId="06F89D34" w14:textId="77777777" w:rsidR="0004058E" w:rsidRDefault="0004058E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04058E" w14:paraId="1333D65C" w14:textId="77777777">
      <w:tc>
        <w:tcPr>
          <w:tcW w:w="6379" w:type="dxa"/>
        </w:tcPr>
        <w:p w14:paraId="39D179CC" w14:textId="77777777" w:rsidR="0004058E" w:rsidRPr="0059438F" w:rsidRDefault="0004058E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59500399" w14:textId="77777777" w:rsidR="0004058E" w:rsidRDefault="0004058E" w:rsidP="0011110F">
          <w:r>
            <w:t xml:space="preserve">  Datum:  </w:t>
          </w:r>
          <w:r>
            <w:rPr>
              <w:lang w:val="sr-Latn-CS"/>
            </w:rPr>
            <w:t>02.06.2019</w:t>
          </w:r>
        </w:p>
      </w:tc>
    </w:tr>
    <w:tr w:rsidR="0004058E" w14:paraId="5F817F35" w14:textId="77777777">
      <w:tc>
        <w:tcPr>
          <w:tcW w:w="9558" w:type="dxa"/>
          <w:gridSpan w:val="2"/>
        </w:tcPr>
        <w:p w14:paraId="0980A9DC" w14:textId="77777777" w:rsidR="0004058E" w:rsidRPr="00F90094" w:rsidRDefault="0004058E" w:rsidP="0011110F">
          <w:pPr>
            <w:rPr>
              <w:lang w:val="sr-Latn-CS"/>
            </w:rPr>
          </w:pPr>
          <w:r>
            <w:rPr>
              <w:lang w:val="sr-Latn-CS"/>
            </w:rPr>
            <w:t>SWE-WV-08</w:t>
          </w:r>
        </w:p>
      </w:tc>
    </w:tr>
  </w:tbl>
  <w:p w14:paraId="6D072C0D" w14:textId="77777777" w:rsidR="0004058E" w:rsidRDefault="0004058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62F9B"/>
    <w:multiLevelType w:val="hybridMultilevel"/>
    <w:tmpl w:val="D0AAAA1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>
    <w:nsid w:val="02E82B06"/>
    <w:multiLevelType w:val="hybridMultilevel"/>
    <w:tmpl w:val="5B040D2C"/>
    <w:lvl w:ilvl="0" w:tplc="C04E0B0E">
      <w:start w:val="1"/>
      <w:numFmt w:val="decimal"/>
      <w:lvlText w:val="%1."/>
      <w:lvlJc w:val="left"/>
      <w:pPr>
        <w:ind w:left="720" w:hanging="360"/>
      </w:pPr>
    </w:lvl>
    <w:lvl w:ilvl="1" w:tplc="8A624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D25A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480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AA0C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0B0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DE7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1CA1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42B5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636AC3"/>
    <w:multiLevelType w:val="hybridMultilevel"/>
    <w:tmpl w:val="0284F912"/>
    <w:lvl w:ilvl="0" w:tplc="C914976A">
      <w:start w:val="1"/>
      <w:numFmt w:val="decimal"/>
      <w:lvlText w:val="%1."/>
      <w:lvlJc w:val="left"/>
      <w:pPr>
        <w:ind w:left="720" w:hanging="360"/>
      </w:pPr>
    </w:lvl>
    <w:lvl w:ilvl="1" w:tplc="4454A2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5C59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16E6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6C61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ACD8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2234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6291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3847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EE0DB1"/>
    <w:multiLevelType w:val="multilevel"/>
    <w:tmpl w:val="04090025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.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.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.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.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."/>
      <w:lvlJc w:val="left"/>
      <w:pPr>
        <w:tabs>
          <w:tab w:val="num" w:pos="1584"/>
        </w:tabs>
        <w:ind w:left="1584" w:hanging="1584"/>
      </w:pPr>
    </w:lvl>
  </w:abstractNum>
  <w:abstractNum w:abstractNumId="5">
    <w:nsid w:val="0F0D102F"/>
    <w:multiLevelType w:val="hybridMultilevel"/>
    <w:tmpl w:val="FC4EC4EA"/>
    <w:lvl w:ilvl="0" w:tplc="BB52DEFE">
      <w:start w:val="1"/>
      <w:numFmt w:val="decimal"/>
      <w:lvlText w:val="%1."/>
      <w:lvlJc w:val="left"/>
      <w:pPr>
        <w:ind w:left="720" w:hanging="360"/>
      </w:pPr>
    </w:lvl>
    <w:lvl w:ilvl="1" w:tplc="69D8E8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E8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2A1D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5C2B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842B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26A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9E0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A22C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694765"/>
    <w:multiLevelType w:val="hybridMultilevel"/>
    <w:tmpl w:val="791CC1FA"/>
    <w:lvl w:ilvl="0" w:tplc="FFFFFFFF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614435B"/>
    <w:multiLevelType w:val="hybridMultilevel"/>
    <w:tmpl w:val="0A6C4F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BB0D70"/>
    <w:multiLevelType w:val="hybridMultilevel"/>
    <w:tmpl w:val="5866C754"/>
    <w:lvl w:ilvl="0" w:tplc="7CDEC3D4">
      <w:start w:val="1"/>
      <w:numFmt w:val="decimal"/>
      <w:lvlText w:val="%1."/>
      <w:lvlJc w:val="left"/>
      <w:pPr>
        <w:ind w:left="720" w:hanging="360"/>
      </w:pPr>
    </w:lvl>
    <w:lvl w:ilvl="1" w:tplc="25B4B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9AE0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7CE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741E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DA59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22DF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D6DD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2476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912B91"/>
    <w:multiLevelType w:val="hybridMultilevel"/>
    <w:tmpl w:val="0CCAEF9E"/>
    <w:lvl w:ilvl="0" w:tplc="47BA2384">
      <w:start w:val="1"/>
      <w:numFmt w:val="decimal"/>
      <w:lvlText w:val="%1."/>
      <w:lvlJc w:val="left"/>
      <w:pPr>
        <w:ind w:left="720" w:hanging="360"/>
      </w:pPr>
    </w:lvl>
    <w:lvl w:ilvl="1" w:tplc="F4EA4F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C44C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B0BB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40CA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90BB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4CE9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68FB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7CE5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CCA37A2"/>
    <w:multiLevelType w:val="hybridMultilevel"/>
    <w:tmpl w:val="0C6E3244"/>
    <w:lvl w:ilvl="0" w:tplc="CDF0044A">
      <w:start w:val="1"/>
      <w:numFmt w:val="decimal"/>
      <w:lvlText w:val="%1."/>
      <w:lvlJc w:val="left"/>
      <w:pPr>
        <w:ind w:left="720" w:hanging="360"/>
      </w:pPr>
    </w:lvl>
    <w:lvl w:ilvl="1" w:tplc="E4426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EE54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C09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65D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5469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F831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2D8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4CB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763799"/>
    <w:multiLevelType w:val="hybridMultilevel"/>
    <w:tmpl w:val="5FE2BF0E"/>
    <w:lvl w:ilvl="0" w:tplc="FF0295A4">
      <w:start w:val="1"/>
      <w:numFmt w:val="decimal"/>
      <w:lvlText w:val="%1."/>
      <w:lvlJc w:val="left"/>
      <w:pPr>
        <w:ind w:left="720" w:hanging="360"/>
      </w:pPr>
    </w:lvl>
    <w:lvl w:ilvl="1" w:tplc="54FA4F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2448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B8D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BE60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4CD9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F6E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2047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4A70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E27581"/>
    <w:multiLevelType w:val="hybridMultilevel"/>
    <w:tmpl w:val="36A6DEBE"/>
    <w:lvl w:ilvl="0" w:tplc="C0DAEF9A">
      <w:start w:val="1"/>
      <w:numFmt w:val="decimal"/>
      <w:lvlText w:val="%1."/>
      <w:lvlJc w:val="left"/>
      <w:pPr>
        <w:ind w:left="720" w:hanging="360"/>
      </w:pPr>
    </w:lvl>
    <w:lvl w:ilvl="1" w:tplc="A190B9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12B7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18E6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6E5D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4A80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F615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A611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26A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7E190D"/>
    <w:multiLevelType w:val="hybridMultilevel"/>
    <w:tmpl w:val="70806684"/>
    <w:lvl w:ilvl="0" w:tplc="589A9E7C">
      <w:start w:val="1"/>
      <w:numFmt w:val="decimal"/>
      <w:lvlText w:val="%1."/>
      <w:lvlJc w:val="left"/>
      <w:pPr>
        <w:ind w:left="720" w:hanging="360"/>
      </w:pPr>
    </w:lvl>
    <w:lvl w:ilvl="1" w:tplc="694018A6">
      <w:start w:val="1"/>
      <w:numFmt w:val="lowerLetter"/>
      <w:lvlText w:val="%2."/>
      <w:lvlJc w:val="left"/>
      <w:pPr>
        <w:ind w:left="1440" w:hanging="360"/>
      </w:pPr>
    </w:lvl>
    <w:lvl w:ilvl="2" w:tplc="FEA6D51E">
      <w:start w:val="1"/>
      <w:numFmt w:val="lowerRoman"/>
      <w:lvlText w:val="%3."/>
      <w:lvlJc w:val="right"/>
      <w:pPr>
        <w:ind w:left="2160" w:hanging="180"/>
      </w:pPr>
    </w:lvl>
    <w:lvl w:ilvl="3" w:tplc="593A58BE">
      <w:start w:val="1"/>
      <w:numFmt w:val="decimal"/>
      <w:lvlText w:val="%4."/>
      <w:lvlJc w:val="left"/>
      <w:pPr>
        <w:ind w:left="2880" w:hanging="360"/>
      </w:pPr>
    </w:lvl>
    <w:lvl w:ilvl="4" w:tplc="095A2302">
      <w:start w:val="1"/>
      <w:numFmt w:val="lowerLetter"/>
      <w:lvlText w:val="%5."/>
      <w:lvlJc w:val="left"/>
      <w:pPr>
        <w:ind w:left="3600" w:hanging="360"/>
      </w:pPr>
    </w:lvl>
    <w:lvl w:ilvl="5" w:tplc="82D49DDE">
      <w:start w:val="1"/>
      <w:numFmt w:val="lowerRoman"/>
      <w:lvlText w:val="%6."/>
      <w:lvlJc w:val="right"/>
      <w:pPr>
        <w:ind w:left="4320" w:hanging="180"/>
      </w:pPr>
    </w:lvl>
    <w:lvl w:ilvl="6" w:tplc="FB209CAE">
      <w:start w:val="1"/>
      <w:numFmt w:val="decimal"/>
      <w:lvlText w:val="%7."/>
      <w:lvlJc w:val="left"/>
      <w:pPr>
        <w:ind w:left="5040" w:hanging="360"/>
      </w:pPr>
    </w:lvl>
    <w:lvl w:ilvl="7" w:tplc="2D00D694">
      <w:start w:val="1"/>
      <w:numFmt w:val="lowerLetter"/>
      <w:lvlText w:val="%8."/>
      <w:lvlJc w:val="left"/>
      <w:pPr>
        <w:ind w:left="5760" w:hanging="360"/>
      </w:pPr>
    </w:lvl>
    <w:lvl w:ilvl="8" w:tplc="9D66C7A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C0334BA"/>
    <w:multiLevelType w:val="hybridMultilevel"/>
    <w:tmpl w:val="F09A0C4E"/>
    <w:lvl w:ilvl="0" w:tplc="6922DDA6">
      <w:start w:val="1"/>
      <w:numFmt w:val="decimal"/>
      <w:lvlText w:val="%1."/>
      <w:lvlJc w:val="left"/>
      <w:pPr>
        <w:ind w:left="720" w:hanging="360"/>
      </w:pPr>
    </w:lvl>
    <w:lvl w:ilvl="1" w:tplc="A2144B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A47F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6FA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626D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64E0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EC5A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4A3A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ECDD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C976B4B"/>
    <w:multiLevelType w:val="hybridMultilevel"/>
    <w:tmpl w:val="F57657EE"/>
    <w:lvl w:ilvl="0" w:tplc="B0AC5236">
      <w:start w:val="1"/>
      <w:numFmt w:val="decimal"/>
      <w:lvlText w:val="%1."/>
      <w:lvlJc w:val="left"/>
      <w:pPr>
        <w:ind w:left="720" w:hanging="360"/>
      </w:pPr>
    </w:lvl>
    <w:lvl w:ilvl="1" w:tplc="3EE2EF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408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1A44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6C8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6231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748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701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2C0B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20116A"/>
    <w:multiLevelType w:val="hybridMultilevel"/>
    <w:tmpl w:val="7DD0F6AE"/>
    <w:lvl w:ilvl="0" w:tplc="0A20D43C">
      <w:start w:val="1"/>
      <w:numFmt w:val="decimal"/>
      <w:lvlText w:val="%1."/>
      <w:lvlJc w:val="left"/>
      <w:pPr>
        <w:ind w:left="720" w:hanging="360"/>
      </w:pPr>
    </w:lvl>
    <w:lvl w:ilvl="1" w:tplc="98706F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7C1E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61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C4B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5EF6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AE6E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7C4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027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0C0B7C"/>
    <w:multiLevelType w:val="hybridMultilevel"/>
    <w:tmpl w:val="A39631E8"/>
    <w:lvl w:ilvl="0" w:tplc="02E45CA6">
      <w:start w:val="1"/>
      <w:numFmt w:val="decimal"/>
      <w:lvlText w:val="%1."/>
      <w:lvlJc w:val="left"/>
      <w:pPr>
        <w:ind w:left="720" w:hanging="360"/>
      </w:pPr>
    </w:lvl>
    <w:lvl w:ilvl="1" w:tplc="D706B4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248D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B2C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B0F2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3C29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56FE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BC9D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0269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48F11F1"/>
    <w:multiLevelType w:val="hybridMultilevel"/>
    <w:tmpl w:val="086C69F2"/>
    <w:lvl w:ilvl="0" w:tplc="F11698EE">
      <w:start w:val="1"/>
      <w:numFmt w:val="decimal"/>
      <w:lvlText w:val="%1."/>
      <w:lvlJc w:val="left"/>
      <w:pPr>
        <w:ind w:left="720" w:hanging="360"/>
      </w:pPr>
    </w:lvl>
    <w:lvl w:ilvl="1" w:tplc="4CD4E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7C8E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7A9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649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7A34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00DC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8AC3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A2D8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A24D56"/>
    <w:multiLevelType w:val="hybridMultilevel"/>
    <w:tmpl w:val="3B405440"/>
    <w:lvl w:ilvl="0" w:tplc="8B82A23C">
      <w:start w:val="1"/>
      <w:numFmt w:val="decimal"/>
      <w:lvlText w:val="%1."/>
      <w:lvlJc w:val="left"/>
      <w:pPr>
        <w:ind w:left="720" w:hanging="360"/>
      </w:pPr>
    </w:lvl>
    <w:lvl w:ilvl="1" w:tplc="76B6A6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EA62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609B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04E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F0A7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429E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B68A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30D6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600" w:hanging="72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400" w:hanging="108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200" w:hanging="1440"/>
      </w:pPr>
    </w:lvl>
  </w:abstractNum>
  <w:abstractNum w:abstractNumId="27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3A0F1397"/>
    <w:multiLevelType w:val="hybridMultilevel"/>
    <w:tmpl w:val="5C44F522"/>
    <w:lvl w:ilvl="0" w:tplc="DBD64E3E">
      <w:start w:val="1"/>
      <w:numFmt w:val="decimal"/>
      <w:lvlText w:val="%1."/>
      <w:lvlJc w:val="left"/>
      <w:pPr>
        <w:ind w:left="720" w:hanging="360"/>
      </w:pPr>
    </w:lvl>
    <w:lvl w:ilvl="1" w:tplc="117E76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56B7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9844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4E9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A293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3420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DE6F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7CC5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A4D62F4"/>
    <w:multiLevelType w:val="hybridMultilevel"/>
    <w:tmpl w:val="ED8E1BDE"/>
    <w:lvl w:ilvl="0" w:tplc="8408A0EA">
      <w:start w:val="1"/>
      <w:numFmt w:val="decimal"/>
      <w:lvlText w:val="%1."/>
      <w:lvlJc w:val="left"/>
      <w:pPr>
        <w:ind w:left="720" w:hanging="360"/>
      </w:pPr>
    </w:lvl>
    <w:lvl w:ilvl="1" w:tplc="99C0F0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448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0C3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B89C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16F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2EC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06E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E855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B2715B3"/>
    <w:multiLevelType w:val="hybridMultilevel"/>
    <w:tmpl w:val="2F58C2A0"/>
    <w:lvl w:ilvl="0" w:tplc="1EB8B840">
      <w:start w:val="1"/>
      <w:numFmt w:val="decimal"/>
      <w:lvlText w:val="%1."/>
      <w:lvlJc w:val="left"/>
      <w:pPr>
        <w:ind w:left="720" w:hanging="360"/>
      </w:pPr>
    </w:lvl>
    <w:lvl w:ilvl="1" w:tplc="1F205EA8">
      <w:start w:val="1"/>
      <w:numFmt w:val="lowerLetter"/>
      <w:lvlText w:val="%2."/>
      <w:lvlJc w:val="left"/>
      <w:pPr>
        <w:ind w:left="1440" w:hanging="360"/>
      </w:pPr>
    </w:lvl>
    <w:lvl w:ilvl="2" w:tplc="E474FA8C">
      <w:start w:val="1"/>
      <w:numFmt w:val="lowerRoman"/>
      <w:lvlText w:val="%3."/>
      <w:lvlJc w:val="right"/>
      <w:pPr>
        <w:ind w:left="2160" w:hanging="180"/>
      </w:pPr>
    </w:lvl>
    <w:lvl w:ilvl="3" w:tplc="6308B24A">
      <w:start w:val="1"/>
      <w:numFmt w:val="decimal"/>
      <w:lvlText w:val="%4."/>
      <w:lvlJc w:val="left"/>
      <w:pPr>
        <w:ind w:left="2880" w:hanging="360"/>
      </w:pPr>
    </w:lvl>
    <w:lvl w:ilvl="4" w:tplc="2C840B64">
      <w:start w:val="1"/>
      <w:numFmt w:val="lowerLetter"/>
      <w:lvlText w:val="%5."/>
      <w:lvlJc w:val="left"/>
      <w:pPr>
        <w:ind w:left="3600" w:hanging="360"/>
      </w:pPr>
    </w:lvl>
    <w:lvl w:ilvl="5" w:tplc="4A96D0FC">
      <w:start w:val="1"/>
      <w:numFmt w:val="lowerRoman"/>
      <w:lvlText w:val="%6."/>
      <w:lvlJc w:val="right"/>
      <w:pPr>
        <w:ind w:left="4320" w:hanging="180"/>
      </w:pPr>
    </w:lvl>
    <w:lvl w:ilvl="6" w:tplc="CD1A1E64">
      <w:start w:val="1"/>
      <w:numFmt w:val="decimal"/>
      <w:lvlText w:val="%7."/>
      <w:lvlJc w:val="left"/>
      <w:pPr>
        <w:ind w:left="5040" w:hanging="360"/>
      </w:pPr>
    </w:lvl>
    <w:lvl w:ilvl="7" w:tplc="369C6C34">
      <w:start w:val="1"/>
      <w:numFmt w:val="lowerLetter"/>
      <w:lvlText w:val="%8."/>
      <w:lvlJc w:val="left"/>
      <w:pPr>
        <w:ind w:left="5760" w:hanging="360"/>
      </w:pPr>
    </w:lvl>
    <w:lvl w:ilvl="8" w:tplc="744C2B90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1DF4D5F"/>
    <w:multiLevelType w:val="hybridMultilevel"/>
    <w:tmpl w:val="15A83304"/>
    <w:lvl w:ilvl="0" w:tplc="85802770">
      <w:start w:val="1"/>
      <w:numFmt w:val="decimal"/>
      <w:lvlText w:val="%1."/>
      <w:lvlJc w:val="left"/>
      <w:pPr>
        <w:ind w:left="720" w:hanging="360"/>
      </w:pPr>
    </w:lvl>
    <w:lvl w:ilvl="1" w:tplc="40823D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1ABE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72A7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DAB5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9E13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DED4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3E84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CE8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25A344F"/>
    <w:multiLevelType w:val="hybridMultilevel"/>
    <w:tmpl w:val="0318221A"/>
    <w:lvl w:ilvl="0" w:tplc="B0CAB838">
      <w:start w:val="1"/>
      <w:numFmt w:val="decimal"/>
      <w:lvlText w:val="%1."/>
      <w:lvlJc w:val="left"/>
      <w:pPr>
        <w:ind w:left="720" w:hanging="360"/>
      </w:pPr>
    </w:lvl>
    <w:lvl w:ilvl="1" w:tplc="B26EA9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FE3B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566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1EFE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788D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8E0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EE7A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1CB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47C1A09"/>
    <w:multiLevelType w:val="hybridMultilevel"/>
    <w:tmpl w:val="F4C27FA4"/>
    <w:lvl w:ilvl="0" w:tplc="21E499C8">
      <w:start w:val="1"/>
      <w:numFmt w:val="decimal"/>
      <w:lvlText w:val="%1."/>
      <w:lvlJc w:val="left"/>
      <w:pPr>
        <w:ind w:left="720" w:hanging="360"/>
      </w:pPr>
    </w:lvl>
    <w:lvl w:ilvl="1" w:tplc="37C618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70DC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EE74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4642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FAD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3021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846F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1A2C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5CE3F91"/>
    <w:multiLevelType w:val="hybridMultilevel"/>
    <w:tmpl w:val="B946201A"/>
    <w:lvl w:ilvl="0" w:tplc="DB36349E">
      <w:start w:val="1"/>
      <w:numFmt w:val="decimal"/>
      <w:lvlText w:val="%1."/>
      <w:lvlJc w:val="left"/>
      <w:pPr>
        <w:ind w:left="720" w:hanging="360"/>
      </w:pPr>
    </w:lvl>
    <w:lvl w:ilvl="1" w:tplc="182A69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E6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E47F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90BC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B606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68F3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6C69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AC9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4CBD22AB"/>
    <w:multiLevelType w:val="hybridMultilevel"/>
    <w:tmpl w:val="5D3AE690"/>
    <w:lvl w:ilvl="0" w:tplc="DD42DF5A">
      <w:start w:val="1"/>
      <w:numFmt w:val="decimal"/>
      <w:lvlText w:val="%1."/>
      <w:lvlJc w:val="left"/>
      <w:pPr>
        <w:ind w:left="720" w:hanging="360"/>
      </w:pPr>
    </w:lvl>
    <w:lvl w:ilvl="1" w:tplc="28581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56D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2AE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3A9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3840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648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EC54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F89D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02441AE"/>
    <w:multiLevelType w:val="hybridMultilevel"/>
    <w:tmpl w:val="F0207C42"/>
    <w:lvl w:ilvl="0" w:tplc="85A8F4C0">
      <w:start w:val="1"/>
      <w:numFmt w:val="decimal"/>
      <w:lvlText w:val="%1."/>
      <w:lvlJc w:val="left"/>
      <w:pPr>
        <w:ind w:left="720" w:hanging="360"/>
      </w:pPr>
    </w:lvl>
    <w:lvl w:ilvl="1" w:tplc="2C6EF0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A0FB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02C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328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96A7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7CB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DAC1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34A3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75A682A"/>
    <w:multiLevelType w:val="hybridMultilevel"/>
    <w:tmpl w:val="A9DCE0D4"/>
    <w:lvl w:ilvl="0" w:tplc="B6EE5D50">
      <w:start w:val="1"/>
      <w:numFmt w:val="decimal"/>
      <w:lvlText w:val="%1."/>
      <w:lvlJc w:val="left"/>
      <w:pPr>
        <w:ind w:left="720" w:hanging="360"/>
      </w:pPr>
    </w:lvl>
    <w:lvl w:ilvl="1" w:tplc="290613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824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F03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FC1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3623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24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2A55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AE16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69355BD"/>
    <w:multiLevelType w:val="hybridMultilevel"/>
    <w:tmpl w:val="FA80BE48"/>
    <w:lvl w:ilvl="0" w:tplc="56FED5D0">
      <w:start w:val="1"/>
      <w:numFmt w:val="decimal"/>
      <w:lvlText w:val="%1."/>
      <w:lvlJc w:val="left"/>
      <w:pPr>
        <w:ind w:left="720" w:hanging="360"/>
      </w:pPr>
    </w:lvl>
    <w:lvl w:ilvl="1" w:tplc="0382EE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308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963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A28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5640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BE87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DC13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74D4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77553CA"/>
    <w:multiLevelType w:val="hybridMultilevel"/>
    <w:tmpl w:val="44D4EAC6"/>
    <w:lvl w:ilvl="0" w:tplc="66264182">
      <w:start w:val="1"/>
      <w:numFmt w:val="decimal"/>
      <w:lvlText w:val="%1."/>
      <w:lvlJc w:val="left"/>
      <w:pPr>
        <w:ind w:left="720" w:hanging="360"/>
      </w:pPr>
    </w:lvl>
    <w:lvl w:ilvl="1" w:tplc="A19E9C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CCC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0F2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BCA6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B43C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E1A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DADC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2A0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7A86EB0"/>
    <w:multiLevelType w:val="hybridMultilevel"/>
    <w:tmpl w:val="27E62B4E"/>
    <w:lvl w:ilvl="0" w:tplc="BCC0BFD6">
      <w:start w:val="1"/>
      <w:numFmt w:val="decimal"/>
      <w:lvlText w:val="%1."/>
      <w:lvlJc w:val="left"/>
      <w:pPr>
        <w:ind w:left="720" w:hanging="360"/>
      </w:pPr>
    </w:lvl>
    <w:lvl w:ilvl="1" w:tplc="F6EEA3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C4BB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F49C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5EA3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C815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90F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2043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8279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44">
    <w:nsid w:val="6B2405FC"/>
    <w:multiLevelType w:val="hybridMultilevel"/>
    <w:tmpl w:val="9FEEFE30"/>
    <w:lvl w:ilvl="0" w:tplc="45342780">
      <w:start w:val="1"/>
      <w:numFmt w:val="decimal"/>
      <w:lvlText w:val="%1."/>
      <w:lvlJc w:val="left"/>
      <w:pPr>
        <w:ind w:left="720" w:hanging="360"/>
      </w:pPr>
    </w:lvl>
    <w:lvl w:ilvl="1" w:tplc="E67485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32A1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C06A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34B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789F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9885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242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062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CD861B0"/>
    <w:multiLevelType w:val="hybridMultilevel"/>
    <w:tmpl w:val="F09C449E"/>
    <w:lvl w:ilvl="0" w:tplc="BF50F6CA">
      <w:start w:val="1"/>
      <w:numFmt w:val="decimal"/>
      <w:lvlText w:val="%1."/>
      <w:lvlJc w:val="left"/>
      <w:pPr>
        <w:ind w:left="720" w:hanging="360"/>
      </w:pPr>
    </w:lvl>
    <w:lvl w:ilvl="1" w:tplc="610A4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12A4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F0A1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4CA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5C72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FA04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A2C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B4AA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41B0FC5"/>
    <w:multiLevelType w:val="hybridMultilevel"/>
    <w:tmpl w:val="5C6E4504"/>
    <w:lvl w:ilvl="0" w:tplc="283E209A">
      <w:start w:val="1"/>
      <w:numFmt w:val="decimal"/>
      <w:lvlText w:val="%1."/>
      <w:lvlJc w:val="left"/>
      <w:pPr>
        <w:ind w:left="720" w:hanging="360"/>
      </w:pPr>
    </w:lvl>
    <w:lvl w:ilvl="1" w:tplc="1758DE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2425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C21D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AA1C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A281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1ED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08CC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A402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853D35"/>
    <w:multiLevelType w:val="hybridMultilevel"/>
    <w:tmpl w:val="B6D0DD74"/>
    <w:lvl w:ilvl="0" w:tplc="4C3CF6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72A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D8FB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2835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E848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08C2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2CE7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4459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D80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4B048A"/>
    <w:multiLevelType w:val="hybridMultilevel"/>
    <w:tmpl w:val="96EEB9A2"/>
    <w:lvl w:ilvl="0" w:tplc="179E8D02">
      <w:start w:val="1"/>
      <w:numFmt w:val="decimal"/>
      <w:lvlText w:val="%1."/>
      <w:lvlJc w:val="left"/>
      <w:pPr>
        <w:ind w:left="720" w:hanging="360"/>
      </w:pPr>
    </w:lvl>
    <w:lvl w:ilvl="1" w:tplc="1966AF76">
      <w:start w:val="1"/>
      <w:numFmt w:val="lowerLetter"/>
      <w:lvlText w:val="%2."/>
      <w:lvlJc w:val="left"/>
      <w:pPr>
        <w:ind w:left="1440" w:hanging="360"/>
      </w:pPr>
    </w:lvl>
    <w:lvl w:ilvl="2" w:tplc="D81071B2">
      <w:start w:val="1"/>
      <w:numFmt w:val="lowerRoman"/>
      <w:lvlText w:val="%3."/>
      <w:lvlJc w:val="right"/>
      <w:pPr>
        <w:ind w:left="2160" w:hanging="180"/>
      </w:pPr>
    </w:lvl>
    <w:lvl w:ilvl="3" w:tplc="3D4E5428">
      <w:start w:val="1"/>
      <w:numFmt w:val="decimal"/>
      <w:lvlText w:val="%4."/>
      <w:lvlJc w:val="left"/>
      <w:pPr>
        <w:ind w:left="2880" w:hanging="360"/>
      </w:pPr>
    </w:lvl>
    <w:lvl w:ilvl="4" w:tplc="E3DAC484">
      <w:start w:val="1"/>
      <w:numFmt w:val="lowerLetter"/>
      <w:lvlText w:val="%5."/>
      <w:lvlJc w:val="left"/>
      <w:pPr>
        <w:ind w:left="3600" w:hanging="360"/>
      </w:pPr>
    </w:lvl>
    <w:lvl w:ilvl="5" w:tplc="B62C615A">
      <w:start w:val="1"/>
      <w:numFmt w:val="lowerRoman"/>
      <w:lvlText w:val="%6."/>
      <w:lvlJc w:val="right"/>
      <w:pPr>
        <w:ind w:left="4320" w:hanging="180"/>
      </w:pPr>
    </w:lvl>
    <w:lvl w:ilvl="6" w:tplc="496879B8">
      <w:start w:val="1"/>
      <w:numFmt w:val="decimal"/>
      <w:lvlText w:val="%7."/>
      <w:lvlJc w:val="left"/>
      <w:pPr>
        <w:ind w:left="5040" w:hanging="360"/>
      </w:pPr>
    </w:lvl>
    <w:lvl w:ilvl="7" w:tplc="F99EC170">
      <w:start w:val="1"/>
      <w:numFmt w:val="lowerLetter"/>
      <w:lvlText w:val="%8."/>
      <w:lvlJc w:val="left"/>
      <w:pPr>
        <w:ind w:left="5760" w:hanging="360"/>
      </w:pPr>
    </w:lvl>
    <w:lvl w:ilvl="8" w:tplc="702CB93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9"/>
  </w:num>
  <w:num w:numId="3">
    <w:abstractNumId w:val="13"/>
  </w:num>
  <w:num w:numId="4">
    <w:abstractNumId w:val="24"/>
  </w:num>
  <w:num w:numId="5">
    <w:abstractNumId w:val="33"/>
  </w:num>
  <w:num w:numId="6">
    <w:abstractNumId w:val="5"/>
  </w:num>
  <w:num w:numId="7">
    <w:abstractNumId w:val="38"/>
  </w:num>
  <w:num w:numId="8">
    <w:abstractNumId w:val="25"/>
  </w:num>
  <w:num w:numId="9">
    <w:abstractNumId w:val="44"/>
  </w:num>
  <w:num w:numId="10">
    <w:abstractNumId w:val="3"/>
  </w:num>
  <w:num w:numId="11">
    <w:abstractNumId w:val="47"/>
  </w:num>
  <w:num w:numId="12">
    <w:abstractNumId w:val="15"/>
  </w:num>
  <w:num w:numId="13">
    <w:abstractNumId w:val="2"/>
  </w:num>
  <w:num w:numId="14">
    <w:abstractNumId w:val="31"/>
  </w:num>
  <w:num w:numId="15">
    <w:abstractNumId w:val="29"/>
  </w:num>
  <w:num w:numId="16">
    <w:abstractNumId w:val="21"/>
  </w:num>
  <w:num w:numId="17">
    <w:abstractNumId w:val="45"/>
  </w:num>
  <w:num w:numId="18">
    <w:abstractNumId w:val="46"/>
  </w:num>
  <w:num w:numId="19">
    <w:abstractNumId w:val="41"/>
  </w:num>
  <w:num w:numId="20">
    <w:abstractNumId w:val="30"/>
  </w:num>
  <w:num w:numId="21">
    <w:abstractNumId w:val="34"/>
  </w:num>
  <w:num w:numId="22">
    <w:abstractNumId w:val="23"/>
  </w:num>
  <w:num w:numId="23">
    <w:abstractNumId w:val="10"/>
  </w:num>
  <w:num w:numId="24">
    <w:abstractNumId w:val="42"/>
  </w:num>
  <w:num w:numId="25">
    <w:abstractNumId w:val="18"/>
  </w:num>
  <w:num w:numId="26">
    <w:abstractNumId w:val="12"/>
  </w:num>
  <w:num w:numId="27">
    <w:abstractNumId w:val="32"/>
  </w:num>
  <w:num w:numId="28">
    <w:abstractNumId w:val="9"/>
  </w:num>
  <w:num w:numId="29">
    <w:abstractNumId w:val="16"/>
  </w:num>
  <w:num w:numId="30">
    <w:abstractNumId w:val="48"/>
  </w:num>
  <w:num w:numId="31">
    <w:abstractNumId w:val="40"/>
  </w:num>
  <w:num w:numId="32">
    <w:abstractNumId w:val="36"/>
  </w:num>
  <w:num w:numId="33">
    <w:abstractNumId w:val="37"/>
  </w:num>
  <w:num w:numId="34">
    <w:abstractNumId w:val="26"/>
  </w:num>
  <w:num w:numId="35">
    <w:abstractNumId w:val="43"/>
  </w:num>
  <w:num w:numId="36">
    <w:abstractNumId w:val="4"/>
  </w:num>
  <w:num w:numId="37">
    <w:abstractNumId w:val="0"/>
  </w:num>
  <w:num w:numId="38">
    <w:abstractNumId w:val="7"/>
  </w:num>
  <w:num w:numId="39">
    <w:abstractNumId w:val="27"/>
  </w:num>
  <w:num w:numId="40">
    <w:abstractNumId w:val="1"/>
  </w:num>
  <w:num w:numId="41">
    <w:abstractNumId w:val="35"/>
  </w:num>
  <w:num w:numId="42">
    <w:abstractNumId w:val="11"/>
  </w:num>
  <w:num w:numId="43">
    <w:abstractNumId w:val="8"/>
  </w:num>
  <w:num w:numId="44">
    <w:abstractNumId w:val="22"/>
  </w:num>
  <w:num w:numId="45">
    <w:abstractNumId w:val="6"/>
  </w:num>
  <w:num w:numId="46">
    <w:abstractNumId w:val="17"/>
  </w:num>
  <w:num w:numId="47">
    <w:abstractNumId w:val="14"/>
  </w:num>
  <w:num w:numId="48">
    <w:abstractNumId w:val="39"/>
  </w:num>
  <w:num w:numId="49">
    <w:abstractNumId w:val="2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activeWritingStyle w:appName="MSWord" w:lang="en-US" w:vendorID="64" w:dllVersion="131078" w:nlCheck="1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4BC"/>
    <w:rsid w:val="00010A9F"/>
    <w:rsid w:val="000111FD"/>
    <w:rsid w:val="000350B7"/>
    <w:rsid w:val="00035108"/>
    <w:rsid w:val="0004058E"/>
    <w:rsid w:val="000471BA"/>
    <w:rsid w:val="00047C09"/>
    <w:rsid w:val="00047C77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7D0A"/>
    <w:rsid w:val="002E43D3"/>
    <w:rsid w:val="002E6A45"/>
    <w:rsid w:val="002F060C"/>
    <w:rsid w:val="002F2152"/>
    <w:rsid w:val="00302D1A"/>
    <w:rsid w:val="00310E54"/>
    <w:rsid w:val="00311007"/>
    <w:rsid w:val="00313472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3276"/>
    <w:rsid w:val="0037489E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33479"/>
    <w:rsid w:val="00533BAC"/>
    <w:rsid w:val="005426A3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1902"/>
    <w:rsid w:val="006E34EE"/>
    <w:rsid w:val="006E52FA"/>
    <w:rsid w:val="006E759A"/>
    <w:rsid w:val="006F45DA"/>
    <w:rsid w:val="00703FFE"/>
    <w:rsid w:val="00716E6F"/>
    <w:rsid w:val="00730958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950FA"/>
    <w:rsid w:val="00896938"/>
    <w:rsid w:val="008A1320"/>
    <w:rsid w:val="008A43AE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1770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5C3C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55B33"/>
    <w:rsid w:val="00E57B0B"/>
    <w:rsid w:val="00E73800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076ED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1DAC"/>
    <w:rsid w:val="00FE62CD"/>
    <w:rsid w:val="00FF10DD"/>
    <w:rsid w:val="00FF2158"/>
    <w:rsid w:val="00FF25BA"/>
    <w:rsid w:val="00FF4A27"/>
    <w:rsid w:val="00FF5517"/>
    <w:rsid w:val="00FF6B8A"/>
    <w:rsid w:val="7D39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2CBD7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sr-Latn-R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6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6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6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6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6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table" w:styleId="TableGrid">
    <w:name w:val="Table Grid"/>
    <w:basedOn w:val="TableNormal"/>
    <w:uiPriority w:val="59"/>
    <w:rsid w:val="00FB412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sr-Latn-R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6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6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6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6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6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table" w:styleId="TableGrid">
    <w:name w:val="Table Grid"/>
    <w:basedOn w:val="TableNormal"/>
    <w:uiPriority w:val="59"/>
    <w:rsid w:val="00FB412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1</TotalTime>
  <Pages>28</Pages>
  <Words>2227</Words>
  <Characters>12699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14897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lastModifiedBy>Windows User</cp:lastModifiedBy>
  <cp:revision>2</cp:revision>
  <dcterms:created xsi:type="dcterms:W3CDTF">2019-06-02T21:23:00Z</dcterms:created>
  <dcterms:modified xsi:type="dcterms:W3CDTF">2019-06-02T21:23:00Z</dcterms:modified>
</cp:coreProperties>
</file>