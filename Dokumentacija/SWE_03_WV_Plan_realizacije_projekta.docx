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2343C5" w:rsidRPr="006F61C6" w:rsidRDefault="002343C5">
      <w:pPr>
        <w:pStyle w:val="BodyText"/>
        <w:rPr>
          <w:lang w:val="sr-Latn-CS"/>
        </w:rPr>
      </w:pPr>
    </w:p>
    <w:p w14:paraId="78A7DBE7" w14:textId="77777777" w:rsidR="006D0694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WV</w:t>
      </w:r>
    </w:p>
    <w:p w14:paraId="2A979787" w14:textId="77777777" w:rsidR="002343C5" w:rsidRPr="006F61C6" w:rsidRDefault="0098180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Wedding venue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981806" w:rsidRDefault="00981806" w:rsidP="00981806">
      <w:pPr>
        <w:rPr>
          <w:lang w:val="sr-Latn-CS"/>
        </w:rPr>
      </w:pPr>
    </w:p>
    <w:p w14:paraId="6A05A809" w14:textId="77777777" w:rsidR="00981806" w:rsidRDefault="00981806" w:rsidP="00981806">
      <w:pPr>
        <w:rPr>
          <w:lang w:val="sr-Latn-CS"/>
        </w:rPr>
      </w:pPr>
    </w:p>
    <w:p w14:paraId="5A39BBE3" w14:textId="77777777" w:rsidR="00981806" w:rsidRPr="00981806" w:rsidRDefault="00981806" w:rsidP="00981806">
      <w:pPr>
        <w:rPr>
          <w:lang w:val="sr-Latn-CS"/>
        </w:rPr>
      </w:pPr>
    </w:p>
    <w:p w14:paraId="41C8F396" w14:textId="77777777" w:rsidR="00981806" w:rsidRDefault="00981806" w:rsidP="00981806">
      <w:pPr>
        <w:rPr>
          <w:lang w:val="sr-Latn-CS"/>
        </w:rPr>
      </w:pPr>
    </w:p>
    <w:p w14:paraId="72A3D3EC" w14:textId="77777777" w:rsidR="00981806" w:rsidRDefault="00981806" w:rsidP="00981806">
      <w:pPr>
        <w:rPr>
          <w:lang w:val="sr-Latn-CS"/>
        </w:rPr>
      </w:pPr>
    </w:p>
    <w:p w14:paraId="0D0B940D" w14:textId="77777777" w:rsidR="00981806" w:rsidRPr="00981806" w:rsidRDefault="00981806" w:rsidP="00981806">
      <w:pPr>
        <w:rPr>
          <w:lang w:val="sr-Latn-CS"/>
        </w:rPr>
      </w:pPr>
    </w:p>
    <w:p w14:paraId="0E27B00A" w14:textId="77777777" w:rsidR="002343C5" w:rsidRPr="006F61C6" w:rsidRDefault="00A318F2" w:rsidP="00981806">
      <w:pPr>
        <w:jc w:val="center"/>
        <w:rPr>
          <w:lang w:val="sr-Latn-CS"/>
        </w:rPr>
        <w:sectPr w:rsidR="002343C5" w:rsidRPr="006F61C6" w:rsidSect="005A3FD1">
          <w:headerReference w:type="default" r:id="rId9"/>
          <w:footerReference w:type="even" r:id="rId10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noProof/>
          <w:lang w:eastAsia="en-US"/>
        </w:rPr>
        <w:drawing>
          <wp:anchor distT="0" distB="0" distL="114300" distR="114300" simplePos="0" relativeHeight="251668480" behindDoc="0" locked="0" layoutInCell="1" allowOverlap="1" wp14:anchorId="3CD075D4" wp14:editId="56044C48">
            <wp:simplePos x="2315845" y="5469255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2926080"/>
            <wp:effectExtent l="0" t="0" r="7620" b="7620"/>
            <wp:wrapSquare wrapText="bothSides"/>
            <wp:docPr id="238480029" name="Picture 238480029" descr="Logo2019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4F334D79" w14:textId="77777777">
        <w:tc>
          <w:tcPr>
            <w:tcW w:w="2304" w:type="dxa"/>
          </w:tcPr>
          <w:p w14:paraId="16C16D8E" w14:textId="77777777" w:rsidR="002343C5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14.03.2019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519B9745" w14:textId="77777777" w:rsidR="002343C5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</w:t>
            </w:r>
          </w:p>
          <w:p w14:paraId="4AE843AC" w14:textId="77777777" w:rsidR="0098180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Jovana,</w:t>
            </w:r>
          </w:p>
          <w:p w14:paraId="45519A84" w14:textId="77777777" w:rsidR="00981806" w:rsidRPr="006F61C6" w:rsidRDefault="0098180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Pavle</w:t>
            </w:r>
          </w:p>
        </w:tc>
      </w:tr>
      <w:tr w:rsidR="002343C5" w:rsidRPr="006F61C6" w14:paraId="60061E4C" w14:textId="77777777">
        <w:tc>
          <w:tcPr>
            <w:tcW w:w="2304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656B9A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5FB0818" w14:textId="77777777">
        <w:tc>
          <w:tcPr>
            <w:tcW w:w="2304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01652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4B99056E" w14:textId="77777777">
        <w:tc>
          <w:tcPr>
            <w:tcW w:w="2304" w:type="dxa"/>
          </w:tcPr>
          <w:p w14:paraId="1299C43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DDBEF0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3461D77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CF2D8B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0FB78278" w14:textId="77777777" w:rsidR="002343C5" w:rsidRPr="006F61C6" w:rsidRDefault="002343C5">
      <w:pPr>
        <w:rPr>
          <w:lang w:val="sr-Latn-CS"/>
        </w:rPr>
      </w:pPr>
    </w:p>
    <w:p w14:paraId="414DD773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1EF0CE33" w14:textId="77777777" w:rsidR="00986A4B" w:rsidRDefault="002343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E36EA9D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E36EA9D">
        <w:rPr>
          <w:lang w:val="sr-Latn-CS"/>
        </w:rPr>
        <w:fldChar w:fldCharType="separate"/>
      </w:r>
      <w:r w:rsidR="00986A4B" w:rsidRPr="00270FD5">
        <w:rPr>
          <w:bCs/>
          <w:noProof/>
          <w:lang w:val="sr-Latn-CS"/>
        </w:rPr>
        <w:t>1.</w:t>
      </w:r>
      <w:r w:rsidR="00986A4B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986A4B" w:rsidRPr="00270FD5">
        <w:rPr>
          <w:rFonts w:eastAsia="Arial" w:cs="Arial"/>
          <w:noProof/>
          <w:lang w:val="sr-Latn-CS"/>
        </w:rPr>
        <w:t>Cilj dokumenta</w:t>
      </w:r>
      <w:r w:rsidR="00986A4B">
        <w:rPr>
          <w:noProof/>
        </w:rPr>
        <w:tab/>
      </w:r>
      <w:r w:rsidR="00986A4B">
        <w:rPr>
          <w:noProof/>
        </w:rPr>
        <w:fldChar w:fldCharType="begin"/>
      </w:r>
      <w:r w:rsidR="00986A4B">
        <w:rPr>
          <w:noProof/>
        </w:rPr>
        <w:instrText xml:space="preserve"> PAGEREF _Toc3668674 \h </w:instrText>
      </w:r>
      <w:r w:rsidR="00986A4B">
        <w:rPr>
          <w:noProof/>
        </w:rPr>
      </w:r>
      <w:r w:rsidR="00986A4B">
        <w:rPr>
          <w:noProof/>
        </w:rPr>
        <w:fldChar w:fldCharType="separate"/>
      </w:r>
      <w:r w:rsidR="00EA6E78">
        <w:rPr>
          <w:noProof/>
        </w:rPr>
        <w:t>4</w:t>
      </w:r>
      <w:r w:rsidR="00986A4B">
        <w:rPr>
          <w:noProof/>
        </w:rPr>
        <w:fldChar w:fldCharType="end"/>
      </w:r>
    </w:p>
    <w:p w14:paraId="17233F64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rFonts w:eastAsia="Arial" w:cs="Arial"/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_Toc3668675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3E439008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_Toc3668676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40F95F4B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_Toc3668677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4</w:t>
      </w:r>
      <w:r>
        <w:rPr>
          <w:noProof/>
        </w:rPr>
        <w:fldChar w:fldCharType="end"/>
      </w:r>
    </w:p>
    <w:p w14:paraId="39C998AA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_Toc3668678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5</w:t>
      </w:r>
      <w:r>
        <w:rPr>
          <w:noProof/>
        </w:rPr>
        <w:fldChar w:fldCharType="end"/>
      </w:r>
    </w:p>
    <w:p w14:paraId="05F27220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_Toc3668679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5</w:t>
      </w:r>
      <w:r>
        <w:rPr>
          <w:noProof/>
        </w:rPr>
        <w:fldChar w:fldCharType="end"/>
      </w:r>
    </w:p>
    <w:p w14:paraId="4110EA3A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_Toc3668680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6</w:t>
      </w:r>
      <w:r>
        <w:rPr>
          <w:noProof/>
        </w:rPr>
        <w:fldChar w:fldCharType="end"/>
      </w:r>
    </w:p>
    <w:p w14:paraId="40F67A2D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_Toc3668681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4AB9F8A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8.1        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_Toc3668682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5B84CC2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8.2        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_Toc3668683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1098B176" w14:textId="77777777" w:rsidR="00986A4B" w:rsidRDefault="00986A4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noProof/>
          <w:lang w:val="sr-Latn-CS"/>
        </w:rPr>
        <w:t>8.3        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_Toc3668684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4CDCC5AC" w14:textId="77777777" w:rsidR="00986A4B" w:rsidRDefault="00986A4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70FD5">
        <w:rPr>
          <w:bCs/>
          <w:noProof/>
          <w:lang w:val="sr-Latn-CS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270FD5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_Toc3668685 \h </w:instrText>
      </w:r>
      <w:r>
        <w:rPr>
          <w:noProof/>
        </w:rPr>
      </w:r>
      <w:r>
        <w:rPr>
          <w:noProof/>
        </w:rPr>
        <w:fldChar w:fldCharType="separate"/>
      </w:r>
      <w:r w:rsidR="00EA6E78">
        <w:rPr>
          <w:noProof/>
        </w:rPr>
        <w:t>7</w:t>
      </w:r>
      <w:r>
        <w:rPr>
          <w:noProof/>
        </w:rPr>
        <w:fldChar w:fldCharType="end"/>
      </w:r>
    </w:p>
    <w:p w14:paraId="3252B8EF" w14:textId="77777777" w:rsidR="002343C5" w:rsidRPr="006F61C6" w:rsidRDefault="002343C5">
      <w:pPr>
        <w:pStyle w:val="Title"/>
      </w:pPr>
      <w:r w:rsidRPr="0E36EA9D">
        <w:fldChar w:fldCharType="end"/>
      </w:r>
      <w:r w:rsidRPr="006F61C6">
        <w:rPr>
          <w:lang w:val="sr-Latn-CS"/>
        </w:rPr>
        <w:br w:type="page"/>
      </w:r>
    </w:p>
    <w:p w14:paraId="2B7B78D6" w14:textId="77777777" w:rsidR="002343C5" w:rsidRPr="006F61C6" w:rsidRDefault="006F61C6" w:rsidP="0E36EA9D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 xml:space="preserve">Plan realizacije projekta </w:t>
      </w:r>
    </w:p>
    <w:p w14:paraId="0793D2AE" w14:textId="5804FD71" w:rsidR="0E36EA9D" w:rsidRDefault="0E36EA9D" w:rsidP="0E36EA9D">
      <w:pPr>
        <w:rPr>
          <w:lang w:val="sr-Latn-CS"/>
        </w:rPr>
      </w:pPr>
    </w:p>
    <w:p w14:paraId="625E73CF" w14:textId="63C93AFF" w:rsidR="0E36EA9D" w:rsidRDefault="0E36EA9D" w:rsidP="0E36EA9D">
      <w:pPr>
        <w:rPr>
          <w:lang w:val="sr-Latn-CS"/>
        </w:rPr>
      </w:pPr>
    </w:p>
    <w:p w14:paraId="0DC101D1" w14:textId="63C93AFF" w:rsidR="0E36EA9D" w:rsidRDefault="0E36EA9D" w:rsidP="0E36EA9D">
      <w:pPr>
        <w:rPr>
          <w:lang w:val="sr-Latn-CS"/>
        </w:rPr>
      </w:pPr>
    </w:p>
    <w:p w14:paraId="7671596A" w14:textId="63C93AFF" w:rsidR="0E36EA9D" w:rsidRDefault="0E36EA9D" w:rsidP="0E36EA9D">
      <w:pPr>
        <w:rPr>
          <w:lang w:val="sr-Latn-CS"/>
        </w:rPr>
      </w:pPr>
    </w:p>
    <w:p w14:paraId="362FD78F" w14:textId="77777777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0" w:name="_Toc3668674"/>
      <w:r w:rsidRPr="0E36EA9D">
        <w:rPr>
          <w:rFonts w:eastAsia="Arial" w:cs="Arial"/>
          <w:szCs w:val="24"/>
          <w:lang w:val="sr-Latn-CS"/>
        </w:rPr>
        <w:t>Cilj dokumenta</w:t>
      </w:r>
      <w:bookmarkEnd w:id="0"/>
    </w:p>
    <w:p w14:paraId="320FD928" w14:textId="31C2AD6D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Cilj dokumenta je definisanje zadataka i njihovo organizovanje u faze i iteracije potrebne za implementaciju mobilne aplikacije WV-Wedding Venue.</w:t>
      </w:r>
    </w:p>
    <w:p w14:paraId="1AA9D462" w14:textId="1BFEEBF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" w:name="_Toc3668675"/>
      <w:r w:rsidRPr="0E36EA9D">
        <w:rPr>
          <w:rFonts w:eastAsia="Arial" w:cs="Arial"/>
          <w:szCs w:val="24"/>
          <w:lang w:val="sr-Latn-CS"/>
        </w:rPr>
        <w:t>Opseg dokumenta</w:t>
      </w:r>
      <w:bookmarkEnd w:id="1"/>
    </w:p>
    <w:p w14:paraId="29100E7F" w14:textId="6AC3994B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>Dokument opisuje opšti plan koji će biti korišćen od strane tim</w:t>
      </w:r>
      <w:r w:rsidR="00632751">
        <w:rPr>
          <w:sz w:val="22"/>
          <w:szCs w:val="22"/>
          <w:lang w:val="sr-Latn-CS"/>
        </w:rPr>
        <w:t>a</w:t>
      </w:r>
      <w:r w:rsidRPr="0E36EA9D">
        <w:rPr>
          <w:sz w:val="22"/>
          <w:szCs w:val="22"/>
          <w:lang w:val="sr-Latn-CS"/>
        </w:rPr>
        <w:t xml:space="preserve"> SJP  za razvoj  mobilne aplikacije namenjene lakšoj organizaciji venčanja.</w:t>
      </w:r>
    </w:p>
    <w:p w14:paraId="64E1F285" w14:textId="0FABF541" w:rsidR="002343C5" w:rsidRPr="006F61C6" w:rsidRDefault="0E36EA9D" w:rsidP="0E36EA9D">
      <w:pPr>
        <w:pStyle w:val="BodyText"/>
        <w:rPr>
          <w:sz w:val="22"/>
          <w:szCs w:val="22"/>
          <w:lang w:val="sr-Latn-CS"/>
        </w:rPr>
      </w:pPr>
      <w:r w:rsidRPr="0E36EA9D">
        <w:rPr>
          <w:sz w:val="22"/>
          <w:szCs w:val="22"/>
          <w:lang w:val="sr-Latn-CS"/>
        </w:rPr>
        <w:t xml:space="preserve">Plan opisan u ovom dokumentu zasnovan je na opisu sistema koji se želi razviti datom u predlogu projekta [1].  </w:t>
      </w:r>
    </w:p>
    <w:p w14:paraId="6F3B69C3" w14:textId="40CB9E09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2" w:name="_Toc3668676"/>
      <w:r w:rsidRPr="0E36EA9D">
        <w:rPr>
          <w:lang w:val="sr-Latn-CS"/>
        </w:rPr>
        <w:t>Reference</w:t>
      </w:r>
      <w:bookmarkEnd w:id="2"/>
    </w:p>
    <w:p w14:paraId="207EE3DF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Spisak korišćene literature:</w:t>
      </w:r>
    </w:p>
    <w:p w14:paraId="6D446ACD" w14:textId="6FFFEC9E" w:rsidR="002343C5" w:rsidRPr="00632751" w:rsidRDefault="0E36EA9D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 w:rsidRPr="0E36EA9D">
        <w:rPr>
          <w:lang w:val="sr-Latn-CS"/>
        </w:rPr>
        <w:t>WV-Wedding Venue</w:t>
      </w:r>
      <w:r w:rsidRPr="00632751">
        <w:rPr>
          <w:lang w:val="sr-Latn-CS"/>
        </w:rPr>
        <w:t xml:space="preserve"> – Predlog projekta,</w:t>
      </w:r>
      <w:r w:rsidR="00632751" w:rsidRPr="00632751">
        <w:rPr>
          <w:lang w:val="sr-Latn-CS"/>
        </w:rPr>
        <w:t xml:space="preserve"> WV-Wedding-Venue_16254_16361_16395, </w:t>
      </w:r>
      <w:r w:rsidRPr="00632751">
        <w:rPr>
          <w:lang w:val="sr-Latn-CS"/>
        </w:rPr>
        <w:t xml:space="preserve"> V1.0, 2019, SJP Team.</w:t>
      </w:r>
    </w:p>
    <w:p w14:paraId="1C8212EB" w14:textId="6CE3C1E5" w:rsidR="00260B17" w:rsidRPr="006F61C6" w:rsidRDefault="00632751" w:rsidP="0E36EA9D">
      <w:pPr>
        <w:pStyle w:val="BodyText"/>
        <w:tabs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WV-Wedding Venue </w:t>
      </w:r>
      <w:r w:rsidR="0E36EA9D" w:rsidRPr="00632751">
        <w:rPr>
          <w:lang w:val="sr-Latn-CS"/>
        </w:rPr>
        <w:t>– Planirani raspored aktivnosti na projektu,</w:t>
      </w:r>
      <w:r w:rsidRPr="00632751">
        <w:rPr>
          <w:lang w:val="sr-Latn-CS"/>
        </w:rPr>
        <w:t xml:space="preserve"> SWE_WV_</w:t>
      </w:r>
      <w:r>
        <w:rPr>
          <w:lang w:val="sr-Latn-CS"/>
        </w:rPr>
        <w:t>Planirani_raspored_aktivnost_na_projektu</w:t>
      </w:r>
      <w:r w:rsidRPr="00632751">
        <w:rPr>
          <w:lang w:val="sr-Latn-CS"/>
        </w:rPr>
        <w:t xml:space="preserve">, </w:t>
      </w:r>
      <w:r w:rsidR="0E36EA9D" w:rsidRPr="00632751">
        <w:rPr>
          <w:lang w:val="sr-Latn-CS"/>
        </w:rPr>
        <w:t xml:space="preserve"> V1.0, 2019, SJP Team</w:t>
      </w:r>
      <w:r w:rsidR="0E36EA9D" w:rsidRPr="0E36EA9D">
        <w:rPr>
          <w:color w:val="FF0000"/>
          <w:lang w:val="sr-Latn-CS"/>
        </w:rPr>
        <w:t>.</w:t>
      </w:r>
    </w:p>
    <w:p w14:paraId="32E9A891" w14:textId="3045729A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3" w:name="_Toc3668677"/>
      <w:r w:rsidRPr="0E36EA9D">
        <w:rPr>
          <w:lang w:val="sr-Latn-CS"/>
        </w:rPr>
        <w:t>Plan razvojnih faza</w:t>
      </w:r>
      <w:bookmarkEnd w:id="3"/>
    </w:p>
    <w:p w14:paraId="0A817B66" w14:textId="77777777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Razvoj sistema će biti sproveden korišćenjem nekoliko faza sa određenim brojem iteracija u okviru svake faze. Spisak faza sa brojem iteracija i predloženim trajanjem dat u sledećoj tabeli:</w:t>
      </w:r>
    </w:p>
    <w:p w14:paraId="1FC39945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 w:rsidTr="0E36EA9D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 w:rsidTr="0E36EA9D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441633EB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2  nedelje</w:t>
            </w:r>
          </w:p>
        </w:tc>
      </w:tr>
      <w:tr w:rsidR="00103833" w:rsidRPr="006F61C6" w14:paraId="32F6999C" w14:textId="77777777" w:rsidTr="0E36EA9D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3EE01A92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4 nedelje</w:t>
            </w:r>
          </w:p>
        </w:tc>
      </w:tr>
      <w:tr w:rsidR="00103833" w:rsidRPr="006F61C6" w14:paraId="00F562AD" w14:textId="77777777" w:rsidTr="0E36EA9D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3D46CA7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39FC29D" w14:textId="7F7BA36A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6 nedelja</w:t>
            </w:r>
          </w:p>
        </w:tc>
      </w:tr>
      <w:tr w:rsidR="00103833" w:rsidRPr="006F61C6" w14:paraId="66225D74" w14:textId="77777777" w:rsidTr="0E36EA9D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46DF239" w:rsidR="00103833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1 nedelja</w:t>
            </w: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34CE0A4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 w:rsidTr="0E36EA9D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 w:rsidTr="0E36EA9D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4CE09977" w:rsidR="00C30C23" w:rsidRPr="006F61C6" w:rsidRDefault="0E36EA9D" w:rsidP="00CF694C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faza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cilj</w:t>
            </w:r>
            <w:proofErr w:type="spellEnd"/>
            <w:r>
              <w:t xml:space="preserve"> </w:t>
            </w:r>
            <w:proofErr w:type="spellStart"/>
            <w:r>
              <w:t>prikupljanje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zahteva</w:t>
            </w:r>
            <w:proofErr w:type="spellEnd"/>
            <w:r>
              <w:t xml:space="preserve">. U </w:t>
            </w:r>
            <w:proofErr w:type="spellStart"/>
            <w:r>
              <w:t>okviru</w:t>
            </w:r>
            <w:proofErr w:type="spellEnd"/>
            <w:r>
              <w:t xml:space="preserve"> </w:t>
            </w:r>
            <w:proofErr w:type="spellStart"/>
            <w:r>
              <w:t>ove</w:t>
            </w:r>
            <w:proofErr w:type="spellEnd"/>
            <w:r>
              <w:t xml:space="preserve"> </w:t>
            </w:r>
            <w:proofErr w:type="gramStart"/>
            <w:r>
              <w:t>faze</w:t>
            </w:r>
            <w:proofErr w:type="gramEnd"/>
            <w:r>
              <w:t xml:space="preserve"> </w:t>
            </w:r>
            <w:proofErr w:type="spellStart"/>
            <w:r>
              <w:t>potrebno</w:t>
            </w:r>
            <w:proofErr w:type="spellEnd"/>
            <w:r>
              <w:t xml:space="preserve"> je </w:t>
            </w:r>
            <w:proofErr w:type="spellStart"/>
            <w:r>
              <w:t>specificirati</w:t>
            </w:r>
            <w:proofErr w:type="spellEnd"/>
            <w:r>
              <w:t xml:space="preserve"> </w:t>
            </w:r>
            <w:proofErr w:type="spellStart"/>
            <w:r>
              <w:t>osnovne</w:t>
            </w:r>
            <w:proofErr w:type="spellEnd"/>
            <w:r>
              <w:t xml:space="preserve"> </w:t>
            </w:r>
            <w:proofErr w:type="spellStart"/>
            <w:r>
              <w:t>slučajeve</w:t>
            </w:r>
            <w:proofErr w:type="spellEnd"/>
            <w:r>
              <w:t xml:space="preserve"> </w:t>
            </w:r>
            <w:proofErr w:type="spellStart"/>
            <w:r>
              <w:t>korišćenja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>.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 w:rsidTr="0E36EA9D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D3F69F5" w14:textId="364530AF" w:rsidR="002343C5" w:rsidRPr="006F61C6" w:rsidRDefault="0E36EA9D" w:rsidP="0E36EA9D">
            <w:r w:rsidRPr="0E36EA9D">
              <w:rPr>
                <w:lang w:val="sr"/>
              </w:rPr>
              <w:t>U okviru faze razrade biće analizirani zahtevi i razvijen arhitekturni prototip. Potrebno je izvršiti analizu svih slučajeva korišćenja, definisati arhitekturu sistema i započeti projektovanje odgovarajućih komponenti sistema.</w:t>
            </w:r>
          </w:p>
          <w:p w14:paraId="10E5156A" w14:textId="35910C02" w:rsidR="002343C5" w:rsidRPr="006F61C6" w:rsidRDefault="0E36EA9D" w:rsidP="0E36EA9D">
            <w:r w:rsidRPr="0E36EA9D">
              <w:rPr>
                <w:lang w:val="sr"/>
              </w:rPr>
              <w:t xml:space="preserve"> </w:t>
            </w:r>
          </w:p>
          <w:p w14:paraId="5B123439" w14:textId="2FB85B4D" w:rsidR="002343C5" w:rsidRPr="006F61C6" w:rsidRDefault="0E36EA9D" w:rsidP="0E36EA9D">
            <w:r w:rsidRPr="0E36EA9D">
              <w:rPr>
                <w:lang w:val="sr"/>
              </w:rPr>
              <w:t>Nakon razvoja arhitekturnog prototipa potrebno je izvršiti proveru pogodnosti odabrane arhitekture.</w:t>
            </w:r>
          </w:p>
          <w:p w14:paraId="5082673D" w14:textId="545B2890" w:rsidR="002343C5" w:rsidRPr="006F61C6" w:rsidRDefault="002343C5" w:rsidP="0E36EA9D">
            <w:pPr>
              <w:rPr>
                <w:lang w:val="sr"/>
              </w:rPr>
            </w:pPr>
          </w:p>
          <w:p w14:paraId="09DC21D7" w14:textId="28663188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 w:rsidTr="0E36EA9D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0FDC8675" w14:textId="63C93AFF" w:rsidR="002343C5" w:rsidRPr="006F61C6" w:rsidRDefault="0E36EA9D" w:rsidP="001F6798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U toku faze izrade biće završeno projektovanje i počeće implementacija svih komponenti sistema. Nakon implementacije potrebno je izvršiti testiranje sistema. Na kraju ove faze biće završeno sa implementacijom i testiranjem konačne verzije softvera.</w:t>
            </w:r>
          </w:p>
        </w:tc>
        <w:tc>
          <w:tcPr>
            <w:tcW w:w="2601" w:type="dxa"/>
          </w:tcPr>
          <w:p w14:paraId="249EA97B" w14:textId="4F91C354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detaljnog projekta.</w:t>
            </w:r>
          </w:p>
          <w:p w14:paraId="61240F3F" w14:textId="07BD41C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plana testiranja.</w:t>
            </w:r>
          </w:p>
          <w:p w14:paraId="686E427B" w14:textId="6039173D" w:rsidR="002343C5" w:rsidRPr="006F61C6" w:rsidRDefault="0E36EA9D" w:rsidP="0E36EA9D">
            <w:r w:rsidRPr="0E36EA9D">
              <w:rPr>
                <w:lang w:val="sr"/>
              </w:rPr>
              <w:t>Testiranje sistema.</w:t>
            </w:r>
          </w:p>
          <w:p w14:paraId="4F92324D" w14:textId="513DB3FA" w:rsidR="002343C5" w:rsidRPr="006F61C6" w:rsidRDefault="0E36EA9D" w:rsidP="0E36EA9D">
            <w:r w:rsidRPr="0E36EA9D">
              <w:rPr>
                <w:b/>
                <w:bCs/>
                <w:lang w:val="sr"/>
              </w:rPr>
              <w:t>Izrada izveštaja o testiranju.</w:t>
            </w:r>
          </w:p>
          <w:p w14:paraId="3B659237" w14:textId="5BC5AA3E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Razvoj konačne verzije</w:t>
            </w:r>
            <w:r w:rsidRPr="0E36EA9D">
              <w:rPr>
                <w:lang w:val="sr-Latn-CS"/>
              </w:rPr>
              <w:t>.</w:t>
            </w:r>
          </w:p>
        </w:tc>
      </w:tr>
      <w:tr w:rsidR="002343C5" w:rsidRPr="006F61C6" w14:paraId="0A40A697" w14:textId="77777777" w:rsidTr="0E36EA9D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2A1E211" w14:textId="40C62240" w:rsidR="002343C5" w:rsidRPr="006F61C6" w:rsidRDefault="0E36EA9D" w:rsidP="0E36EA9D">
            <w:r w:rsidRPr="0E36EA9D">
              <w:rPr>
                <w:lang w:val="sr"/>
              </w:rPr>
              <w:t xml:space="preserve">Faza okončanja uključuje pripremu pratećeg materijala i distribuciju softvera korisnicima. </w:t>
            </w:r>
          </w:p>
          <w:p w14:paraId="76FA68BC" w14:textId="46D373B5" w:rsidR="002343C5" w:rsidRPr="006F61C6" w:rsidRDefault="002343C5" w:rsidP="0E36EA9D">
            <w:pPr>
              <w:rPr>
                <w:lang w:val="sr"/>
              </w:rPr>
            </w:pPr>
          </w:p>
          <w:p w14:paraId="205B035B" w14:textId="77A7AB35" w:rsidR="002343C5" w:rsidRPr="006F61C6" w:rsidRDefault="0E36EA9D" w:rsidP="00DF310B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Na kraju ove faze potrebno je imati sređenu projektnu dokumentaciju, gotovo korisničko uputstvo.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62EBF3C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6D98A12B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33F95BA7" w14:textId="398E10AB" w:rsidR="0E36EA9D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Gantov dijagram dat u odeljku 5 ilustruje raspored aktivnosti na realizaciji projekta kroz faze, iteracije i očekivane rezultate. Dužina projekta je procenjena na 13 nedelja.</w:t>
      </w:r>
    </w:p>
    <w:p w14:paraId="7F27F1BF" w14:textId="6F42303B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4" w:name="_Toc3668678"/>
      <w:r w:rsidRPr="0E36EA9D">
        <w:rPr>
          <w:lang w:val="sr-Latn-CS"/>
        </w:rPr>
        <w:t>Raspored aktivnosti</w:t>
      </w:r>
      <w:bookmarkEnd w:id="4"/>
    </w:p>
    <w:p w14:paraId="3C417531" w14:textId="5F5A4826" w:rsidR="004561C7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Planirani raspored aktivnosti koji prikazuje faze, iteracije i očekivane rezultate projekta sadržan je u dokumentu WV – Planirani raspored aktivnosti [2]. </w:t>
      </w:r>
    </w:p>
    <w:p w14:paraId="2E4E6EA5" w14:textId="302383D8" w:rsidR="004561C7" w:rsidRPr="004561C7" w:rsidRDefault="0E36EA9D" w:rsidP="0E36EA9D">
      <w:pPr>
        <w:pStyle w:val="BodyText"/>
        <w:rPr>
          <w:b/>
          <w:bCs/>
          <w:lang w:val="sr-Latn-CS"/>
        </w:rPr>
      </w:pPr>
      <w:r w:rsidRPr="0E36EA9D">
        <w:rPr>
          <w:lang w:val="sr-Latn-CS"/>
        </w:rPr>
        <w:t xml:space="preserve">Pogledati dokument: </w:t>
      </w:r>
      <w:r w:rsidR="00CF464A" w:rsidRPr="00CF464A">
        <w:rPr>
          <w:b/>
          <w:bCs/>
          <w:lang w:val="sr-Latn-CS"/>
        </w:rPr>
        <w:t>SWE_WV</w:t>
      </w:r>
      <w:r w:rsidRPr="00CF464A">
        <w:rPr>
          <w:b/>
          <w:bCs/>
          <w:lang w:val="sr-Latn-CS"/>
        </w:rPr>
        <w:t>_</w:t>
      </w:r>
      <w:r w:rsidR="00CF464A" w:rsidRPr="00CF464A">
        <w:rPr>
          <w:b/>
          <w:bCs/>
          <w:lang w:val="sr-Latn-CS"/>
        </w:rPr>
        <w:t>Planirani_r</w:t>
      </w:r>
      <w:r w:rsidRPr="00CF464A">
        <w:rPr>
          <w:b/>
          <w:bCs/>
          <w:lang w:val="sr-Latn-CS"/>
        </w:rPr>
        <w:t>aspored_aktivnosti</w:t>
      </w:r>
      <w:r w:rsidR="00CF464A" w:rsidRPr="00CF464A">
        <w:rPr>
          <w:b/>
          <w:bCs/>
          <w:lang w:val="sr-Latn-CS"/>
        </w:rPr>
        <w:t>_na_projektu</w:t>
      </w:r>
      <w:r w:rsidRPr="00CF464A">
        <w:rPr>
          <w:b/>
          <w:bCs/>
          <w:lang w:val="sr-Latn-CS"/>
        </w:rPr>
        <w:t xml:space="preserve">.mpp </w:t>
      </w:r>
    </w:p>
    <w:p w14:paraId="4FDC87BF" w14:textId="6D9F236D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5" w:name="_Toc3668679"/>
      <w:r w:rsidRPr="0E36EA9D">
        <w:rPr>
          <w:lang w:val="sr-Latn-CS"/>
        </w:rPr>
        <w:t>Ciljevi iteracija</w:t>
      </w:r>
      <w:bookmarkEnd w:id="5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1C7E9934" w14:textId="77777777" w:rsidR="002343C5" w:rsidRPr="006F61C6" w:rsidRDefault="0084235B">
      <w:pPr>
        <w:pStyle w:val="BodyText"/>
        <w:numPr>
          <w:ilvl w:val="0"/>
          <w:numId w:val="13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77A75EE5" w14:textId="77777777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5D85CA96" w14:textId="77777777" w:rsidR="00CF464A" w:rsidRPr="006F61C6" w:rsidRDefault="00CF464A">
      <w:pPr>
        <w:pStyle w:val="BodyText"/>
        <w:rPr>
          <w:lang w:val="sr-Latn-CS"/>
        </w:rPr>
      </w:pP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440"/>
        <w:gridCol w:w="1877"/>
        <w:gridCol w:w="1559"/>
        <w:gridCol w:w="2195"/>
      </w:tblGrid>
      <w:tr w:rsidR="002343C5" w:rsidRPr="006F61C6" w14:paraId="7054ED59" w14:textId="77777777" w:rsidTr="0E36EA9D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44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87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 w:rsidTr="0E36EA9D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440" w:type="dxa"/>
          </w:tcPr>
          <w:p w14:paraId="516F8AC5" w14:textId="22F2D69D" w:rsidR="002343C5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Preliminarna iteracija</w:t>
            </w:r>
          </w:p>
        </w:tc>
        <w:tc>
          <w:tcPr>
            <w:tcW w:w="1877" w:type="dxa"/>
          </w:tcPr>
          <w:p w14:paraId="4DF08923" w14:textId="3397BC05" w:rsidR="0081471E" w:rsidRPr="006F61C6" w:rsidRDefault="0E36EA9D" w:rsidP="0E36EA9D">
            <w:r w:rsidRPr="0E36EA9D">
              <w:rPr>
                <w:lang w:val="sr"/>
              </w:rPr>
              <w:t>Definisanje zahteva i mogucnosti aplikacije.</w:t>
            </w:r>
          </w:p>
          <w:p w14:paraId="24BFA3A0" w14:textId="0B81621D" w:rsidR="0081471E" w:rsidRPr="006F61C6" w:rsidRDefault="0081471E" w:rsidP="0E36EA9D">
            <w:pPr>
              <w:rPr>
                <w:lang w:val="sr"/>
              </w:rPr>
            </w:pPr>
          </w:p>
          <w:p w14:paraId="326275A5" w14:textId="798E9E22" w:rsidR="0081471E" w:rsidRPr="006F61C6" w:rsidRDefault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"/>
              </w:rPr>
              <w:t>Modelovanje domena.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20FBA362" w:rsidR="002343C5" w:rsidRPr="006F61C6" w:rsidRDefault="002343C5" w:rsidP="0E36EA9D">
            <w:pPr>
              <w:pStyle w:val="BodyText"/>
              <w:ind w:left="0"/>
              <w:rPr>
                <w:lang w:val="sr-Latn-CS"/>
              </w:rPr>
            </w:pPr>
          </w:p>
        </w:tc>
      </w:tr>
      <w:tr w:rsidR="002343C5" w:rsidRPr="006F61C6" w14:paraId="18EE51A4" w14:textId="77777777" w:rsidTr="0E36EA9D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44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87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 w:rsidTr="0E36EA9D">
        <w:tc>
          <w:tcPr>
            <w:tcW w:w="1350" w:type="dxa"/>
          </w:tcPr>
          <w:p w14:paraId="3F396FCC" w14:textId="2628E224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Izrada</w:t>
            </w:r>
          </w:p>
        </w:tc>
        <w:tc>
          <w:tcPr>
            <w:tcW w:w="1440" w:type="dxa"/>
          </w:tcPr>
          <w:p w14:paraId="7927241E" w14:textId="72E8E667" w:rsidR="00A355DD" w:rsidRPr="006F61C6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I1 Iteracija – Razvoj konačne verzije</w:t>
            </w:r>
          </w:p>
        </w:tc>
        <w:tc>
          <w:tcPr>
            <w:tcW w:w="187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34A103FA" w14:textId="088FF2E4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Detaljni projekat</w:t>
            </w:r>
          </w:p>
          <w:p w14:paraId="0B2A2A02" w14:textId="7101B930" w:rsidR="0E36EA9D" w:rsidRDefault="0E36EA9D" w:rsidP="0E36EA9D">
            <w:pPr>
              <w:pStyle w:val="BodyText"/>
              <w:ind w:left="0"/>
              <w:rPr>
                <w:b/>
                <w:bCs/>
                <w:lang w:val="sr-Latn-CS"/>
              </w:rPr>
            </w:pPr>
            <w:r w:rsidRPr="0E36EA9D">
              <w:rPr>
                <w:b/>
                <w:bCs/>
                <w:lang w:val="sr-Latn-CS"/>
              </w:rPr>
              <w:t>Plan testiranja</w:t>
            </w:r>
          </w:p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1F84E53F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Implementacija svih ključnih funkcionalnosti u beta verziji.</w:t>
            </w:r>
          </w:p>
          <w:p w14:paraId="257B2B43" w14:textId="039BB966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  <w:r w:rsidRPr="0E36EA9D">
              <w:rPr>
                <w:lang w:val="sr-Latn-CS"/>
              </w:rPr>
              <w:t>Dobijanje povratne reakcije od korisnika pre implementacije konačne verzije.</w:t>
            </w:r>
          </w:p>
          <w:p w14:paraId="0F354946" w14:textId="33DEB470" w:rsidR="0E36EA9D" w:rsidRDefault="0E36EA9D" w:rsidP="0E36EA9D">
            <w:pPr>
              <w:pStyle w:val="BodyText"/>
              <w:ind w:left="0"/>
              <w:rPr>
                <w:lang w:val="sr-Latn-CS"/>
              </w:rPr>
            </w:pPr>
          </w:p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 w:rsidTr="0E36EA9D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44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87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5997CC1D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110FFD37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15251B40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6" w:name="_Toc3668680"/>
      <w:r w:rsidRPr="0E36EA9D">
        <w:rPr>
          <w:lang w:val="sr-Latn-CS"/>
        </w:rPr>
        <w:t>Verzije</w:t>
      </w:r>
      <w:bookmarkEnd w:id="6"/>
    </w:p>
    <w:p w14:paraId="606F83FB" w14:textId="77777777" w:rsidR="002343C5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14:paraId="5F96A5A3" w14:textId="77777777" w:rsidR="002059EB" w:rsidRDefault="002059EB">
      <w:pPr>
        <w:pStyle w:val="BodyText"/>
        <w:rPr>
          <w:lang w:val="sr-Latn-CS"/>
        </w:rPr>
      </w:pPr>
    </w:p>
    <w:p w14:paraId="315D39DA" w14:textId="77777777" w:rsidR="002059EB" w:rsidRPr="006F61C6" w:rsidRDefault="002059EB">
      <w:pPr>
        <w:pStyle w:val="BodyText"/>
        <w:rPr>
          <w:lang w:val="sr-Latn-CS"/>
        </w:rPr>
      </w:pPr>
    </w:p>
    <w:p w14:paraId="7DBDECB6" w14:textId="7C518B33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7" w:name="_Toc3668681"/>
      <w:r w:rsidRPr="0E36EA9D">
        <w:rPr>
          <w:lang w:val="sr-Latn-CS"/>
        </w:rPr>
        <w:lastRenderedPageBreak/>
        <w:t>Plan korišćenja resursa</w:t>
      </w:r>
      <w:bookmarkEnd w:id="7"/>
    </w:p>
    <w:p w14:paraId="396A1B44" w14:textId="11665B4C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8" w:name="_Toc3668682"/>
      <w:r w:rsidRPr="0E36EA9D">
        <w:rPr>
          <w:lang w:val="sr-Latn-CS"/>
        </w:rPr>
        <w:t>8.1        Organizaciona struktura</w:t>
      </w:r>
      <w:bookmarkEnd w:id="8"/>
    </w:p>
    <w:p w14:paraId="5B0272BA" w14:textId="4711BE9F" w:rsidR="00CF464A" w:rsidRDefault="0E36EA9D" w:rsidP="005355EE">
      <w:pPr>
        <w:pStyle w:val="BodyText"/>
        <w:rPr>
          <w:lang w:val="sr-Latn-CS"/>
        </w:rPr>
      </w:pPr>
      <w:r w:rsidRPr="0E36EA9D">
        <w:rPr>
          <w:lang w:val="sr-Latn-CS"/>
        </w:rPr>
        <w:t>Organizaciona struktura ljudstva angažovanog na projektu prikazana je na sledećem grafikonu:</w:t>
      </w:r>
    </w:p>
    <w:p w14:paraId="4D7663E2" w14:textId="46B73A94" w:rsidR="005355EE" w:rsidRPr="002059EB" w:rsidRDefault="002059EB" w:rsidP="005355EE">
      <w:pPr>
        <w:pStyle w:val="BodyText"/>
        <w:ind w:left="0"/>
        <w:jc w:val="center"/>
        <w:rPr>
          <w:b/>
          <w:sz w:val="28"/>
          <w:szCs w:val="28"/>
          <w:lang w:val="sr-Latn-CS"/>
        </w:rPr>
      </w:pPr>
      <w:r w:rsidRPr="002059EB">
        <w:rPr>
          <w:b/>
          <w:sz w:val="28"/>
          <w:szCs w:val="28"/>
          <w:lang w:val="sr-Latn-CS"/>
        </w:rPr>
        <w:t>WV- Projekat</w:t>
      </w:r>
    </w:p>
    <w:p w14:paraId="58A96CAD" w14:textId="16538B53" w:rsidR="00CF464A" w:rsidRDefault="00580783">
      <w:pPr>
        <w:pStyle w:val="BodyText"/>
        <w:rPr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43450C" wp14:editId="5DF1E4CC">
                <wp:simplePos x="0" y="0"/>
                <wp:positionH relativeFrom="margin">
                  <wp:posOffset>2370111</wp:posOffset>
                </wp:positionH>
                <wp:positionV relativeFrom="paragraph">
                  <wp:posOffset>102870</wp:posOffset>
                </wp:positionV>
                <wp:extent cx="1005840" cy="457200"/>
                <wp:effectExtent l="19050" t="1905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444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02BA6" w14:textId="0E6E69F4" w:rsidR="00580783" w:rsidRDefault="00580783" w:rsidP="00580783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43A790E5" w14:textId="79618B4B" w:rsidR="00580783" w:rsidRPr="00580783" w:rsidRDefault="00580783" w:rsidP="0058078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>Vo</w:t>
                            </w:r>
                            <w:r>
                              <w:rPr>
                                <w:lang w:val="sr-Latn-RS"/>
                              </w:rPr>
                              <w:t>đa projekta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86.6pt;margin-top:8.1pt;width:79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" fillcolor="white [3201]" strokecolor="black [3213]" strokeweight="3.5pt">
                <v:stroke linestyle="thinThin"/>
                <v:textbox>
                  <w:txbxContent>
                    <w:p w14:paraId="47902BA6" w14:textId="0E6E69F4" w:rsidR="00580783" w:rsidRDefault="00580783" w:rsidP="00580783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14:paraId="43A790E5" w14:textId="79618B4B" w:rsidR="00580783" w:rsidRPr="00580783" w:rsidRDefault="00580783" w:rsidP="00580783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t>Vo</w:t>
                      </w:r>
                      <w:r>
                        <w:rPr>
                          <w:lang w:val="sr-Latn-RS"/>
                        </w:rPr>
                        <w:t>đa projekta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D2666" w14:textId="42DC4591" w:rsidR="0E36EA9D" w:rsidRDefault="0E36EA9D" w:rsidP="00B37050">
      <w:pPr>
        <w:pStyle w:val="BodyText"/>
        <w:ind w:left="0"/>
        <w:rPr>
          <w:color w:val="FF0000"/>
          <w:lang w:val="sr-Latn-CS"/>
        </w:rPr>
      </w:pPr>
    </w:p>
    <w:p w14:paraId="2EC95258" w14:textId="72768464" w:rsidR="00580783" w:rsidRDefault="002059EB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1DB1A" wp14:editId="407650FE">
                <wp:simplePos x="0" y="0"/>
                <wp:positionH relativeFrom="column">
                  <wp:posOffset>2871387</wp:posOffset>
                </wp:positionH>
                <wp:positionV relativeFrom="paragraph">
                  <wp:posOffset>104989</wp:posOffset>
                </wp:positionV>
                <wp:extent cx="0" cy="427289"/>
                <wp:effectExtent l="0" t="0" r="19050" b="114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2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1pt,8.25pt" to="226.1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</w:p>
    <w:p w14:paraId="7C68D66D" w14:textId="4135083D" w:rsidR="00580783" w:rsidRDefault="00EA6E78" w:rsidP="00B37050">
      <w:pPr>
        <w:pStyle w:val="BodyText"/>
        <w:ind w:left="0"/>
        <w:rPr>
          <w:color w:val="FF0000"/>
          <w:lang w:val="sr-Latn-CS"/>
        </w:rPr>
      </w:pPr>
      <w:bookmarkStart w:id="9" w:name="_GoBack"/>
      <w:bookmarkEnd w:id="9"/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DEE38E" wp14:editId="6D7F9B4C">
                <wp:simplePos x="0" y="0"/>
                <wp:positionH relativeFrom="column">
                  <wp:posOffset>946150</wp:posOffset>
                </wp:positionH>
                <wp:positionV relativeFrom="paragraph">
                  <wp:posOffset>65405</wp:posOffset>
                </wp:positionV>
                <wp:extent cx="0" cy="215900"/>
                <wp:effectExtent l="0" t="0" r="1905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5.15pt" to="74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F923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597A1" wp14:editId="2A89EFAB">
                <wp:simplePos x="0" y="0"/>
                <wp:positionH relativeFrom="column">
                  <wp:posOffset>4810760</wp:posOffset>
                </wp:positionH>
                <wp:positionV relativeFrom="paragraph">
                  <wp:posOffset>64135</wp:posOffset>
                </wp:positionV>
                <wp:extent cx="0" cy="238760"/>
                <wp:effectExtent l="0" t="0" r="19050" b="279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8pt,5.05pt" to="378.8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5355E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DD4516" wp14:editId="42B8662B">
                <wp:simplePos x="0" y="0"/>
                <wp:positionH relativeFrom="column">
                  <wp:posOffset>948055</wp:posOffset>
                </wp:positionH>
                <wp:positionV relativeFrom="paragraph">
                  <wp:posOffset>70485</wp:posOffset>
                </wp:positionV>
                <wp:extent cx="1922145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1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65pt,5.55pt" to="22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5355EE">
        <w:rPr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9BFBED" wp14:editId="12249334">
                <wp:simplePos x="0" y="0"/>
                <wp:positionH relativeFrom="column">
                  <wp:posOffset>2870835</wp:posOffset>
                </wp:positionH>
                <wp:positionV relativeFrom="paragraph">
                  <wp:posOffset>70485</wp:posOffset>
                </wp:positionV>
                <wp:extent cx="1948180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81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05pt,5.55pt" to="379.4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5CF71958" w14:textId="7161F9F3" w:rsidR="00580783" w:rsidRDefault="005355EE" w:rsidP="00B37050">
      <w:pPr>
        <w:pStyle w:val="BodyText"/>
        <w:ind w:left="0"/>
        <w:rPr>
          <w:color w:val="FF0000"/>
          <w:lang w:val="sr-Latn-C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4B904" wp14:editId="295EBC6E">
                <wp:simplePos x="0" y="0"/>
                <wp:positionH relativeFrom="margin">
                  <wp:posOffset>454369</wp:posOffset>
                </wp:positionH>
                <wp:positionV relativeFrom="paragraph">
                  <wp:posOffset>54610</wp:posOffset>
                </wp:positionV>
                <wp:extent cx="1005840" cy="4572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57ABB" w14:textId="20F57245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Jovana</w:t>
                            </w:r>
                            <w:proofErr w:type="spellEnd"/>
                          </w:p>
                          <w:p w14:paraId="6A4CD788" w14:textId="032D903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Baza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podataka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5.8pt;margin-top:4.3pt;width:7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" fillcolor="white [3201]" strokecolor="black [3213]" strokeweight="1.5pt">
                <v:textbox>
                  <w:txbxContent>
                    <w:p w14:paraId="24757ABB" w14:textId="20F57245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Jovana</w:t>
                      </w:r>
                      <w:proofErr w:type="spellEnd"/>
                    </w:p>
                    <w:p w14:paraId="6A4CD788" w14:textId="032D9032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Baza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podataka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2A03B" wp14:editId="6E8D8AC6">
                <wp:simplePos x="0" y="0"/>
                <wp:positionH relativeFrom="margin">
                  <wp:posOffset>4311941</wp:posOffset>
                </wp:positionH>
                <wp:positionV relativeFrom="paragraph">
                  <wp:posOffset>72390</wp:posOffset>
                </wp:positionV>
                <wp:extent cx="1008380" cy="4572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98726" w14:textId="499EE570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Pavle</w:t>
                            </w:r>
                            <w:proofErr w:type="spellEnd"/>
                          </w:p>
                          <w:p w14:paraId="2E8BF0BA" w14:textId="6FD4D9AB" w:rsidR="00B37050" w:rsidRDefault="00B37050" w:rsidP="00B37050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programer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339.5pt;margin-top:5.7pt;width:79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" fillcolor="white [3212]" strokecolor="black [3213]" strokeweight="1.5pt">
                <v:stroke dashstyle="dashDot"/>
                <v:textbox>
                  <w:txbxContent>
                    <w:p w14:paraId="50898726" w14:textId="499EE570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Pavle</w:t>
                      </w:r>
                      <w:proofErr w:type="spellEnd"/>
                    </w:p>
                    <w:p w14:paraId="2E8BF0BA" w14:textId="6FD4D9AB" w:rsidR="00B37050" w:rsidRDefault="00B37050" w:rsidP="00B37050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programer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D85DE" wp14:editId="73D8201F">
                <wp:simplePos x="0" y="0"/>
                <wp:positionH relativeFrom="margin">
                  <wp:posOffset>2360295</wp:posOffset>
                </wp:positionH>
                <wp:positionV relativeFrom="paragraph">
                  <wp:posOffset>71411</wp:posOffset>
                </wp:positionV>
                <wp:extent cx="1005840" cy="4572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D9FA9" w14:textId="446462F7" w:rsidR="00B37050" w:rsidRDefault="00B37050" w:rsidP="00B37050">
                            <w:pPr>
                              <w:jc w:val="center"/>
                            </w:pPr>
                            <w:r>
                              <w:t>Stefan</w:t>
                            </w:r>
                          </w:p>
                          <w:p w14:paraId="237B186A" w14:textId="5A357582" w:rsidR="00B37050" w:rsidRDefault="00B37050" w:rsidP="00B37050">
                            <w:pPr>
                              <w:jc w:val="center"/>
                            </w:pPr>
                            <w:proofErr w:type="spellStart"/>
                            <w:r>
                              <w:t>Dizajn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85.85pt;margin-top:5.6pt;width:79.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" fillcolor="white [3212]" strokecolor="black [3213]" strokeweight="1.5pt">
                <v:textbox>
                  <w:txbxContent>
                    <w:p w14:paraId="586D9FA9" w14:textId="446462F7" w:rsidR="00B37050" w:rsidRDefault="00B37050" w:rsidP="00B37050">
                      <w:pPr>
                        <w:jc w:val="center"/>
                      </w:pPr>
                      <w:r>
                        <w:t>Stefan</w:t>
                      </w:r>
                    </w:p>
                    <w:p w14:paraId="237B186A" w14:textId="5A357582" w:rsidR="00B37050" w:rsidRDefault="00B37050" w:rsidP="00B37050">
                      <w:pPr>
                        <w:jc w:val="center"/>
                      </w:pPr>
                      <w:proofErr w:type="spellStart"/>
                      <w:r>
                        <w:t>Dizajn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427A7" w14:textId="35C7EA5E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64C1ED9C" w14:textId="77777777" w:rsidR="00580783" w:rsidRDefault="00580783" w:rsidP="00B37050">
      <w:pPr>
        <w:pStyle w:val="BodyText"/>
        <w:ind w:left="0"/>
        <w:rPr>
          <w:color w:val="FF0000"/>
          <w:lang w:val="sr-Latn-CS"/>
        </w:rPr>
      </w:pPr>
    </w:p>
    <w:p w14:paraId="7AAE2EC7" w14:textId="405C5595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0" w:name="_Toc3668683"/>
      <w:r w:rsidRPr="0E36EA9D">
        <w:rPr>
          <w:lang w:val="sr-Latn-CS"/>
        </w:rPr>
        <w:t>8.2        Kadrovska politika</w:t>
      </w:r>
      <w:bookmarkEnd w:id="10"/>
    </w:p>
    <w:p w14:paraId="3DC86F0C" w14:textId="07A2CF05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Osobe identifikovane na organizacionom grafikonu u odeljku 8.1 čine tim koji će razvijati projekat WV-Wedding Venue. Projektni tim se neće menjati u toku realizacije projekta.</w:t>
      </w:r>
    </w:p>
    <w:p w14:paraId="4086990F" w14:textId="6B841552" w:rsidR="002343C5" w:rsidRPr="006F61C6" w:rsidRDefault="0E36EA9D" w:rsidP="0E36EA9D">
      <w:pPr>
        <w:pStyle w:val="Heading2"/>
        <w:widowControl/>
        <w:numPr>
          <w:ilvl w:val="1"/>
          <w:numId w:val="0"/>
        </w:numPr>
        <w:rPr>
          <w:lang w:val="sr-Latn-CS"/>
        </w:rPr>
      </w:pPr>
      <w:bookmarkStart w:id="11" w:name="_Toc3668684"/>
      <w:r w:rsidRPr="0E36EA9D">
        <w:rPr>
          <w:lang w:val="sr-Latn-CS"/>
        </w:rPr>
        <w:t>8.3        Plan obuke</w:t>
      </w:r>
      <w:bookmarkEnd w:id="11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77777777" w:rsidR="002343C5" w:rsidRPr="006F61C6" w:rsidRDefault="00FD0ACA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41693F34" w14:textId="24D5DED2" w:rsidR="002343C5" w:rsidRPr="006F61C6" w:rsidRDefault="0E36EA9D" w:rsidP="0E36EA9D">
      <w:pPr>
        <w:pStyle w:val="BodyText"/>
        <w:numPr>
          <w:ilvl w:val="0"/>
          <w:numId w:val="15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E36EA9D">
        <w:rPr>
          <w:lang w:val="sr-Latn-CS"/>
        </w:rPr>
        <w:t>Web programiranje u PHP-u, korišćenje Ajax-a i React-Native framework-a</w:t>
      </w:r>
    </w:p>
    <w:p w14:paraId="2E23FDDC" w14:textId="697F2DDD" w:rsidR="002343C5" w:rsidRPr="006F61C6" w:rsidRDefault="0E36EA9D" w:rsidP="0E36EA9D">
      <w:pPr>
        <w:pStyle w:val="BodyText"/>
        <w:rPr>
          <w:lang w:val="sr-Latn-CS"/>
        </w:rPr>
      </w:pPr>
      <w:r w:rsidRPr="0E36EA9D">
        <w:rPr>
          <w:lang w:val="sr-Latn-CS"/>
        </w:rPr>
        <w:t>Priložene teme će biti obrađene u toku  izrade projekta.</w:t>
      </w:r>
    </w:p>
    <w:p w14:paraId="6708D1B4" w14:textId="4AE05C41" w:rsidR="002343C5" w:rsidRPr="006F61C6" w:rsidRDefault="0E36EA9D" w:rsidP="0E36EA9D">
      <w:pPr>
        <w:pStyle w:val="Heading1"/>
        <w:numPr>
          <w:ilvl w:val="0"/>
          <w:numId w:val="6"/>
        </w:numPr>
        <w:rPr>
          <w:bCs/>
          <w:szCs w:val="24"/>
          <w:lang w:val="sr-Latn-CS"/>
        </w:rPr>
      </w:pPr>
      <w:bookmarkStart w:id="12" w:name="_Toc3668685"/>
      <w:r w:rsidRPr="0E36EA9D">
        <w:rPr>
          <w:lang w:val="sr-Latn-CS"/>
        </w:rPr>
        <w:t>Cena realizacije projekta</w:t>
      </w:r>
      <w:bookmarkEnd w:id="12"/>
    </w:p>
    <w:p w14:paraId="1DDBB0A2" w14:textId="77777777" w:rsidR="00FD0ACA" w:rsidRDefault="0E36EA9D">
      <w:pPr>
        <w:pStyle w:val="BodyText"/>
        <w:rPr>
          <w:lang w:val="sr-Latn-CS"/>
        </w:rPr>
      </w:pPr>
      <w:r w:rsidRPr="0E36EA9D">
        <w:rPr>
          <w:lang w:val="sr-Latn-CS"/>
        </w:rPr>
        <w:t>Budžet definisan za projekat na osnovu preliminarnih procena je dat u nastavku: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0"/>
        <w:gridCol w:w="877"/>
        <w:gridCol w:w="941"/>
        <w:gridCol w:w="283"/>
        <w:gridCol w:w="1715"/>
        <w:gridCol w:w="570"/>
        <w:gridCol w:w="1530"/>
      </w:tblGrid>
      <w:tr w:rsidR="00875791" w:rsidRPr="00870F50" w14:paraId="3EECAF7A" w14:textId="77777777" w:rsidTr="00986A4B">
        <w:trPr>
          <w:cantSplit/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60C8F" w14:textId="3A518FAF" w:rsidR="00875791" w:rsidRPr="00870F50" w:rsidRDefault="00875791" w:rsidP="0044712C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>
              <w:rPr>
                <w:b/>
                <w:bCs/>
                <w:lang w:val="sr-Latn-CS"/>
              </w:rPr>
              <w:t>WV-Wedding Venue</w:t>
            </w:r>
          </w:p>
        </w:tc>
      </w:tr>
      <w:tr w:rsidR="00875791" w:rsidRPr="00870F50" w14:paraId="6AE63EE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4B9E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BCF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11E2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F8A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4B4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3F1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252F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583EEC3E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8D87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573C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82AC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2E140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3DE9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5791" w:rsidRPr="00870F50" w14:paraId="7B82EBB9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9F8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D172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EA125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8C33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63B6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5B5BB5B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A0AF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A4BCF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231E2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0A98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3A41C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5791" w:rsidRPr="00870F50" w14:paraId="52C347D4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80AD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A5E67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AB84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BAE9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57CD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5791" w:rsidRPr="00870F50" w14:paraId="723F2B38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7764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1F2C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02A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2668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47EBF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5791" w:rsidRPr="00870F50" w14:paraId="73CA133D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9E84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092A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8018A" w14:textId="7838511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2FED4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F07C6" w14:textId="33E0FD4F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5E3E02F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02F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BC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1AE0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D6F9A" w14:textId="691A7FF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F231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2E3E8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5791" w:rsidRPr="00870F50" w14:paraId="3D816C73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5773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BEBA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D0C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76EB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F07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C82C4" w14:textId="0003D889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217,6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6C4801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A4A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7992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A80F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29F3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8A6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526BB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B912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5791" w:rsidRPr="00870F50" w14:paraId="3EC1800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3291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CA30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6786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65670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F2595" w14:textId="2E96A83B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500</w:t>
            </w: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4430EAC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9372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6A0C0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1B2B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E16BC6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0503D" w14:textId="7777777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6B7A27A2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6C682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43E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B53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C4F0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04529" w14:textId="510F0C3C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5791" w:rsidRPr="00870F50" w14:paraId="39AF9A3F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F67B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AA6AE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E93AD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293C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C4569" w14:textId="2F4550B7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5ACE5C8B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D3935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8635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71C0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C01B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FA2E48" w14:textId="624E19FA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5791" w:rsidRPr="00870F50" w14:paraId="493837B6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118E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5895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3DC79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DFB6D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636CE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58767" w14:textId="1C4CEEE0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8,1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5791" w:rsidRPr="00870F50" w14:paraId="49CEF4D7" w14:textId="77777777" w:rsidTr="00986A4B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E194C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D3F0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858F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90E8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06B34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D68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CE5CE8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5791" w:rsidRPr="00870F50" w14:paraId="0D27BCCA" w14:textId="77777777" w:rsidTr="00986A4B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3BDAA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FE943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4AC9F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F1E3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6DE47" w14:textId="77777777" w:rsidR="00875791" w:rsidRPr="00870F50" w:rsidRDefault="00875791" w:rsidP="0044712C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A0969" w14:textId="4D8C2463" w:rsidR="00875791" w:rsidRPr="00870F50" w:rsidRDefault="00875791" w:rsidP="0044712C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225,6</w:t>
            </w:r>
            <w:r w:rsidRPr="00870F50">
              <w:rPr>
                <w:lang w:val="sr-Latn-CS"/>
              </w:rPr>
              <w:t>00.00 Din.</w:t>
            </w:r>
          </w:p>
        </w:tc>
      </w:tr>
    </w:tbl>
    <w:p w14:paraId="53CDCDFC" w14:textId="54AF1383" w:rsidR="0E36EA9D" w:rsidRDefault="0E36EA9D" w:rsidP="0E36EA9D">
      <w:pPr>
        <w:pStyle w:val="BodyText"/>
        <w:rPr>
          <w:lang w:val="sr-Latn-CS"/>
        </w:rPr>
      </w:pPr>
    </w:p>
    <w:sectPr w:rsidR="0E36EA9D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97095" w14:textId="77777777" w:rsidR="00110C05" w:rsidRDefault="00110C05">
      <w:r>
        <w:separator/>
      </w:r>
    </w:p>
  </w:endnote>
  <w:endnote w:type="continuationSeparator" w:id="0">
    <w:p w14:paraId="7016E29B" w14:textId="77777777" w:rsidR="00110C05" w:rsidRDefault="00110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126E5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06753B87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3548CEA" w14:textId="77777777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981806">
            <w:rPr>
              <w:lang w:val="sr-Latn-CS"/>
            </w:rPr>
            <w:t xml:space="preserve">SJP 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981806">
            <w:rPr>
              <w:lang w:val="sr-Latn-CS"/>
            </w:rPr>
            <w:t>2019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FE30D6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A6E78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A6E78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84BA73E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971CD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78E2F" w14:textId="77777777" w:rsidR="00110C05" w:rsidRDefault="00110C05">
      <w:r>
        <w:separator/>
      </w:r>
    </w:p>
  </w:footnote>
  <w:footnote w:type="continuationSeparator" w:id="0">
    <w:p w14:paraId="46D56148" w14:textId="77777777" w:rsidR="00110C05" w:rsidRDefault="00110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1CDC" w14:textId="77777777" w:rsidR="002343C5" w:rsidRDefault="002343C5">
    <w:pPr>
      <w:rPr>
        <w:sz w:val="24"/>
      </w:rPr>
    </w:pPr>
  </w:p>
  <w:p w14:paraId="49E398E2" w14:textId="77777777" w:rsidR="002343C5" w:rsidRDefault="002343C5">
    <w:pPr>
      <w:pBdr>
        <w:top w:val="single" w:sz="6" w:space="1" w:color="auto"/>
      </w:pBdr>
      <w:rPr>
        <w:sz w:val="24"/>
      </w:rPr>
    </w:pPr>
  </w:p>
  <w:p w14:paraId="30AC7E4B" w14:textId="77777777" w:rsidR="002343C5" w:rsidRPr="006F61C6" w:rsidRDefault="00981806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 xml:space="preserve">SJP </w:t>
    </w:r>
    <w:r w:rsidR="006D0694">
      <w:rPr>
        <w:rFonts w:ascii="Arial" w:hAnsi="Arial"/>
        <w:b/>
        <w:sz w:val="36"/>
      </w:rPr>
      <w:t>Team</w:t>
    </w:r>
  </w:p>
  <w:p w14:paraId="16287F21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BE93A62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34DE31B" w14:textId="77777777">
      <w:tc>
        <w:tcPr>
          <w:tcW w:w="6379" w:type="dxa"/>
        </w:tcPr>
        <w:p w14:paraId="01005BAF" w14:textId="77777777" w:rsidR="002343C5" w:rsidRPr="006D0694" w:rsidRDefault="00981806">
          <w:pPr>
            <w:rPr>
              <w:lang w:val="sr-Latn-CS"/>
            </w:rPr>
          </w:pPr>
          <w:r>
            <w:rPr>
              <w:lang w:val="sr-Latn-CS"/>
            </w:rPr>
            <w:t>WV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566381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74E1A581" w14:textId="77777777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81806">
            <w:rPr>
              <w:lang w:val="sr-Latn-CS"/>
            </w:rPr>
            <w:t>14.03.2019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6D0CADA" w14:textId="77777777">
      <w:tc>
        <w:tcPr>
          <w:tcW w:w="9249" w:type="dxa"/>
          <w:gridSpan w:val="2"/>
        </w:tcPr>
        <w:p w14:paraId="582CC43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81806">
            <w:rPr>
              <w:lang w:val="sr-Latn-CS"/>
            </w:rPr>
            <w:t>WV</w:t>
          </w:r>
        </w:p>
      </w:tc>
    </w:tr>
  </w:tbl>
  <w:p w14:paraId="0B4020A7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403A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8544967"/>
    <w:multiLevelType w:val="hybridMultilevel"/>
    <w:tmpl w:val="85C8B878"/>
    <w:lvl w:ilvl="0" w:tplc="5CE8BBFC">
      <w:start w:val="1"/>
      <w:numFmt w:val="decimal"/>
      <w:lvlText w:val="%1."/>
      <w:lvlJc w:val="left"/>
      <w:pPr>
        <w:ind w:left="720" w:hanging="360"/>
      </w:pPr>
    </w:lvl>
    <w:lvl w:ilvl="1" w:tplc="643CE606">
      <w:start w:val="1"/>
      <w:numFmt w:val="lowerLetter"/>
      <w:lvlText w:val="%2."/>
      <w:lvlJc w:val="left"/>
      <w:pPr>
        <w:ind w:left="1440" w:hanging="360"/>
      </w:pPr>
    </w:lvl>
    <w:lvl w:ilvl="2" w:tplc="084CAE4E">
      <w:start w:val="1"/>
      <w:numFmt w:val="lowerRoman"/>
      <w:lvlText w:val="%3."/>
      <w:lvlJc w:val="right"/>
      <w:pPr>
        <w:ind w:left="2160" w:hanging="180"/>
      </w:pPr>
    </w:lvl>
    <w:lvl w:ilvl="3" w:tplc="67CC54AE">
      <w:start w:val="1"/>
      <w:numFmt w:val="decimal"/>
      <w:lvlText w:val="%4."/>
      <w:lvlJc w:val="left"/>
      <w:pPr>
        <w:ind w:left="2880" w:hanging="360"/>
      </w:pPr>
    </w:lvl>
    <w:lvl w:ilvl="4" w:tplc="1CA43BD2">
      <w:start w:val="1"/>
      <w:numFmt w:val="lowerLetter"/>
      <w:lvlText w:val="%5."/>
      <w:lvlJc w:val="left"/>
      <w:pPr>
        <w:ind w:left="3600" w:hanging="360"/>
      </w:pPr>
    </w:lvl>
    <w:lvl w:ilvl="5" w:tplc="75E2C602">
      <w:start w:val="1"/>
      <w:numFmt w:val="lowerRoman"/>
      <w:lvlText w:val="%6."/>
      <w:lvlJc w:val="right"/>
      <w:pPr>
        <w:ind w:left="4320" w:hanging="180"/>
      </w:pPr>
    </w:lvl>
    <w:lvl w:ilvl="6" w:tplc="AD82C06A">
      <w:start w:val="1"/>
      <w:numFmt w:val="decimal"/>
      <w:lvlText w:val="%7."/>
      <w:lvlJc w:val="left"/>
      <w:pPr>
        <w:ind w:left="5040" w:hanging="360"/>
      </w:pPr>
    </w:lvl>
    <w:lvl w:ilvl="7" w:tplc="22AEC08A">
      <w:start w:val="1"/>
      <w:numFmt w:val="lowerLetter"/>
      <w:lvlText w:val="%8."/>
      <w:lvlJc w:val="left"/>
      <w:pPr>
        <w:ind w:left="5760" w:hanging="360"/>
      </w:pPr>
    </w:lvl>
    <w:lvl w:ilvl="8" w:tplc="EAB6E42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1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1C6"/>
    <w:rsid w:val="000012A9"/>
    <w:rsid w:val="000F5EE8"/>
    <w:rsid w:val="00103833"/>
    <w:rsid w:val="00110C05"/>
    <w:rsid w:val="00151CDF"/>
    <w:rsid w:val="00157DAE"/>
    <w:rsid w:val="001A4D7F"/>
    <w:rsid w:val="001B128E"/>
    <w:rsid w:val="001F6798"/>
    <w:rsid w:val="002059EB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355EE"/>
    <w:rsid w:val="005430FA"/>
    <w:rsid w:val="00555767"/>
    <w:rsid w:val="00574004"/>
    <w:rsid w:val="00580783"/>
    <w:rsid w:val="005A3FD1"/>
    <w:rsid w:val="005F3958"/>
    <w:rsid w:val="00614EF5"/>
    <w:rsid w:val="00632751"/>
    <w:rsid w:val="006776CF"/>
    <w:rsid w:val="006D0694"/>
    <w:rsid w:val="006D41CE"/>
    <w:rsid w:val="006F61C6"/>
    <w:rsid w:val="007A2854"/>
    <w:rsid w:val="007E1F8E"/>
    <w:rsid w:val="0081471E"/>
    <w:rsid w:val="0084235B"/>
    <w:rsid w:val="00851B00"/>
    <w:rsid w:val="00870F50"/>
    <w:rsid w:val="00875791"/>
    <w:rsid w:val="008E3870"/>
    <w:rsid w:val="009207A8"/>
    <w:rsid w:val="0093054F"/>
    <w:rsid w:val="00976C4A"/>
    <w:rsid w:val="00981806"/>
    <w:rsid w:val="00986A4B"/>
    <w:rsid w:val="0099694D"/>
    <w:rsid w:val="00A318F2"/>
    <w:rsid w:val="00A355DD"/>
    <w:rsid w:val="00A73660"/>
    <w:rsid w:val="00AC06A4"/>
    <w:rsid w:val="00B357AD"/>
    <w:rsid w:val="00B357F1"/>
    <w:rsid w:val="00B37050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464A"/>
    <w:rsid w:val="00CF694C"/>
    <w:rsid w:val="00D36260"/>
    <w:rsid w:val="00D97F08"/>
    <w:rsid w:val="00DF310B"/>
    <w:rsid w:val="00E464F7"/>
    <w:rsid w:val="00EA1072"/>
    <w:rsid w:val="00EA6E78"/>
    <w:rsid w:val="00EB4996"/>
    <w:rsid w:val="00EC70CF"/>
    <w:rsid w:val="00F334DC"/>
    <w:rsid w:val="00F62203"/>
    <w:rsid w:val="00F923EB"/>
    <w:rsid w:val="00FD0ACA"/>
    <w:rsid w:val="0E36E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D2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6327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2751"/>
    <w:rPr>
      <w:rFonts w:ascii="Tahoma" w:hAnsi="Tahoma" w:cs="Tahoma"/>
      <w:sz w:val="16"/>
      <w:szCs w:val="16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2009-525C-4AFE-8DDE-428CA4BB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</TotalTime>
  <Pages>7</Pages>
  <Words>1076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Windows User</cp:lastModifiedBy>
  <cp:revision>3</cp:revision>
  <cp:lastPrinted>2019-03-16T21:45:00Z</cp:lastPrinted>
  <dcterms:created xsi:type="dcterms:W3CDTF">2019-03-16T21:45:00Z</dcterms:created>
  <dcterms:modified xsi:type="dcterms:W3CDTF">2019-03-16T21:47:00Z</dcterms:modified>
</cp:coreProperties>
</file>