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86598" w14:textId="0F11D137" w:rsidR="003372D3" w:rsidRPr="003372D3" w:rsidRDefault="6BE47DAE" w:rsidP="6BE47DA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6BE47DAE">
        <w:rPr>
          <w:lang w:val="sr-Latn-CS"/>
        </w:rPr>
        <w:t>WV</w:t>
      </w:r>
    </w:p>
    <w:p w14:paraId="29D6B04F" w14:textId="404E8B22" w:rsidR="00206E1F" w:rsidRPr="003372D3" w:rsidRDefault="6BE47DAE" w:rsidP="6BE47DAE">
      <w:pPr>
        <w:pStyle w:val="Title"/>
        <w:jc w:val="right"/>
        <w:rPr>
          <w:lang w:val="sr-Latn-CS"/>
        </w:rPr>
      </w:pPr>
      <w:r w:rsidRPr="6BE47DAE">
        <w:rPr>
          <w:lang w:val="sr-Latn-CS"/>
        </w:rPr>
        <w:t>Wedding venue</w:t>
      </w:r>
    </w:p>
    <w:p w14:paraId="294053DC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Default="00206E1F">
      <w:pPr>
        <w:pStyle w:val="Title"/>
        <w:rPr>
          <w:sz w:val="28"/>
          <w:lang w:val="sr-Latn-CS"/>
        </w:rPr>
      </w:pPr>
    </w:p>
    <w:p w14:paraId="531D8251" w14:textId="32201A67" w:rsidR="004F2F38" w:rsidRPr="004F2F38" w:rsidRDefault="004F2F38" w:rsidP="004F2F38">
      <w:pPr>
        <w:jc w:val="center"/>
        <w:rPr>
          <w:lang w:val="sr-Latn-CS"/>
        </w:rPr>
        <w:sectPr w:rsidR="004F2F38" w:rsidRPr="004F2F38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>
        <w:rPr>
          <w:noProof/>
          <w:lang w:eastAsia="en-US"/>
        </w:rPr>
        <w:drawing>
          <wp:inline distT="0" distB="0" distL="0" distR="0" wp14:anchorId="14A1A8C1" wp14:editId="2FD72842">
            <wp:extent cx="2847975" cy="2847975"/>
            <wp:effectExtent l="0" t="0" r="9525" b="9525"/>
            <wp:docPr id="734704645" name="Picture 73470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592435E6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544FB6E8" w14:textId="77777777" w:rsidTr="592435E6">
        <w:tc>
          <w:tcPr>
            <w:tcW w:w="2304" w:type="dxa"/>
          </w:tcPr>
          <w:p w14:paraId="63012FFC" w14:textId="70894275" w:rsidR="003372D3" w:rsidRPr="003372D3" w:rsidRDefault="004F2F3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</w:t>
            </w:r>
            <w:r w:rsid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19</w:t>
            </w:r>
          </w:p>
        </w:tc>
        <w:tc>
          <w:tcPr>
            <w:tcW w:w="1152" w:type="dxa"/>
          </w:tcPr>
          <w:p w14:paraId="4B3AA50C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0ED3A91" w14:textId="7D77057C" w:rsidR="003372D3" w:rsidRPr="003372D3" w:rsidRDefault="004F2F3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787923F" w14:textId="0783C558" w:rsidR="003372D3" w:rsidRPr="003372D3" w:rsidRDefault="592435E6" w:rsidP="592435E6">
            <w:pPr>
              <w:pStyle w:val="Tabletext"/>
              <w:rPr>
                <w:lang w:val="sr-Latn-CS"/>
              </w:rPr>
            </w:pPr>
            <w:r w:rsidRPr="592435E6">
              <w:rPr>
                <w:lang w:val="sr-Latn-CS"/>
              </w:rPr>
              <w:t>Stefan,</w:t>
            </w:r>
          </w:p>
          <w:p w14:paraId="20796A8C" w14:textId="6D0085AB" w:rsidR="003372D3" w:rsidRPr="003372D3" w:rsidRDefault="592435E6" w:rsidP="592435E6">
            <w:pPr>
              <w:pStyle w:val="Tabletext"/>
              <w:rPr>
                <w:lang w:val="sr-Latn-CS"/>
              </w:rPr>
            </w:pPr>
            <w:r w:rsidRPr="592435E6">
              <w:rPr>
                <w:lang w:val="sr-Latn-CS"/>
              </w:rPr>
              <w:t>Jovana,</w:t>
            </w:r>
          </w:p>
          <w:p w14:paraId="52F5AC35" w14:textId="54F5C947" w:rsidR="003372D3" w:rsidRPr="003372D3" w:rsidRDefault="592435E6" w:rsidP="592435E6">
            <w:pPr>
              <w:pStyle w:val="Tabletext"/>
              <w:rPr>
                <w:lang w:val="sr-Latn-CS"/>
              </w:rPr>
            </w:pPr>
            <w:r w:rsidRPr="592435E6">
              <w:rPr>
                <w:lang w:val="sr-Latn-CS"/>
              </w:rPr>
              <w:t>Pavle</w:t>
            </w:r>
          </w:p>
        </w:tc>
      </w:tr>
      <w:tr w:rsidR="003372D3" w:rsidRPr="003372D3" w14:paraId="5DAB6C7B" w14:textId="77777777" w:rsidTr="592435E6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 w:rsidTr="592435E6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B94D5A5" w14:textId="77777777" w:rsidTr="592435E6">
        <w:tc>
          <w:tcPr>
            <w:tcW w:w="2304" w:type="dxa"/>
          </w:tcPr>
          <w:p w14:paraId="3DEEC6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52E39391" w14:textId="77777777" w:rsidR="009F6AD9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9F6AD9" w:rsidRPr="00FA5443">
        <w:rPr>
          <w:noProof/>
          <w:lang w:val="sr-Latn-CS"/>
        </w:rPr>
        <w:t>1.</w:t>
      </w:r>
      <w:r w:rsidR="009F6AD9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F6AD9" w:rsidRPr="00FA5443">
        <w:rPr>
          <w:noProof/>
          <w:lang w:val="sr-Latn-CS"/>
        </w:rPr>
        <w:t>Cilj dokumenta</w:t>
      </w:r>
      <w:r w:rsidR="009F6AD9">
        <w:rPr>
          <w:noProof/>
        </w:rPr>
        <w:tab/>
      </w:r>
      <w:r w:rsidR="009F6AD9">
        <w:rPr>
          <w:noProof/>
        </w:rPr>
        <w:fldChar w:fldCharType="begin"/>
      </w:r>
      <w:r w:rsidR="009F6AD9">
        <w:rPr>
          <w:noProof/>
        </w:rPr>
        <w:instrText xml:space="preserve"> PAGEREF _Toc3161549 \h </w:instrText>
      </w:r>
      <w:r w:rsidR="009F6AD9">
        <w:rPr>
          <w:noProof/>
        </w:rPr>
      </w:r>
      <w:r w:rsidR="009F6AD9">
        <w:rPr>
          <w:noProof/>
        </w:rPr>
        <w:fldChar w:fldCharType="separate"/>
      </w:r>
      <w:r w:rsidR="00A95A86">
        <w:rPr>
          <w:noProof/>
        </w:rPr>
        <w:t>5</w:t>
      </w:r>
      <w:r w:rsidR="009F6AD9">
        <w:rPr>
          <w:noProof/>
        </w:rPr>
        <w:fldChar w:fldCharType="end"/>
      </w:r>
    </w:p>
    <w:p w14:paraId="7FA10C4C" w14:textId="77777777" w:rsidR="009F6AD9" w:rsidRDefault="009F6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_Toc3161550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5</w:t>
      </w:r>
      <w:r>
        <w:rPr>
          <w:noProof/>
        </w:rPr>
        <w:fldChar w:fldCharType="end"/>
      </w:r>
    </w:p>
    <w:p w14:paraId="6061ABA8" w14:textId="77777777" w:rsidR="009F6AD9" w:rsidRDefault="009F6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_Toc3161551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5</w:t>
      </w:r>
      <w:r>
        <w:rPr>
          <w:noProof/>
        </w:rPr>
        <w:fldChar w:fldCharType="end"/>
      </w:r>
    </w:p>
    <w:p w14:paraId="1E03232D" w14:textId="77777777" w:rsidR="009F6AD9" w:rsidRDefault="009F6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_Toc3161552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5</w:t>
      </w:r>
      <w:r>
        <w:rPr>
          <w:noProof/>
        </w:rPr>
        <w:fldChar w:fldCharType="end"/>
      </w:r>
    </w:p>
    <w:p w14:paraId="79693256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_Toc3161553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5</w:t>
      </w:r>
      <w:r>
        <w:rPr>
          <w:noProof/>
        </w:rPr>
        <w:fldChar w:fldCharType="end"/>
      </w:r>
    </w:p>
    <w:p w14:paraId="53BD07E6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_Toc3161554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6</w:t>
      </w:r>
      <w:r>
        <w:rPr>
          <w:noProof/>
        </w:rPr>
        <w:fldChar w:fldCharType="end"/>
      </w:r>
    </w:p>
    <w:p w14:paraId="15E4E9BC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_Toc3161555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7</w:t>
      </w:r>
      <w:r>
        <w:rPr>
          <w:noProof/>
        </w:rPr>
        <w:fldChar w:fldCharType="end"/>
      </w:r>
    </w:p>
    <w:p w14:paraId="67CE9FD5" w14:textId="77777777" w:rsidR="009F6AD9" w:rsidRDefault="009F6AD9" w:rsidP="009F6AD9">
      <w:pPr>
        <w:pStyle w:val="TOC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_Toc3161559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8</w:t>
      </w:r>
      <w:r>
        <w:rPr>
          <w:noProof/>
        </w:rPr>
        <w:fldChar w:fldCharType="end"/>
      </w:r>
    </w:p>
    <w:p w14:paraId="7CD6AFDA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_Toc3161560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8</w:t>
      </w:r>
      <w:r>
        <w:rPr>
          <w:noProof/>
        </w:rPr>
        <w:fldChar w:fldCharType="end"/>
      </w:r>
    </w:p>
    <w:p w14:paraId="5325399A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_Toc3161561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8</w:t>
      </w:r>
      <w:r>
        <w:rPr>
          <w:noProof/>
        </w:rPr>
        <w:fldChar w:fldCharType="end"/>
      </w:r>
    </w:p>
    <w:p w14:paraId="561FA914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_Toc3161562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9</w:t>
      </w:r>
      <w:r>
        <w:rPr>
          <w:noProof/>
        </w:rPr>
        <w:fldChar w:fldCharType="end"/>
      </w:r>
    </w:p>
    <w:p w14:paraId="17A63FD5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_Toc3161563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9</w:t>
      </w:r>
      <w:r>
        <w:rPr>
          <w:noProof/>
        </w:rPr>
        <w:fldChar w:fldCharType="end"/>
      </w:r>
    </w:p>
    <w:p w14:paraId="5FEB8081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_Toc3161564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10</w:t>
      </w:r>
      <w:r>
        <w:rPr>
          <w:noProof/>
        </w:rPr>
        <w:fldChar w:fldCharType="end"/>
      </w:r>
    </w:p>
    <w:p w14:paraId="68ADC28E" w14:textId="77777777" w:rsidR="009F6AD9" w:rsidRDefault="009F6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_Toc3161565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10</w:t>
      </w:r>
      <w:r>
        <w:rPr>
          <w:noProof/>
        </w:rPr>
        <w:fldChar w:fldCharType="end"/>
      </w:r>
    </w:p>
    <w:p w14:paraId="6D0DBECA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_Toc3161566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10</w:t>
      </w:r>
      <w:r>
        <w:rPr>
          <w:noProof/>
        </w:rPr>
        <w:fldChar w:fldCharType="end"/>
      </w:r>
    </w:p>
    <w:p w14:paraId="435D393A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_Toc3161567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11</w:t>
      </w:r>
      <w:r>
        <w:rPr>
          <w:noProof/>
        </w:rPr>
        <w:fldChar w:fldCharType="end"/>
      </w:r>
    </w:p>
    <w:p w14:paraId="6A694AFF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_Toc3161568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11</w:t>
      </w:r>
      <w:r>
        <w:rPr>
          <w:noProof/>
        </w:rPr>
        <w:fldChar w:fldCharType="end"/>
      </w:r>
    </w:p>
    <w:p w14:paraId="646F0C2D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_Toc3161569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12</w:t>
      </w:r>
      <w:r>
        <w:rPr>
          <w:noProof/>
        </w:rPr>
        <w:fldChar w:fldCharType="end"/>
      </w:r>
    </w:p>
    <w:p w14:paraId="1332F7A3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_Toc3161570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12</w:t>
      </w:r>
      <w:r>
        <w:rPr>
          <w:noProof/>
        </w:rPr>
        <w:fldChar w:fldCharType="end"/>
      </w:r>
    </w:p>
    <w:p w14:paraId="2552E12A" w14:textId="77777777" w:rsidR="009F6AD9" w:rsidRDefault="009F6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_Toc3161571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12</w:t>
      </w:r>
      <w:r>
        <w:rPr>
          <w:noProof/>
        </w:rPr>
        <w:fldChar w:fldCharType="end"/>
      </w:r>
    </w:p>
    <w:p w14:paraId="7794BD87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_Toc3161572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12</w:t>
      </w:r>
      <w:r>
        <w:rPr>
          <w:noProof/>
        </w:rPr>
        <w:fldChar w:fldCharType="end"/>
      </w:r>
    </w:p>
    <w:p w14:paraId="2037E9DE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Unos, prikaz i ažuriranje osnovnih podataka od važnosti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_Toc3161573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12</w:t>
      </w:r>
      <w:r>
        <w:rPr>
          <w:noProof/>
        </w:rPr>
        <w:fldChar w:fldCharType="end"/>
      </w:r>
    </w:p>
    <w:p w14:paraId="1C13AD03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_Toc3161574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12</w:t>
      </w:r>
      <w:r>
        <w:rPr>
          <w:noProof/>
        </w:rPr>
        <w:fldChar w:fldCharType="end"/>
      </w:r>
    </w:p>
    <w:p w14:paraId="39E10AE1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Unos, prikaz i ažuriranje podataka o korisnicima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_Toc3161575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12</w:t>
      </w:r>
      <w:r>
        <w:rPr>
          <w:noProof/>
        </w:rPr>
        <w:fldChar w:fldCharType="end"/>
      </w:r>
    </w:p>
    <w:p w14:paraId="096B3BD3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Poziv  konobara  klikom,  izbor  menija i opcija potvrđivanja dolaska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_Toc3161576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12</w:t>
      </w:r>
      <w:r>
        <w:rPr>
          <w:noProof/>
        </w:rPr>
        <w:fldChar w:fldCharType="end"/>
      </w:r>
    </w:p>
    <w:p w14:paraId="71E2B835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 xml:space="preserve">Uvid u slobodne dane </w:t>
      </w:r>
      <w:r w:rsidRPr="00FA5443">
        <w:rPr>
          <w:noProof/>
          <w:lang w:val="sr-Latn-RS"/>
        </w:rPr>
        <w:t>za zakazivanje venčanja, zakazivanje, kreiranje i brisanje proslave venčanja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_Toc3161577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13</w:t>
      </w:r>
      <w:r>
        <w:rPr>
          <w:noProof/>
        </w:rPr>
        <w:fldChar w:fldCharType="end"/>
      </w:r>
    </w:p>
    <w:p w14:paraId="21C1D00D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Unos, prikaz i ažuriranje podataka o proslavama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_Toc3161578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13</w:t>
      </w:r>
      <w:r>
        <w:rPr>
          <w:noProof/>
        </w:rPr>
        <w:fldChar w:fldCharType="end"/>
      </w:r>
    </w:p>
    <w:p w14:paraId="235753DF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Šematski  prikaz  rasporeda  stolova  u  sali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_Toc3161579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13</w:t>
      </w:r>
      <w:r>
        <w:rPr>
          <w:noProof/>
        </w:rPr>
        <w:fldChar w:fldCharType="end"/>
      </w:r>
    </w:p>
    <w:p w14:paraId="683960FC" w14:textId="77777777" w:rsidR="009F6AD9" w:rsidRDefault="009F6AD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Automatizovano  generisanje  rasporeda  sedenja  gostiju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_Toc3161580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13</w:t>
      </w:r>
      <w:r>
        <w:rPr>
          <w:noProof/>
        </w:rPr>
        <w:fldChar w:fldCharType="end"/>
      </w:r>
    </w:p>
    <w:p w14:paraId="7C4A8E9E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Generisanje  računa  za  proslavu  venčanja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_Toc3161581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13</w:t>
      </w:r>
      <w:r>
        <w:rPr>
          <w:noProof/>
        </w:rPr>
        <w:fldChar w:fldCharType="end"/>
      </w:r>
    </w:p>
    <w:p w14:paraId="534E32E4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Jednostavna identifikacija pristiglog gosta i brzo pronalaženje njegovog  mesta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_Toc3161582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13</w:t>
      </w:r>
      <w:r>
        <w:rPr>
          <w:noProof/>
        </w:rPr>
        <w:fldChar w:fldCharType="end"/>
      </w:r>
    </w:p>
    <w:p w14:paraId="7A033974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7.12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Uvid u dolazne pozive i uvid u listu menija koju treba poslužiti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_Toc3161583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13</w:t>
      </w:r>
      <w:r>
        <w:rPr>
          <w:noProof/>
        </w:rPr>
        <w:fldChar w:fldCharType="end"/>
      </w:r>
    </w:p>
    <w:p w14:paraId="68C0152B" w14:textId="77777777" w:rsidR="009F6AD9" w:rsidRDefault="009F6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_Toc3161584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13</w:t>
      </w:r>
      <w:r>
        <w:rPr>
          <w:noProof/>
        </w:rPr>
        <w:fldChar w:fldCharType="end"/>
      </w:r>
    </w:p>
    <w:p w14:paraId="2BF9008B" w14:textId="77777777" w:rsidR="009F6AD9" w:rsidRDefault="009F6AD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_Toc3161585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13</w:t>
      </w:r>
      <w:r>
        <w:rPr>
          <w:noProof/>
        </w:rPr>
        <w:fldChar w:fldCharType="end"/>
      </w:r>
    </w:p>
    <w:p w14:paraId="0A9699E2" w14:textId="77777777" w:rsidR="009F6AD9" w:rsidRDefault="009F6AD9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_Toc3161586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14</w:t>
      </w:r>
      <w:r>
        <w:rPr>
          <w:noProof/>
        </w:rPr>
        <w:fldChar w:fldCharType="end"/>
      </w:r>
    </w:p>
    <w:p w14:paraId="4E9A2E38" w14:textId="77777777" w:rsidR="009F6AD9" w:rsidRDefault="009F6AD9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_Toc3161587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14</w:t>
      </w:r>
      <w:r>
        <w:rPr>
          <w:noProof/>
        </w:rPr>
        <w:fldChar w:fldCharType="end"/>
      </w:r>
    </w:p>
    <w:p w14:paraId="0BEC0040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lastRenderedPageBreak/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_Toc3161588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14</w:t>
      </w:r>
      <w:r>
        <w:rPr>
          <w:noProof/>
        </w:rPr>
        <w:fldChar w:fldCharType="end"/>
      </w:r>
    </w:p>
    <w:p w14:paraId="77D24BEC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_Toc3161589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14</w:t>
      </w:r>
      <w:r>
        <w:rPr>
          <w:noProof/>
        </w:rPr>
        <w:fldChar w:fldCharType="end"/>
      </w:r>
    </w:p>
    <w:p w14:paraId="59B7912C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_Toc3161590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14</w:t>
      </w:r>
      <w:r>
        <w:rPr>
          <w:noProof/>
        </w:rPr>
        <w:fldChar w:fldCharType="end"/>
      </w:r>
    </w:p>
    <w:p w14:paraId="72492950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_Toc3161591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14</w:t>
      </w:r>
      <w:r>
        <w:rPr>
          <w:noProof/>
        </w:rPr>
        <w:fldChar w:fldCharType="end"/>
      </w:r>
    </w:p>
    <w:p w14:paraId="7BC2C437" w14:textId="77777777" w:rsidR="009F6AD9" w:rsidRDefault="009F6AD9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_Toc3161592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14</w:t>
      </w:r>
      <w:r>
        <w:rPr>
          <w:noProof/>
        </w:rPr>
        <w:fldChar w:fldCharType="end"/>
      </w:r>
    </w:p>
    <w:p w14:paraId="79EE7062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_Toc3161593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14</w:t>
      </w:r>
      <w:r>
        <w:rPr>
          <w:noProof/>
        </w:rPr>
        <w:fldChar w:fldCharType="end"/>
      </w:r>
    </w:p>
    <w:p w14:paraId="4B5A49ED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i/>
          <w:iCs/>
          <w:noProof/>
          <w:lang w:val="sr-Latn-CS"/>
        </w:rPr>
        <w:t>Online</w:t>
      </w:r>
      <w:r w:rsidRPr="00FA5443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_Toc3161594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15</w:t>
      </w:r>
      <w:r>
        <w:rPr>
          <w:noProof/>
        </w:rPr>
        <w:fldChar w:fldCharType="end"/>
      </w:r>
    </w:p>
    <w:p w14:paraId="61D2D958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_Toc3161595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15</w:t>
      </w:r>
      <w:r>
        <w:rPr>
          <w:noProof/>
        </w:rPr>
        <w:fldChar w:fldCharType="end"/>
      </w:r>
    </w:p>
    <w:p w14:paraId="70E8F369" w14:textId="77777777" w:rsidR="009F6AD9" w:rsidRDefault="009F6AD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A5443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A5443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_Toc3161596 \h </w:instrText>
      </w:r>
      <w:r>
        <w:rPr>
          <w:noProof/>
        </w:rPr>
      </w:r>
      <w:r>
        <w:rPr>
          <w:noProof/>
        </w:rPr>
        <w:fldChar w:fldCharType="separate"/>
      </w:r>
      <w:r w:rsidR="00A95A86">
        <w:rPr>
          <w:noProof/>
        </w:rPr>
        <w:t>15</w:t>
      </w:r>
      <w:r>
        <w:rPr>
          <w:noProof/>
        </w:rPr>
        <w:fldChar w:fldCharType="end"/>
      </w:r>
    </w:p>
    <w:p w14:paraId="3ED8AF3C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0" w:name="_Toc3161549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6737FC8" w14:textId="5B00C486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Cilj ovog dokumenta je definisanje zahteva visokog nivoa WV mobilne  aplikacije u pogledu potreba krajnjih korisnika. 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3161550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626953C" w14:textId="7167468E" w:rsidR="00DE518F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Dokument se odnosi na WV mobilnu aplikaciju  koja će biti razvijena od strane SJP tima. </w:t>
      </w:r>
      <w:r w:rsidRPr="2BCAB405">
        <w:rPr>
          <w:rFonts w:ascii="DengXian" w:eastAsia="DengXian" w:hAnsi="DengXian"/>
          <w:lang w:val="sr-Latn-CS" w:eastAsia="zh-CN"/>
        </w:rPr>
        <w:t xml:space="preserve">     </w:t>
      </w:r>
      <w:r w:rsidR="004F5715">
        <w:rPr>
          <w:rFonts w:ascii="DengXian" w:eastAsia="DengXian" w:hAnsi="DengXian"/>
          <w:lang w:val="sr-Latn-CS" w:eastAsia="zh-CN"/>
        </w:rPr>
        <w:t xml:space="preserve">           </w:t>
      </w:r>
      <w:r w:rsidRPr="2BCAB405">
        <w:rPr>
          <w:rFonts w:ascii="DengXian" w:eastAsia="DengXian" w:hAnsi="DengXian"/>
          <w:lang w:val="sr-Latn-CS" w:eastAsia="zh-CN"/>
        </w:rPr>
        <w:t xml:space="preserve">     </w:t>
      </w:r>
      <w:r w:rsidRPr="2BCAB405">
        <w:rPr>
          <w:lang w:val="sr-Latn-CS"/>
        </w:rPr>
        <w:t>WV predstavlja skraćenicu za Wedding venue. Namena aplikacije je olakšavanje organizacije i   delimično  automatizovanje procesa  organizovanja i same proslave venčanja.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3161551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Spisak korišćene literature:</w:t>
      </w:r>
    </w:p>
    <w:p w14:paraId="6D446ACD" w14:textId="69C88CF2" w:rsidR="00DE518F" w:rsidRDefault="2BCAB405" w:rsidP="2BCAB405">
      <w:pPr>
        <w:pStyle w:val="BodyText"/>
        <w:numPr>
          <w:ilvl w:val="0"/>
          <w:numId w:val="40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 w:rsidRPr="2BCAB405">
        <w:rPr>
          <w:lang w:val="sr-Latn-CS"/>
        </w:rPr>
        <w:t>WV– Predlog projekta, WV-Wedding-Venue_16254_16361_16395,  V1.0, 2019, SJP.</w:t>
      </w:r>
    </w:p>
    <w:p w14:paraId="75C34030" w14:textId="402EABD8" w:rsidR="00DE518F" w:rsidRDefault="00DE518F" w:rsidP="2BCAB405">
      <w:pPr>
        <w:pStyle w:val="BodyText"/>
        <w:tabs>
          <w:tab w:val="num" w:pos="720"/>
        </w:tabs>
        <w:jc w:val="both"/>
        <w:rPr>
          <w:lang w:val="sr-Latn-CS"/>
        </w:rPr>
      </w:pPr>
    </w:p>
    <w:p w14:paraId="0AD363EE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3161552"/>
      <w:r>
        <w:rPr>
          <w:lang w:val="sr-Latn-CS"/>
        </w:rPr>
        <w:t>Pozicioniranje proizvoda</w:t>
      </w:r>
      <w:bookmarkEnd w:id="3"/>
    </w:p>
    <w:p w14:paraId="6AA981CF" w14:textId="77777777" w:rsidR="00206E1F" w:rsidRPr="003372D3" w:rsidRDefault="753D8FAF" w:rsidP="753D8FAF">
      <w:pPr>
        <w:pStyle w:val="Heading2"/>
        <w:rPr>
          <w:lang w:val="sr-Latn-CS"/>
        </w:rPr>
      </w:pPr>
      <w:bookmarkStart w:id="4" w:name="_Toc3161553"/>
      <w:r w:rsidRPr="753D8FAF">
        <w:rPr>
          <w:lang w:val="sr-Latn-CS"/>
        </w:rPr>
        <w:t>Poslovne mogućnosti</w:t>
      </w:r>
      <w:bookmarkEnd w:id="4"/>
    </w:p>
    <w:p w14:paraId="1A34FD4E" w14:textId="1CD4105E" w:rsidR="753D8FAF" w:rsidRDefault="753D8FAF" w:rsidP="753D8FAF">
      <w:pPr>
        <w:rPr>
          <w:lang w:val="sr-Latn-CS"/>
        </w:rPr>
      </w:pPr>
    </w:p>
    <w:p w14:paraId="5BED5D2E" w14:textId="668F77AC" w:rsidR="753D8FAF" w:rsidRDefault="2BCAB405" w:rsidP="2BCAB405">
      <w:pPr>
        <w:spacing w:after="120"/>
        <w:ind w:left="567" w:firstLine="720"/>
        <w:jc w:val="both"/>
        <w:rPr>
          <w:lang w:val="sr-Latn-CS"/>
        </w:rPr>
      </w:pPr>
      <w:r w:rsidRPr="2BCAB405">
        <w:rPr>
          <w:lang w:val="sr-Latn-CS"/>
        </w:rPr>
        <w:t>WV  sistem  predstavlja  mobilnu  aplikaciju  čija  je  namena  da  omogući  mladencima  automatizovano  generisanje  rasporeda  sedenja  njihovih  gostiju,  takođe  i korekciju rasporeda sedenja  ukoliko  mladenci  imaju  posebne  zahteve  što  se  tiče rasporeda sedenja.  Zatim  izbor  odgovarajućih  menija hrane  koji  će  se  služiti na  proslavi.</w:t>
      </w:r>
    </w:p>
    <w:p w14:paraId="118D5856" w14:textId="4ACFC212" w:rsidR="753D8FAF" w:rsidRDefault="2BCAB405" w:rsidP="2BCAB405">
      <w:pPr>
        <w:spacing w:after="120"/>
        <w:ind w:left="567"/>
        <w:jc w:val="both"/>
        <w:rPr>
          <w:lang w:val="sr-Latn-CS"/>
        </w:rPr>
      </w:pPr>
      <w:r w:rsidRPr="2BCAB405">
        <w:rPr>
          <w:lang w:val="sr-Latn-CS"/>
        </w:rPr>
        <w:t>Sistem   je namenjen  i  gostima  na  proslavi  venčanja  koji  mogu  pomoću  nje  potvrditi  ili  otkazati  svoj  dolazak,  izabrati  određeni  meni  hrane  koji  žele  da  im  bude  serviran,  takođe  i  opciju da  jednim  klikom  pozovu  konobara.</w:t>
      </w:r>
    </w:p>
    <w:p w14:paraId="04F8F89D" w14:textId="069A88C7" w:rsidR="64595660" w:rsidRDefault="2BCAB405" w:rsidP="2BCAB405">
      <w:pPr>
        <w:spacing w:after="120"/>
        <w:ind w:left="567"/>
        <w:jc w:val="both"/>
        <w:rPr>
          <w:lang w:val="sr-Latn-CS"/>
        </w:rPr>
      </w:pPr>
      <w:r w:rsidRPr="2BCAB405">
        <w:rPr>
          <w:lang w:val="sr-Latn-CS"/>
        </w:rPr>
        <w:t xml:space="preserve">Takođe,  sistem  je  namenjen i osoblju  restorana.  </w:t>
      </w:r>
    </w:p>
    <w:p w14:paraId="4B74C31A" w14:textId="59C2667F" w:rsidR="64595660" w:rsidRDefault="2BCAB405" w:rsidP="2BCAB405">
      <w:pPr>
        <w:spacing w:after="120"/>
        <w:ind w:left="567"/>
        <w:jc w:val="both"/>
        <w:rPr>
          <w:lang w:val="sr-Latn-CS"/>
        </w:rPr>
      </w:pPr>
      <w:r w:rsidRPr="2BCAB405">
        <w:rPr>
          <w:lang w:val="sr-Latn-CS"/>
        </w:rPr>
        <w:t>Konkretno:</w:t>
      </w:r>
    </w:p>
    <w:p w14:paraId="05390F99" w14:textId="1B441055" w:rsidR="64595660" w:rsidRDefault="2BCAB405" w:rsidP="2BCAB405">
      <w:pPr>
        <w:pStyle w:val="ListParagraph"/>
        <w:numPr>
          <w:ilvl w:val="1"/>
          <w:numId w:val="2"/>
        </w:numPr>
        <w:spacing w:after="120"/>
        <w:jc w:val="both"/>
        <w:rPr>
          <w:lang w:val="sr-Latn-CS"/>
        </w:rPr>
      </w:pPr>
      <w:r w:rsidRPr="2BCAB405">
        <w:rPr>
          <w:lang w:val="sr-Latn-CS"/>
        </w:rPr>
        <w:t>Menadžeru  radi  olakšanog  uvida  u  slobodne  dane  za rezervaciju  proslave,  radi  evidentiranja  zakazane  proslave, evidentiranja angažovanog osoblja na proslavi,  slikovitog  i  transparentnog  prikaza  mogućnosti  rasporeda  stolova  u  sali mladencima radi izbegavanja bilo kakvog nesporazuma i pružanja jedinstvenog uvida mladencima.</w:t>
      </w:r>
    </w:p>
    <w:p w14:paraId="1B436296" w14:textId="78FE9AFB" w:rsidR="64595660" w:rsidRDefault="2BCAB405" w:rsidP="2BCAB405">
      <w:pPr>
        <w:pStyle w:val="ListParagraph"/>
        <w:numPr>
          <w:ilvl w:val="1"/>
          <w:numId w:val="1"/>
        </w:numPr>
        <w:spacing w:after="120"/>
        <w:jc w:val="both"/>
        <w:rPr>
          <w:lang w:val="sr-Latn-CS"/>
        </w:rPr>
      </w:pPr>
      <w:r w:rsidRPr="2BCAB405">
        <w:rPr>
          <w:lang w:val="sr-Latn-CS"/>
        </w:rPr>
        <w:t xml:space="preserve">Namenjen je i  konobarima  restorana koji će  u  svakom  trenutku  imati  uvid u izbor hrane gostiju koju treba servirati, da ne bi došlo do nekog nesporazuma tokom naručivanja, podsetnik  koju  hranu  odneti  za  koji  sto,  takođe  i  uvid  u  pozive gostiju, sa kojeg stola dolaze,  na  koje  može  blagovremeno   odgovoriti.  </w:t>
      </w:r>
    </w:p>
    <w:p w14:paraId="19215891" w14:textId="33B52896" w:rsidR="64595660" w:rsidRDefault="2BCAB405" w:rsidP="2BCAB405">
      <w:pPr>
        <w:pStyle w:val="ListParagraph"/>
        <w:numPr>
          <w:ilvl w:val="1"/>
          <w:numId w:val="1"/>
        </w:numPr>
        <w:spacing w:after="120"/>
        <w:jc w:val="both"/>
        <w:rPr>
          <w:lang w:val="sr-Latn-CS"/>
        </w:rPr>
      </w:pPr>
      <w:r w:rsidRPr="2BCAB405">
        <w:rPr>
          <w:lang w:val="sr-Latn-CS"/>
        </w:rPr>
        <w:t xml:space="preserve">Hostesama  restorana  koje  će  identifikovati  i  raspoređivati  pristigle  zvanice.  </w:t>
      </w:r>
    </w:p>
    <w:p w14:paraId="060B5B0C" w14:textId="5C41D80E" w:rsidR="64595660" w:rsidRDefault="2BCAB405" w:rsidP="2BCAB405">
      <w:pPr>
        <w:spacing w:after="120"/>
        <w:ind w:left="567"/>
        <w:jc w:val="both"/>
        <w:rPr>
          <w:lang w:val="sr-Latn-CS"/>
        </w:rPr>
      </w:pPr>
      <w:r w:rsidRPr="2BCAB405">
        <w:rPr>
          <w:lang w:val="sr-Latn-CS"/>
        </w:rPr>
        <w:t>WV  sistem  će  imati  podršku  za sve tipove uređaja temeljeni  na  Android  platformi (responsive  dizajn).</w:t>
      </w:r>
    </w:p>
    <w:p w14:paraId="28816F2C" w14:textId="20FF76E7" w:rsidR="575C56A3" w:rsidRDefault="575C56A3" w:rsidP="575C56A3">
      <w:pPr>
        <w:spacing w:after="120"/>
        <w:ind w:left="567"/>
        <w:rPr>
          <w:lang w:val="sr-Latn-CS"/>
        </w:rPr>
      </w:pPr>
    </w:p>
    <w:p w14:paraId="7427D532" w14:textId="08E6644D" w:rsidR="753D8FAF" w:rsidRDefault="753D8FAF" w:rsidP="753D8FAF">
      <w:pPr>
        <w:spacing w:after="120"/>
        <w:rPr>
          <w:lang w:val="sr-Latn-CS"/>
        </w:rPr>
      </w:pPr>
      <w:r w:rsidRPr="753D8FAF">
        <w:rPr>
          <w:lang w:val="sr-Latn-CS"/>
        </w:rPr>
        <w:t xml:space="preserve">         </w:t>
      </w:r>
    </w:p>
    <w:p w14:paraId="5CC77345" w14:textId="77777777" w:rsidR="004F2F38" w:rsidRDefault="64595660" w:rsidP="64595660">
      <w:pPr>
        <w:spacing w:after="120"/>
        <w:rPr>
          <w:lang w:val="sr-Latn-CS"/>
        </w:rPr>
      </w:pPr>
      <w:r w:rsidRPr="64595660">
        <w:rPr>
          <w:lang w:val="sr-Latn-CS"/>
        </w:rPr>
        <w:t xml:space="preserve">   </w:t>
      </w:r>
    </w:p>
    <w:p w14:paraId="4B5E7861" w14:textId="77777777" w:rsidR="004F2F38" w:rsidRDefault="004F2F38" w:rsidP="64595660">
      <w:pPr>
        <w:spacing w:after="120"/>
        <w:rPr>
          <w:lang w:val="sr-Latn-CS"/>
        </w:rPr>
      </w:pPr>
    </w:p>
    <w:p w14:paraId="78205969" w14:textId="6A9E0624" w:rsidR="753D8FAF" w:rsidRDefault="64595660" w:rsidP="64595660">
      <w:pPr>
        <w:spacing w:after="120"/>
        <w:rPr>
          <w:lang w:val="sr-Latn-CS"/>
        </w:rPr>
      </w:pPr>
      <w:r w:rsidRPr="64595660">
        <w:rPr>
          <w:lang w:val="sr-Latn-CS"/>
        </w:rPr>
        <w:t xml:space="preserve">      </w:t>
      </w:r>
    </w:p>
    <w:p w14:paraId="59F792AD" w14:textId="77777777" w:rsidR="00206E1F" w:rsidRPr="003372D3" w:rsidRDefault="753D8FAF" w:rsidP="00B849B5">
      <w:pPr>
        <w:pStyle w:val="Heading2"/>
        <w:rPr>
          <w:lang w:val="sr-Latn-CS"/>
        </w:rPr>
      </w:pPr>
      <w:bookmarkStart w:id="5" w:name="_Toc3161554"/>
      <w:r w:rsidRPr="753D8FAF">
        <w:rPr>
          <w:lang w:val="sr-Latn-CS"/>
        </w:rPr>
        <w:lastRenderedPageBreak/>
        <w:t>Postavka problema</w:t>
      </w:r>
      <w:bookmarkEnd w:id="5"/>
      <w:r w:rsidRPr="753D8FAF">
        <w:rPr>
          <w:lang w:val="sr-Latn-CS"/>
        </w:rPr>
        <w:t xml:space="preserve"> </w:t>
      </w:r>
    </w:p>
    <w:tbl>
      <w:tblPr>
        <w:tblW w:w="8220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5664"/>
      </w:tblGrid>
      <w:tr w:rsidR="00206E1F" w:rsidRPr="003372D3" w14:paraId="5110AB91" w14:textId="77777777" w:rsidTr="4B194331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ACE4A6C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566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BAFC6B" w14:textId="4498FAF2" w:rsidR="00206E1F" w:rsidRPr="003372D3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Teško  smeštanje  pristiglih  gostiju , otežano dozivanje  konobara na  proslavi  venčanja, otežana komunikacija sa konobarom oko izbora menija, teško kreiranje rasporeda  sedenja  gostiju , uvid u raspored i izmene  istog ,uvid u sam izgled sale otežan uvid  u  spisak  gostiju  koji  su  potvrdili  dolazak.</w:t>
            </w:r>
          </w:p>
        </w:tc>
      </w:tr>
      <w:tr w:rsidR="00206E1F" w:rsidRPr="003372D3" w14:paraId="66CEE188" w14:textId="77777777" w:rsidTr="4B194331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7C88A2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5480A" w14:textId="0FC7E280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Vlasnike lokacija za venčanje odnosno menadžere koji žele mladencima da pruže što bolju uslugu</w:t>
            </w:r>
          </w:p>
          <w:p w14:paraId="676577D1" w14:textId="347770D4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Mladence  koji žele da imaju što efikasniju organizaciju i najbolju uslugu za svoje goste</w:t>
            </w:r>
          </w:p>
          <w:p w14:paraId="7294C11D" w14:textId="73FE8285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Goste koji dolaze na venčanje da bi se lepo proveli, a ne provodili vreme čekajući da budu smešteni, i čekajući konobara</w:t>
            </w:r>
          </w:p>
          <w:p w14:paraId="6A184B15" w14:textId="68595E54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Konobare kojima olakšava preglednost , samim tim i njihov posao.</w:t>
            </w:r>
          </w:p>
        </w:tc>
      </w:tr>
      <w:tr w:rsidR="00206E1F" w:rsidRPr="003372D3" w14:paraId="47CAED49" w14:textId="77777777" w:rsidTr="4B194331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C7902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E609B" w14:textId="3D57236F" w:rsidR="00206E1F" w:rsidRPr="003372D3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>Čekanje gostiju prilikom ulaska na venčanje.</w:t>
            </w:r>
          </w:p>
          <w:p w14:paraId="18A47088" w14:textId="1855546E" w:rsidR="00206E1F" w:rsidRPr="003372D3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>Teško nalaženje osobe koja zna sve ljude koji znaju sve goste jer je neretko samo prezime i ime nedovoljno za jedinstvenu identifikaciju.</w:t>
            </w:r>
          </w:p>
          <w:p w14:paraId="7F6B9CA6" w14:textId="738B736B" w:rsidR="00206E1F" w:rsidRPr="003372D3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 xml:space="preserve">   Nepreglednost rasporeda sale za određeni broj gostiju pre samog venčanja.</w:t>
            </w:r>
          </w:p>
          <w:p w14:paraId="0B3D13C2" w14:textId="09F4FF6B" w:rsidR="00206E1F" w:rsidRPr="003372D3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 xml:space="preserve"> Teško prebrojavanje ukupnog broja gostiju radi formiranja računa (mladenci moraju da veruju na reč vlasniku ).</w:t>
            </w:r>
          </w:p>
          <w:p w14:paraId="5337157E" w14:textId="201EF2E0" w:rsidR="00206E1F" w:rsidRPr="00EF1DFD" w:rsidRDefault="2BCAB405" w:rsidP="2BCAB405">
            <w:pPr>
              <w:pStyle w:val="BodyText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  <w:lang w:val="sr-Latn-RS"/>
              </w:rPr>
            </w:pPr>
            <w:r w:rsidRPr="00EF1DFD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>Teško nalaženje osobe koja zna sve ljude koji znaju sve goste jer je neretko samo prezime i ime nedovoljno za jedinstvenu identifikaciju.</w:t>
            </w:r>
          </w:p>
        </w:tc>
      </w:tr>
      <w:tr w:rsidR="00206E1F" w:rsidRPr="003372D3" w14:paraId="01B09800" w14:textId="77777777" w:rsidTr="4B194331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59B2D3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F7E85F" w14:textId="64A9A98F" w:rsidR="00206E1F" w:rsidRPr="003372D3" w:rsidRDefault="575C56A3" w:rsidP="575C56A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 xml:space="preserve">Olakšati organizaciju  proslave venčanja </w:t>
            </w:r>
          </w:p>
          <w:p w14:paraId="1D6A3A51" w14:textId="732293F1" w:rsidR="00206E1F" w:rsidRPr="003372D3" w:rsidRDefault="575C56A3" w:rsidP="575C56A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Povećati zadovoljstvo mladenaca lokacijom za venčanje</w:t>
            </w:r>
          </w:p>
          <w:p w14:paraId="4E54220A" w14:textId="5C3647C0" w:rsidR="00206E1F" w:rsidRPr="003372D3" w:rsidRDefault="2BCAB405" w:rsidP="2BCAB40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sr-Latn-R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Pružiti najbolju moguću uslugu sa najmanjim čekanjem gostima venčanja, možda budućim klijentima</w:t>
            </w:r>
          </w:p>
          <w:p w14:paraId="6B7C71BE" w14:textId="5EE4814E" w:rsidR="00206E1F" w:rsidRPr="003372D3" w:rsidRDefault="575C56A3" w:rsidP="575C56A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sr-Latn-CS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Olakšati evidenciju vlasnicima lokacije i menadžerima</w:t>
            </w:r>
          </w:p>
        </w:tc>
      </w:tr>
    </w:tbl>
    <w:p w14:paraId="4101652C" w14:textId="77777777" w:rsidR="00206E1F" w:rsidRDefault="00206E1F">
      <w:pPr>
        <w:rPr>
          <w:lang w:val="sr-Latn-CS"/>
        </w:rPr>
      </w:pPr>
    </w:p>
    <w:p w14:paraId="7DD001E5" w14:textId="77777777" w:rsidR="00EF1DFD" w:rsidRPr="003372D3" w:rsidRDefault="00EF1DFD">
      <w:pPr>
        <w:rPr>
          <w:lang w:val="sr-Latn-CS"/>
        </w:rPr>
      </w:pPr>
    </w:p>
    <w:p w14:paraId="075CA237" w14:textId="77777777" w:rsidR="00206E1F" w:rsidRPr="003372D3" w:rsidRDefault="753D8FAF" w:rsidP="00B849B5">
      <w:pPr>
        <w:pStyle w:val="Heading2"/>
        <w:rPr>
          <w:lang w:val="sr-Latn-CS"/>
        </w:rPr>
      </w:pPr>
      <w:bookmarkStart w:id="6" w:name="_Toc3161555"/>
      <w:r w:rsidRPr="753D8FAF">
        <w:rPr>
          <w:lang w:val="sr-Latn-CS"/>
        </w:rPr>
        <w:lastRenderedPageBreak/>
        <w:t>Postavka pozicije proizvoda</w:t>
      </w:r>
      <w:bookmarkEnd w:id="6"/>
    </w:p>
    <w:p w14:paraId="4B99056E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8216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5664"/>
      </w:tblGrid>
      <w:tr w:rsidR="00206E1F" w:rsidRPr="003372D3" w14:paraId="125F47C7" w14:textId="77777777" w:rsidTr="4B194331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976955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566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BA5973" w14:textId="5A67F5D5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Menadžerima restorana</w:t>
            </w:r>
          </w:p>
          <w:p w14:paraId="08D8E8CC" w14:textId="7537D4AE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Hostesama restorana</w:t>
            </w:r>
          </w:p>
          <w:p w14:paraId="3C8A8A0C" w14:textId="75DBE98F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Konobarima restorana</w:t>
            </w:r>
          </w:p>
          <w:p w14:paraId="420ED32A" w14:textId="34D350E1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Mladencima</w:t>
            </w:r>
          </w:p>
          <w:p w14:paraId="73796B04" w14:textId="6224A157" w:rsidR="00206E1F" w:rsidRPr="003372D3" w:rsidRDefault="575C56A3" w:rsidP="575C56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sr-Latn-CS"/>
              </w:rPr>
            </w:pPr>
            <w:r w:rsidRPr="575C56A3">
              <w:rPr>
                <w:rFonts w:eastAsia="Times New Roman"/>
                <w:sz w:val="24"/>
                <w:szCs w:val="24"/>
                <w:lang w:val="sr-Latn-RS"/>
              </w:rPr>
              <w:t>Gostima na svadbi</w:t>
            </w:r>
          </w:p>
        </w:tc>
      </w:tr>
      <w:tr w:rsidR="00206E1F" w:rsidRPr="003372D3" w14:paraId="7ED56A1C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AF16A9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C48EF9" w14:textId="2A4277F1" w:rsidR="00206E1F" w:rsidRPr="003372D3" w:rsidRDefault="2BCAB405" w:rsidP="2BCAB405">
            <w:pPr>
              <w:pStyle w:val="Heading3"/>
              <w:numPr>
                <w:ilvl w:val="0"/>
                <w:numId w:val="10"/>
              </w:numPr>
              <w:jc w:val="both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bookmarkStart w:id="7" w:name="_Toc3134690"/>
            <w:bookmarkStart w:id="8" w:name="_Toc3135022"/>
            <w:bookmarkStart w:id="9" w:name="_Toc3135798"/>
            <w:bookmarkStart w:id="10" w:name="_Toc3161556"/>
            <w:r w:rsidRPr="2BCAB405">
              <w:rPr>
                <w:rFonts w:ascii="Times New Roman" w:eastAsia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sr-Latn-RS"/>
              </w:rPr>
              <w:t>Omogućava gostima da izaberu meni.</w:t>
            </w:r>
            <w:bookmarkStart w:id="11" w:name="_Toc3068811"/>
            <w:bookmarkEnd w:id="7"/>
            <w:bookmarkEnd w:id="8"/>
            <w:bookmarkEnd w:id="9"/>
            <w:bookmarkEnd w:id="10"/>
            <w:bookmarkEnd w:id="11"/>
          </w:p>
          <w:p w14:paraId="0DF4A25A" w14:textId="292C3D98" w:rsidR="00206E1F" w:rsidRPr="003372D3" w:rsidRDefault="2BCAB405" w:rsidP="2BCAB405">
            <w:pPr>
              <w:pStyle w:val="Heading3"/>
              <w:numPr>
                <w:ilvl w:val="0"/>
                <w:numId w:val="10"/>
              </w:numPr>
              <w:jc w:val="both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bookmarkStart w:id="12" w:name="_Toc3134691"/>
            <w:bookmarkStart w:id="13" w:name="_Toc3135023"/>
            <w:bookmarkStart w:id="14" w:name="_Toc3135799"/>
            <w:bookmarkStart w:id="15" w:name="_Toc3161557"/>
            <w:r w:rsidRPr="2BCAB405">
              <w:rPr>
                <w:rFonts w:ascii="Times New Roman" w:eastAsia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sr-Latn-RS"/>
              </w:rPr>
              <w:t>Poziv konobara jednim klikom.</w:t>
            </w:r>
            <w:bookmarkStart w:id="16" w:name="_Toc3068812"/>
            <w:bookmarkEnd w:id="12"/>
            <w:bookmarkEnd w:id="13"/>
            <w:bookmarkEnd w:id="14"/>
            <w:bookmarkEnd w:id="15"/>
            <w:bookmarkEnd w:id="16"/>
          </w:p>
          <w:p w14:paraId="4058EFE2" w14:textId="0FDC36AA" w:rsidR="00206E1F" w:rsidRPr="003372D3" w:rsidRDefault="575C56A3" w:rsidP="575C56A3">
            <w:pPr>
              <w:pStyle w:val="Heading3"/>
              <w:numPr>
                <w:ilvl w:val="0"/>
                <w:numId w:val="10"/>
              </w:numPr>
              <w:jc w:val="both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bookmarkStart w:id="17" w:name="_Toc3068813"/>
            <w:bookmarkStart w:id="18" w:name="_Toc3134692"/>
            <w:bookmarkStart w:id="19" w:name="_Toc3135024"/>
            <w:bookmarkStart w:id="20" w:name="_Toc3135800"/>
            <w:bookmarkStart w:id="21" w:name="_Toc3161558"/>
            <w:r w:rsidRPr="575C56A3">
              <w:rPr>
                <w:rFonts w:ascii="Times New Roman" w:eastAsia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sr-Latn-RS"/>
              </w:rPr>
              <w:t>Podsetnik i evidenciju hrane koja se treba odneti za neki sto.</w:t>
            </w:r>
            <w:bookmarkEnd w:id="17"/>
            <w:bookmarkEnd w:id="18"/>
            <w:bookmarkEnd w:id="19"/>
            <w:bookmarkEnd w:id="20"/>
            <w:bookmarkEnd w:id="21"/>
          </w:p>
          <w:p w14:paraId="1EC9AFAB" w14:textId="32E2105E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2BCAB405">
              <w:rPr>
                <w:rFonts w:eastAsia="Times New Roman"/>
                <w:color w:val="000000" w:themeColor="text1"/>
                <w:sz w:val="24"/>
                <w:szCs w:val="24"/>
                <w:lang w:val="sr-Latn-RS"/>
              </w:rPr>
              <w:t>Pregled rasporeda sedenja i izmene istog</w:t>
            </w:r>
            <w:r w:rsidRPr="2BCAB405">
              <w:rPr>
                <w:rFonts w:eastAsia="Times New Roman"/>
                <w:color w:val="1F3763" w:themeColor="accent1" w:themeShade="7F"/>
                <w:sz w:val="24"/>
                <w:szCs w:val="24"/>
                <w:lang w:val="sr-Latn-RS"/>
              </w:rPr>
              <w:t xml:space="preserve"> .</w:t>
            </w:r>
          </w:p>
          <w:p w14:paraId="46AEB8AF" w14:textId="412D0EF1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 xml:space="preserve">Prikaz mesta za sedenje gostiju na osnovu  njihove identifikacije </w:t>
            </w:r>
          </w:p>
          <w:p w14:paraId="661A2EF0" w14:textId="22D5DC5E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Mogućnost automatskog raspoređivanja gostiju.</w:t>
            </w:r>
          </w:p>
          <w:p w14:paraId="0314AF50" w14:textId="5A85EE56" w:rsidR="00206E1F" w:rsidRPr="003372D3" w:rsidRDefault="2BCAB405" w:rsidP="2BCAB405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 xml:space="preserve"> Mogućnost zakazivanja svadbe.</w:t>
            </w:r>
          </w:p>
        </w:tc>
      </w:tr>
      <w:tr w:rsidR="00206E1F" w:rsidRPr="003372D3" w14:paraId="352689DF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158C8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3B06CEF6" w:rsidR="00206E1F" w:rsidRPr="003372D3" w:rsidRDefault="575C56A3" w:rsidP="575C56A3">
            <w:pPr>
              <w:pStyle w:val="BodyText"/>
              <w:ind w:left="0"/>
              <w:rPr>
                <w:lang w:val="sr-Latn-CS"/>
              </w:rPr>
            </w:pPr>
            <w:r w:rsidRPr="575C56A3">
              <w:rPr>
                <w:lang w:val="sr-Latn-CS"/>
              </w:rPr>
              <w:t>Mobilna  aplikacija,  aplikacija  za  tablet.</w:t>
            </w:r>
          </w:p>
        </w:tc>
      </w:tr>
      <w:tr w:rsidR="00206E1F" w:rsidRPr="003372D3" w14:paraId="114287E4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A7935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5BA5B" w14:textId="21F9E92A" w:rsidR="00206E1F" w:rsidRPr="003372D3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Omogućava laku organizaciju proslave venčanja.</w:t>
            </w:r>
          </w:p>
        </w:tc>
      </w:tr>
      <w:tr w:rsidR="00206E1F" w:rsidRPr="003372D3" w14:paraId="14FD4A0E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9163D7B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3EF0E" w14:textId="3C09EE1E" w:rsidR="00206E1F" w:rsidRPr="003372D3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Druge aplikacije koje su fokusirane na sličnu ili istu tematiku se fokusiraju na samu organizaciju venčanja u smislu svih stvari koje treba da se urade pre venčanja , jedini deo ove aplikacije koje one obuhvataju jeste pravljenje spiska gostiju gde se to ni na kakav način ne povezuje sa restoranom , ili se odnose na samo traženje lokacije za venčanje.</w:t>
            </w:r>
          </w:p>
        </w:tc>
      </w:tr>
      <w:tr w:rsidR="00206E1F" w:rsidRPr="003372D3" w14:paraId="68F7E43D" w14:textId="77777777" w:rsidTr="4B194331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7BD36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566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B70BAB" w14:textId="3920C023" w:rsidR="00206E1F" w:rsidRPr="003372D3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rFonts w:eastAsia="Times New Roman"/>
                <w:sz w:val="24"/>
                <w:szCs w:val="24"/>
                <w:lang w:val="sr-Latn-RS"/>
              </w:rPr>
              <w:t>Za razliku od ostalih aplikacija na tržištu pružiti mladencima vizuelni uvid u raspored sedenja svojih gostiju, mogućnost automatskog raspoređivanja i naknadne izmene istog, osim toga obuhvataće i pogled na venčanja vlasniku (menadžeru) lokacije kao i upravljanje istim, zapošljavanje konobara i hostesa, ponude menija kao i evidencije svih svadbi , takođe će se fokusirati i na iskustvo gostiju jer sami gosti jer oni mogu preneti pozitivna iskustva o našem kupcu, lokaciji za venčanje.</w:t>
            </w:r>
          </w:p>
        </w:tc>
      </w:tr>
    </w:tbl>
    <w:p w14:paraId="1299C43A" w14:textId="77777777" w:rsidR="00206E1F" w:rsidRDefault="00206E1F">
      <w:pPr>
        <w:rPr>
          <w:lang w:val="sr-Latn-CS"/>
        </w:rPr>
      </w:pPr>
    </w:p>
    <w:p w14:paraId="2FE5B1FE" w14:textId="77777777" w:rsidR="00EF1DFD" w:rsidRDefault="00EF1DFD">
      <w:pPr>
        <w:rPr>
          <w:lang w:val="sr-Latn-CS"/>
        </w:rPr>
      </w:pPr>
    </w:p>
    <w:p w14:paraId="19EA243C" w14:textId="77777777" w:rsidR="00EF1DFD" w:rsidRDefault="00EF1DFD">
      <w:pPr>
        <w:rPr>
          <w:lang w:val="sr-Latn-CS"/>
        </w:rPr>
      </w:pPr>
    </w:p>
    <w:p w14:paraId="467CC5CC" w14:textId="77777777" w:rsidR="00EF1DFD" w:rsidRPr="003372D3" w:rsidRDefault="00EF1DFD">
      <w:pPr>
        <w:rPr>
          <w:lang w:val="sr-Latn-CS"/>
        </w:rPr>
      </w:pPr>
    </w:p>
    <w:p w14:paraId="488454DE" w14:textId="77777777" w:rsidR="00206E1F" w:rsidRPr="003372D3" w:rsidRDefault="00D44844">
      <w:pPr>
        <w:pStyle w:val="Heading1"/>
        <w:rPr>
          <w:lang w:val="sr-Latn-CS"/>
        </w:rPr>
      </w:pPr>
      <w:bookmarkStart w:id="22" w:name="_Toc3161559"/>
      <w:r>
        <w:rPr>
          <w:lang w:val="sr-Latn-CS"/>
        </w:rPr>
        <w:lastRenderedPageBreak/>
        <w:t>Opis korisnika</w:t>
      </w:r>
      <w:bookmarkEnd w:id="22"/>
    </w:p>
    <w:p w14:paraId="09DCA5E2" w14:textId="7BCBD9A7" w:rsidR="00206E1F" w:rsidRPr="003372D3" w:rsidRDefault="575C56A3" w:rsidP="007D0D19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 xml:space="preserve">U ovom odeljku opisani su korisnici WV aplikacije.  Postoje 5 tipa korisnika: menadžer </w:t>
      </w:r>
      <w:r w:rsidR="004F2F38">
        <w:rPr>
          <w:lang w:val="sr-Latn-CS"/>
        </w:rPr>
        <w:t xml:space="preserve"> </w:t>
      </w:r>
      <w:r w:rsidRPr="575C56A3">
        <w:rPr>
          <w:lang w:val="sr-Latn-CS"/>
        </w:rPr>
        <w:t xml:space="preserve">restorana,  konobar </w:t>
      </w:r>
      <w:r w:rsidR="004F2F38">
        <w:rPr>
          <w:lang w:val="sr-Latn-CS"/>
        </w:rPr>
        <w:t xml:space="preserve"> </w:t>
      </w:r>
      <w:r w:rsidRPr="575C56A3">
        <w:rPr>
          <w:lang w:val="sr-Latn-CS"/>
        </w:rPr>
        <w:t>restorana,  hostesa restorana , mladenci,  gost na proslavi venčanja.</w:t>
      </w:r>
    </w:p>
    <w:p w14:paraId="776A6674" w14:textId="77777777" w:rsidR="00206E1F" w:rsidRPr="003372D3" w:rsidRDefault="00B849B5" w:rsidP="00B849B5">
      <w:pPr>
        <w:pStyle w:val="Heading2"/>
        <w:rPr>
          <w:lang w:val="sr-Latn-CS"/>
        </w:rPr>
      </w:pPr>
      <w:bookmarkStart w:id="23" w:name="_Toc3161560"/>
      <w:r>
        <w:rPr>
          <w:lang w:val="sr-Latn-CS"/>
        </w:rPr>
        <w:t>Opis potencijalnog tržišta</w:t>
      </w:r>
      <w:bookmarkEnd w:id="23"/>
    </w:p>
    <w:p w14:paraId="4DDBEF00" w14:textId="7ACB1278" w:rsidR="00206E1F" w:rsidRPr="003372D3" w:rsidRDefault="753D8FAF" w:rsidP="753D8FAF">
      <w:pPr>
        <w:rPr>
          <w:lang w:val="sr-Latn-CS"/>
        </w:rPr>
      </w:pPr>
      <w:r w:rsidRPr="753D8FAF">
        <w:rPr>
          <w:lang w:val="sr-Latn-CS"/>
        </w:rPr>
        <w:t xml:space="preserve">            </w:t>
      </w:r>
    </w:p>
    <w:p w14:paraId="19524E07" w14:textId="1B40AE2C" w:rsidR="0039103B" w:rsidRDefault="66DD9602" w:rsidP="66DD9602">
      <w:pPr>
        <w:pStyle w:val="BodyText"/>
        <w:jc w:val="both"/>
        <w:rPr>
          <w:lang w:val="sr-Latn-CS"/>
        </w:rPr>
      </w:pPr>
      <w:r w:rsidRPr="66DD9602">
        <w:rPr>
          <w:lang w:val="sr-Latn-CS"/>
        </w:rPr>
        <w:t>Potencijalni  korisnici  su  pojedinci  koji  su  pozvani  na  venčanje,  mladenci,  koji  poseduju  Android   uređaje i pristup Internetu,  ugostiteljski  objekti  koji  se  bave  organizacijom  proslave venčanja  i  imaju ili planiraju da nabave  odgovarajuću  hardversku  infrastrukturu (pod  time se podrazumevaju uređaji na   Android   platformi,  preporučljivo  tablet  uređaji) i pristup Internetu. U  ugostiteljskim  objektima  korisnici  sistema  će  biti  konobari,  hostese i menadžer.</w:t>
      </w:r>
    </w:p>
    <w:p w14:paraId="6D708B15" w14:textId="557232D2" w:rsidR="64595660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Inicijalna  verzija  biće  namenjena   samo  jednom ugostiteljskom  objektu sa  jednom  salom.  Ukoliko  se  ukaže  interesovanje  moguće  je  prošiti  primenu i  na  druge objekte.</w:t>
      </w:r>
    </w:p>
    <w:p w14:paraId="69F00AAE" w14:textId="74315892" w:rsidR="64595660" w:rsidRDefault="64595660" w:rsidP="64595660">
      <w:pPr>
        <w:pStyle w:val="BodyText"/>
        <w:rPr>
          <w:lang w:val="sr-Latn-CS"/>
        </w:rPr>
      </w:pPr>
    </w:p>
    <w:p w14:paraId="2A8FA08D" w14:textId="3E28806F" w:rsidR="27257A2C" w:rsidRDefault="575C56A3" w:rsidP="575C56A3">
      <w:pPr>
        <w:pStyle w:val="Heading2"/>
        <w:rPr>
          <w:lang w:val="sr-Latn-CS"/>
        </w:rPr>
      </w:pPr>
      <w:bookmarkStart w:id="24" w:name="_Toc3161561"/>
      <w:r w:rsidRPr="575C56A3">
        <w:rPr>
          <w:lang w:val="sr-Latn-CS"/>
        </w:rPr>
        <w:t>Profili korisnika</w:t>
      </w:r>
      <w:bookmarkEnd w:id="24"/>
    </w:p>
    <w:p w14:paraId="1DC91234" w14:textId="09C3590A" w:rsidR="575C56A3" w:rsidRDefault="575C56A3" w:rsidP="575C56A3">
      <w:pPr>
        <w:rPr>
          <w:lang w:val="sr-Latn-CS"/>
        </w:rPr>
      </w:pPr>
    </w:p>
    <w:p w14:paraId="58ABE026" w14:textId="4CF7937F" w:rsidR="64595660" w:rsidRDefault="575C56A3" w:rsidP="575C56A3">
      <w:pPr>
        <w:pStyle w:val="BodyText"/>
        <w:rPr>
          <w:b/>
          <w:bCs/>
          <w:lang w:val="sr-Latn-CS"/>
        </w:rPr>
      </w:pPr>
      <w:r w:rsidRPr="575C56A3">
        <w:rPr>
          <w:b/>
          <w:bCs/>
          <w:lang w:val="sr-Latn-CS"/>
        </w:rPr>
        <w:t>Menadžer  ugostiteljskog  objekta:</w:t>
      </w:r>
    </w:p>
    <w:p w14:paraId="5D6EF666" w14:textId="657756CD" w:rsidR="575C56A3" w:rsidRDefault="575C56A3" w:rsidP="007D0D19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>Menadžer  restorana  biće  u  ulozi  administratora  sistema.</w:t>
      </w:r>
    </w:p>
    <w:p w14:paraId="13D141F1" w14:textId="2883F763" w:rsidR="64595660" w:rsidRDefault="64595660" w:rsidP="007D0D19">
      <w:pPr>
        <w:pStyle w:val="BodyText"/>
        <w:jc w:val="both"/>
        <w:rPr>
          <w:lang w:val="sr-Latn-CS"/>
        </w:rPr>
      </w:pPr>
      <w:r w:rsidRPr="64595660">
        <w:rPr>
          <w:lang w:val="sr-Latn-CS"/>
        </w:rPr>
        <w:t>Menadžer  je  zadužen  za dodavanje, brisanje,  ažuriranje  zaposlenih  konobara  i  hostesa  u  restoranu,  kao  i  za</w:t>
      </w:r>
      <w:r w:rsidR="00EF1DFD">
        <w:rPr>
          <w:lang w:val="sr-Latn-CS"/>
        </w:rPr>
        <w:t xml:space="preserve">  dodavanje,  brisanje  proslava</w:t>
      </w:r>
      <w:r w:rsidRPr="64595660">
        <w:rPr>
          <w:lang w:val="sr-Latn-CS"/>
        </w:rPr>
        <w:t xml:space="preserve">  venčanja.  Takođe  zadužen  je  za kreiranje  naloga  za  mladence,  i  raspored  stolova  u  okviru  njihovog  venčanja.</w:t>
      </w:r>
    </w:p>
    <w:p w14:paraId="353EE082" w14:textId="42D62E08" w:rsidR="007D0D19" w:rsidRDefault="575C56A3" w:rsidP="00EF1DFD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>Menadžer  restorana  je  visokoobrazovana  osoba  sa  dobrim  nivoom  poznavanja  rada  na Android  uređajima.</w:t>
      </w:r>
    </w:p>
    <w:p w14:paraId="2DB0CF2F" w14:textId="77777777" w:rsidR="00EF1DFD" w:rsidRDefault="00EF1DFD" w:rsidP="00EF1DFD">
      <w:pPr>
        <w:pStyle w:val="BodyText"/>
        <w:jc w:val="both"/>
        <w:rPr>
          <w:lang w:val="sr-Latn-CS"/>
        </w:rPr>
      </w:pPr>
    </w:p>
    <w:p w14:paraId="3C9B08DD" w14:textId="40B3C577" w:rsidR="64595660" w:rsidRDefault="64595660" w:rsidP="64595660">
      <w:pPr>
        <w:pStyle w:val="BodyText"/>
        <w:rPr>
          <w:b/>
          <w:bCs/>
          <w:lang w:val="sr-Latn-CS"/>
        </w:rPr>
      </w:pPr>
      <w:r w:rsidRPr="64595660">
        <w:rPr>
          <w:b/>
          <w:bCs/>
          <w:lang w:val="sr-Latn-CS"/>
        </w:rPr>
        <w:t>Konobar:</w:t>
      </w:r>
    </w:p>
    <w:p w14:paraId="7CA007CB" w14:textId="53B9F494" w:rsidR="64595660" w:rsidRDefault="64595660" w:rsidP="007D0D19">
      <w:pPr>
        <w:pStyle w:val="BodyText"/>
        <w:jc w:val="both"/>
        <w:rPr>
          <w:lang w:val="sr-Latn-CS"/>
        </w:rPr>
      </w:pPr>
      <w:r w:rsidRPr="64595660">
        <w:rPr>
          <w:lang w:val="sr-Latn-CS"/>
        </w:rPr>
        <w:t xml:space="preserve">Konobari  su  zaduženi  za  upravljanje  delom  sistema koji  je  njima  namenjen. </w:t>
      </w:r>
    </w:p>
    <w:p w14:paraId="27D7B6B5" w14:textId="4C714BFC" w:rsidR="64595660" w:rsidRDefault="27257A2C" w:rsidP="007D0D19">
      <w:pPr>
        <w:pStyle w:val="BodyText"/>
        <w:jc w:val="both"/>
        <w:rPr>
          <w:lang w:val="sr-Latn-CS"/>
        </w:rPr>
      </w:pPr>
      <w:r w:rsidRPr="27257A2C">
        <w:rPr>
          <w:lang w:val="sr-Latn-CS"/>
        </w:rPr>
        <w:t xml:space="preserve">Pregled   poziva gostiju i uklanjanje poziva na koje su odgovorili,  pregled izabranih  porudžbina  i  dodeljivanje  statusa  završena  onim porudžbinama  koje  su  izvršene.  </w:t>
      </w:r>
    </w:p>
    <w:p w14:paraId="12E79886" w14:textId="338CCD65" w:rsidR="64595660" w:rsidRDefault="575C56A3" w:rsidP="007D0D19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>Za  korišćenje  sistema  biće  potrebno osnovno  znanje  korišćena  Android  uređaja, sistem  je  veoma  intuitivan  i  olakšan  za  ovaj  profil  korisnika.</w:t>
      </w:r>
    </w:p>
    <w:p w14:paraId="0B14F3C1" w14:textId="01D02712" w:rsidR="64595660" w:rsidRDefault="64595660" w:rsidP="64595660">
      <w:pPr>
        <w:pStyle w:val="BodyText"/>
        <w:rPr>
          <w:lang w:val="sr-Latn-CS"/>
        </w:rPr>
      </w:pPr>
    </w:p>
    <w:p w14:paraId="6DD8C4A9" w14:textId="43425DFC" w:rsidR="00206E1F" w:rsidRPr="003372D3" w:rsidRDefault="64595660" w:rsidP="64595660">
      <w:pPr>
        <w:pStyle w:val="BodyText"/>
        <w:rPr>
          <w:b/>
          <w:bCs/>
          <w:lang w:val="sr-Latn-CS"/>
        </w:rPr>
      </w:pPr>
      <w:r w:rsidRPr="64595660">
        <w:rPr>
          <w:b/>
          <w:bCs/>
          <w:lang w:val="sr-Latn-CS"/>
        </w:rPr>
        <w:t>Hostesa:</w:t>
      </w:r>
    </w:p>
    <w:p w14:paraId="5E69CBF7" w14:textId="28674631" w:rsidR="64595660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Hostese  restorana su ženske osobe zaposlene u restoranu koje imaju osnovno znaje poznavanje korišćenja Android  uređaja(tableta) i zadužene su za  upravljanje  delom  sistema  koji  je  njima  namenjen.</w:t>
      </w:r>
    </w:p>
    <w:p w14:paraId="1057501F" w14:textId="3AB7813D" w:rsidR="64595660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 One  imaju  mogućnost  brzog  pronalaska  mesta  sedenja  gostiju  unosom  odgovarajućeg  koda  koji  poseduju  gosti,  kao  i  opciju  potvrde  dolazak gosta  i  potvrde  da je  gost smešten. </w:t>
      </w:r>
    </w:p>
    <w:p w14:paraId="4948D7EC" w14:textId="1DBF05EE" w:rsidR="64595660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Sistem  je  veoma  intuitivan  i  olakšan  za  ovaj  profil  korisnika.</w:t>
      </w:r>
    </w:p>
    <w:p w14:paraId="55381DD0" w14:textId="4AE5C1D6" w:rsidR="27257A2C" w:rsidRDefault="27257A2C" w:rsidP="2BCAB405">
      <w:pPr>
        <w:pStyle w:val="BodyText"/>
        <w:jc w:val="both"/>
        <w:rPr>
          <w:b/>
          <w:bCs/>
          <w:lang w:val="sr-Latn-CS"/>
        </w:rPr>
      </w:pPr>
    </w:p>
    <w:p w14:paraId="73091596" w14:textId="77777777" w:rsidR="00EF1DFD" w:rsidRDefault="00EF1DFD" w:rsidP="2BCAB405">
      <w:pPr>
        <w:pStyle w:val="BodyText"/>
        <w:jc w:val="both"/>
        <w:rPr>
          <w:b/>
          <w:bCs/>
          <w:lang w:val="sr-Latn-CS"/>
        </w:rPr>
      </w:pPr>
    </w:p>
    <w:p w14:paraId="3E8E21B0" w14:textId="77777777" w:rsidR="00EF1DFD" w:rsidRDefault="00EF1DFD" w:rsidP="2BCAB405">
      <w:pPr>
        <w:pStyle w:val="BodyText"/>
        <w:jc w:val="both"/>
        <w:rPr>
          <w:b/>
          <w:bCs/>
          <w:lang w:val="sr-Latn-CS"/>
        </w:rPr>
      </w:pPr>
    </w:p>
    <w:p w14:paraId="6DAF4310" w14:textId="77777777" w:rsidR="00EF1DFD" w:rsidRDefault="00EF1DFD" w:rsidP="2BCAB405">
      <w:pPr>
        <w:pStyle w:val="BodyText"/>
        <w:jc w:val="both"/>
        <w:rPr>
          <w:b/>
          <w:bCs/>
          <w:lang w:val="sr-Latn-CS"/>
        </w:rPr>
      </w:pPr>
    </w:p>
    <w:p w14:paraId="63485F6F" w14:textId="3C1EA444" w:rsidR="64595660" w:rsidRDefault="2BCAB405" w:rsidP="2BCAB405">
      <w:pPr>
        <w:pStyle w:val="BodyText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lastRenderedPageBreak/>
        <w:t>Gost na proslavi venčanja:</w:t>
      </w:r>
    </w:p>
    <w:p w14:paraId="2355D034" w14:textId="2E9E5408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Gosti na proslavi  sadrže osnovno znanje vezano za korišćenje mobilnih uređaja(Android ).</w:t>
      </w:r>
    </w:p>
    <w:p w14:paraId="69ADB105" w14:textId="11BAD27A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Gosti proslave  biće  grupisani  u  porodice,  svaki  član  porodice  će  imati  svoj  deo mogućnosti u okviru aplikacije   a  to  su : </w:t>
      </w:r>
    </w:p>
    <w:p w14:paraId="4167EF87" w14:textId="22DD17D3" w:rsidR="27257A2C" w:rsidRDefault="2BCAB405" w:rsidP="2BCAB405">
      <w:pPr>
        <w:pStyle w:val="BodyText"/>
        <w:numPr>
          <w:ilvl w:val="1"/>
          <w:numId w:val="9"/>
        </w:numPr>
        <w:jc w:val="both"/>
        <w:rPr>
          <w:lang w:val="sr-Latn-CS"/>
        </w:rPr>
      </w:pPr>
      <w:r w:rsidRPr="2BCAB405">
        <w:rPr>
          <w:lang w:val="sr-Latn-CS"/>
        </w:rPr>
        <w:t>mogućnost poziva konobara</w:t>
      </w:r>
    </w:p>
    <w:p w14:paraId="2AF64BCF" w14:textId="07C75748" w:rsidR="27257A2C" w:rsidRDefault="2BCAB405" w:rsidP="2BCAB405">
      <w:pPr>
        <w:pStyle w:val="BodyText"/>
        <w:numPr>
          <w:ilvl w:val="1"/>
          <w:numId w:val="9"/>
        </w:numPr>
        <w:jc w:val="both"/>
        <w:rPr>
          <w:lang w:val="sr-Latn-CS"/>
        </w:rPr>
      </w:pPr>
      <w:r w:rsidRPr="2BCAB405">
        <w:rPr>
          <w:lang w:val="sr-Latn-CS"/>
        </w:rPr>
        <w:t xml:space="preserve">izbora menija </w:t>
      </w:r>
    </w:p>
    <w:p w14:paraId="55BCEB47" w14:textId="77A31FA2" w:rsidR="27257A2C" w:rsidRDefault="2BCAB405" w:rsidP="2BCAB405">
      <w:pPr>
        <w:pStyle w:val="BodyText"/>
        <w:numPr>
          <w:ilvl w:val="1"/>
          <w:numId w:val="9"/>
        </w:numPr>
        <w:jc w:val="both"/>
        <w:rPr>
          <w:lang w:val="sr-Latn-CS"/>
        </w:rPr>
      </w:pPr>
      <w:r w:rsidRPr="2BCAB405">
        <w:rPr>
          <w:lang w:val="sr-Latn-CS"/>
        </w:rPr>
        <w:t>potvrdu dolaska na proslavu venčanja</w:t>
      </w:r>
    </w:p>
    <w:p w14:paraId="38AF4BF2" w14:textId="1EAF9247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 korišćenje  sistema  biće  potrebno osnovno  znanje  korišćena  Android  uređaja, sistem  je  veoma  intuitivan  i  olakšan  za  ovaj  profil  korisnika.</w:t>
      </w:r>
    </w:p>
    <w:p w14:paraId="13E22E6C" w14:textId="7DC5F2E0" w:rsidR="27257A2C" w:rsidRDefault="27257A2C" w:rsidP="2BCAB405">
      <w:pPr>
        <w:pStyle w:val="BodyText"/>
        <w:jc w:val="both"/>
        <w:rPr>
          <w:lang w:val="sr-Latn-CS"/>
        </w:rPr>
      </w:pPr>
    </w:p>
    <w:p w14:paraId="51308D9B" w14:textId="7D3E33F8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b/>
          <w:bCs/>
          <w:lang w:val="sr-Latn-CS"/>
        </w:rPr>
        <w:t>Mladenci:</w:t>
      </w:r>
    </w:p>
    <w:p w14:paraId="06F49BF7" w14:textId="4041302E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Mladenci su par koji zakazuje proslavu i zaduženi su za  upravljanje  delom  sistema  koji  je  njima  namenjen.</w:t>
      </w:r>
    </w:p>
    <w:p w14:paraId="65F16FA3" w14:textId="7B86F836" w:rsidR="27257A2C" w:rsidRDefault="66DD9602" w:rsidP="66DD9602">
      <w:pPr>
        <w:pStyle w:val="BodyText"/>
        <w:jc w:val="both"/>
        <w:rPr>
          <w:lang w:val="sr-Latn-CS"/>
        </w:rPr>
      </w:pPr>
      <w:r w:rsidRPr="66DD9602">
        <w:rPr>
          <w:lang w:val="sr-Latn-CS"/>
        </w:rPr>
        <w:t>Poseduju mogućnost dodavanja gosta (porodice),automatskog generisanja i pregleda trenutnog rasporeda sedenja i izmenu istog, kao i izbor i pregled  menija koji će se služiti na proslavi. Takođe mladenci imaju uvid u cenu venčanja sa specifikacijom troškova.</w:t>
      </w:r>
    </w:p>
    <w:p w14:paraId="32F63390" w14:textId="18312D64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 korišćenje  sistema  biće  potrebno osnovno  znanje  korišćena  Android uređaja, sistem  je  veoma  intuitivan  i  olakšan  za  ovaj  profil  korisnika.</w:t>
      </w:r>
    </w:p>
    <w:p w14:paraId="5165CBD2" w14:textId="330DD201" w:rsidR="27257A2C" w:rsidRDefault="27257A2C" w:rsidP="27257A2C">
      <w:pPr>
        <w:pStyle w:val="BodyText"/>
        <w:rPr>
          <w:b/>
          <w:bCs/>
          <w:lang w:val="sr-Latn-CS"/>
        </w:rPr>
      </w:pPr>
    </w:p>
    <w:p w14:paraId="0296ABEC" w14:textId="77777777" w:rsidR="00206E1F" w:rsidRPr="003372D3" w:rsidRDefault="575C56A3" w:rsidP="00B849B5">
      <w:pPr>
        <w:pStyle w:val="Heading2"/>
        <w:rPr>
          <w:lang w:val="sr-Latn-CS"/>
        </w:rPr>
      </w:pPr>
      <w:bookmarkStart w:id="25" w:name="_Toc3161562"/>
      <w:r w:rsidRPr="575C56A3">
        <w:rPr>
          <w:lang w:val="sr-Latn-CS"/>
        </w:rPr>
        <w:t>Opis okruženja</w:t>
      </w:r>
      <w:bookmarkEnd w:id="25"/>
    </w:p>
    <w:p w14:paraId="3CF2D8B6" w14:textId="77777777" w:rsidR="00206E1F" w:rsidRPr="003372D3" w:rsidRDefault="00206E1F">
      <w:pPr>
        <w:rPr>
          <w:lang w:val="sr-Latn-CS"/>
        </w:rPr>
      </w:pPr>
    </w:p>
    <w:p w14:paraId="35E46AD3" w14:textId="27FB14B8" w:rsidR="00150CC1" w:rsidRDefault="575C56A3" w:rsidP="007D0D19">
      <w:pPr>
        <w:pStyle w:val="BodyText"/>
        <w:jc w:val="both"/>
        <w:rPr>
          <w:lang w:val="sr-Latn-CS"/>
        </w:rPr>
      </w:pPr>
      <w:r w:rsidRPr="575C56A3">
        <w:rPr>
          <w:lang w:val="sr-Latn-CS"/>
        </w:rPr>
        <w:t xml:space="preserve">Korisnici sistema pristupaju sistemu preko aplikacije na svom </w:t>
      </w:r>
      <w:r w:rsidR="004B0553">
        <w:rPr>
          <w:lang w:val="sr-Latn-CS"/>
        </w:rPr>
        <w:t xml:space="preserve"> </w:t>
      </w:r>
      <w:r w:rsidRPr="575C56A3">
        <w:rPr>
          <w:lang w:val="sr-Latn-CS"/>
        </w:rPr>
        <w:t>Android  uređaju,  i neophodna je  Internet konekcija.  Ne postoje posebna ograničenja u pogledu okruženja.</w:t>
      </w:r>
    </w:p>
    <w:p w14:paraId="046F2550" w14:textId="77777777" w:rsidR="00206E1F" w:rsidRPr="003372D3" w:rsidRDefault="575C56A3" w:rsidP="00D44844">
      <w:pPr>
        <w:pStyle w:val="Heading2"/>
        <w:rPr>
          <w:lang w:val="sr-Latn-CS"/>
        </w:rPr>
      </w:pPr>
      <w:bookmarkStart w:id="26" w:name="_Toc3161563"/>
      <w:r w:rsidRPr="575C56A3">
        <w:rPr>
          <w:lang w:val="sr-Latn-CS"/>
        </w:rPr>
        <w:t>Osnovne potrebe korisnika</w:t>
      </w:r>
      <w:bookmarkEnd w:id="26"/>
    </w:p>
    <w:p w14:paraId="0FB78278" w14:textId="77777777" w:rsidR="00206E1F" w:rsidRPr="003372D3" w:rsidRDefault="00206E1F">
      <w:pPr>
        <w:rPr>
          <w:lang w:val="sr-Latn-CS"/>
        </w:rPr>
      </w:pPr>
    </w:p>
    <w:p w14:paraId="59EBA109" w14:textId="77777777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Osnovne potrebe korisnika identifikovane na osnovu intervjuisanja potencijalnih korisnika su:</w:t>
      </w:r>
    </w:p>
    <w:p w14:paraId="74BB415B" w14:textId="05F20DA4" w:rsidR="00206E1F" w:rsidRPr="003372D3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t>Nepostojanje sistema za lako ažiruranje spiska gostiju nakon individualnog otkaza dolaska.</w:t>
      </w:r>
      <w:r w:rsidRPr="2BCAB405">
        <w:rPr>
          <w:lang w:val="sr-Latn-CS"/>
        </w:rPr>
        <w:t xml:space="preserve">  Trenutno ne postoji mehanizam za evidenciju i ažuriranje spiska gostiju koji dolaze na proslavu venčanja, te se ovo često negativno odrazi na cenu proslave venčanja.</w:t>
      </w:r>
    </w:p>
    <w:p w14:paraId="238A065C" w14:textId="6077ABDC" w:rsidR="00206E1F" w:rsidRPr="003372D3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t>Problem smeštanja velikog broja zvanica.</w:t>
      </w:r>
      <w:r w:rsidRPr="2BCAB405">
        <w:rPr>
          <w:lang w:val="sr-Latn-CS"/>
        </w:rPr>
        <w:t xml:space="preserve"> Pravljenje rasporeda sedenja gostiju predstavlja dug  i često vrlo nezahvalan  posao. Neretko se naprave propusti koji su vidljivi tek na samoj proslavi.</w:t>
      </w:r>
    </w:p>
    <w:p w14:paraId="4057217E" w14:textId="79505734" w:rsidR="00206E1F" w:rsidRPr="003372D3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t>Kako doći do konobara.</w:t>
      </w:r>
      <w:r w:rsidRPr="2BCAB405">
        <w:rPr>
          <w:lang w:val="sr-Latn-CS"/>
        </w:rPr>
        <w:t xml:space="preserve"> U velikim salama sa puno gostiju konobarima je teško i skoro nemoguće da uoče svakog gosta koji ih zove. Ovo je često razlog nezadovoljstva kod gostiju i negativne ocene za organizaciju proslave venčanja. </w:t>
      </w:r>
    </w:p>
    <w:p w14:paraId="74B0890B" w14:textId="4003BF9F" w:rsidR="27257A2C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t xml:space="preserve">Puno hrane koju mali broj ljudi jede. </w:t>
      </w:r>
      <w:r w:rsidRPr="2BCAB405">
        <w:rPr>
          <w:lang w:val="sr-Latn-CS"/>
        </w:rPr>
        <w:t xml:space="preserve">U današnje vreme ljudi su često izbirljivi. Posledica ovoga je spremanje ogromne količine hrane koju veliki broj zvanica neće ni probati. Negativan uticaj na ocenu organizacije kao i na  cenu proslave venčanja je evidentan. </w:t>
      </w:r>
    </w:p>
    <w:p w14:paraId="58A95397" w14:textId="0BD6A8D3" w:rsidR="27257A2C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t>Loš uvid mladenaca u specifikaciju troškova.</w:t>
      </w:r>
      <w:r w:rsidRPr="2BCAB405">
        <w:rPr>
          <w:lang w:val="sr-Latn-CS"/>
        </w:rPr>
        <w:t>Vlasnici restorana neretko menjaju cenu venčanja nakon same proslave sa objašnjenjima koja su kontroverzna.Teško je proceniti koliko je tačno bilo gostiju i da li je zaista bilo dodatnih, nepredviđenih troškova.</w:t>
      </w:r>
    </w:p>
    <w:p w14:paraId="1CC1BBF4" w14:textId="284E3E17" w:rsidR="27257A2C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b/>
          <w:bCs/>
          <w:lang w:val="sr-Latn-CS"/>
        </w:rPr>
      </w:pPr>
      <w:r w:rsidRPr="2BCAB405">
        <w:rPr>
          <w:b/>
          <w:bCs/>
          <w:lang w:val="sr-Latn-CS"/>
        </w:rPr>
        <w:lastRenderedPageBreak/>
        <w:t xml:space="preserve">Šematski prikaz sale. </w:t>
      </w:r>
      <w:r w:rsidRPr="2BCAB405">
        <w:rPr>
          <w:lang w:val="sr-Latn-CS"/>
        </w:rPr>
        <w:t>Bitno je da mladenci imaju pravu sliku o rasporedu stolova i veličini sale za proslavu kao i mogućnost prilagođavanja iste na osnovu broja gostiju.</w:t>
      </w:r>
    </w:p>
    <w:p w14:paraId="0E4B7988" w14:textId="6CCB6BFD" w:rsidR="27257A2C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lang w:val="sr-Latn-CS"/>
        </w:rPr>
      </w:pPr>
      <w:r w:rsidRPr="2BCAB405">
        <w:rPr>
          <w:b/>
          <w:bCs/>
          <w:lang w:val="sr-Latn-CS"/>
        </w:rPr>
        <w:t xml:space="preserve">Vreme potrebno da se smesti pristigla zvanica. </w:t>
      </w:r>
      <w:r w:rsidRPr="2BCAB405">
        <w:rPr>
          <w:lang w:val="sr-Latn-CS"/>
        </w:rPr>
        <w:t>Često se pravi gužva na ulazu u restoran zbog vremena koje je potrebno da se utvrdi gde sedi određena zvanica. Naš proizvod će ovo vreme svesti na minimum.</w:t>
      </w:r>
    </w:p>
    <w:p w14:paraId="54537582" w14:textId="5BF541E8" w:rsidR="27257A2C" w:rsidRDefault="2BCAB405" w:rsidP="2BCAB405">
      <w:pPr>
        <w:pStyle w:val="BodyText"/>
        <w:numPr>
          <w:ilvl w:val="0"/>
          <w:numId w:val="17"/>
        </w:numPr>
        <w:ind w:left="1080"/>
        <w:jc w:val="both"/>
        <w:rPr>
          <w:lang w:val="sr-Latn-CS"/>
        </w:rPr>
      </w:pPr>
      <w:r w:rsidRPr="2BCAB405">
        <w:rPr>
          <w:b/>
          <w:bCs/>
          <w:lang w:val="sr-Latn-CS"/>
        </w:rPr>
        <w:t>Evidencija slobodnih datuma za proslavu venčanja.</w:t>
      </w:r>
      <w:r w:rsidRPr="2BCAB405">
        <w:rPr>
          <w:lang w:val="sr-Latn-CS"/>
        </w:rPr>
        <w:t>Veliki problem nastaje ukoliko se zakažu dva različita venčanja istog dana u isto vreme. Za ozbiljne restorane ovo je nedopustivo.</w:t>
      </w:r>
    </w:p>
    <w:p w14:paraId="350253C3" w14:textId="3BCFCA59" w:rsidR="27257A2C" w:rsidRDefault="2BCAB405" w:rsidP="2BCAB405">
      <w:pPr>
        <w:pStyle w:val="Heading2"/>
        <w:jc w:val="both"/>
      </w:pPr>
      <w:bookmarkStart w:id="27" w:name="_Toc3161564"/>
      <w:r w:rsidRPr="2BCAB405">
        <w:rPr>
          <w:lang w:val="sr"/>
        </w:rPr>
        <w:t>Alternative i konkurencija</w:t>
      </w:r>
      <w:bookmarkEnd w:id="27"/>
    </w:p>
    <w:p w14:paraId="2FC999B7" w14:textId="49E570DB" w:rsidR="27257A2C" w:rsidRDefault="2BCAB405" w:rsidP="007D0D19">
      <w:r w:rsidRPr="2BCAB405">
        <w:rPr>
          <w:lang w:val="sr-Latn-CS"/>
        </w:rPr>
        <w:t xml:space="preserve">             Istraživanje vezano za analizu postojećih proizvoda koji bi u potpunosti rešili navedene</w:t>
      </w:r>
    </w:p>
    <w:p w14:paraId="456DE3F4" w14:textId="5692F91C" w:rsidR="27257A2C" w:rsidRDefault="2BCAB405" w:rsidP="007D0D19">
      <w:r w:rsidRPr="2BCAB405">
        <w:rPr>
          <w:lang w:val="sr-Latn-CS"/>
        </w:rPr>
        <w:t xml:space="preserve">             probleme nije obavljeno, tako da za sada nije poznato da li postoje gotova rešenja kao</w:t>
      </w:r>
    </w:p>
    <w:p w14:paraId="21E45DC3" w14:textId="46B7C308" w:rsidR="27257A2C" w:rsidRDefault="2BCAB405" w:rsidP="007D0D19">
      <w:pPr>
        <w:pStyle w:val="BodyText"/>
        <w:ind w:left="360"/>
      </w:pPr>
      <w:r w:rsidRPr="2BCAB405">
        <w:rPr>
          <w:lang w:val="sr-Latn-CS"/>
        </w:rPr>
        <w:t xml:space="preserve">       alternativa proizvoda koji se razvija.</w:t>
      </w:r>
    </w:p>
    <w:p w14:paraId="2EC9EB5E" w14:textId="271B7139" w:rsidR="00206E1F" w:rsidRPr="007D0D19" w:rsidRDefault="007D0D19" w:rsidP="007D0D19">
      <w:pPr>
        <w:pStyle w:val="Heading1"/>
      </w:pPr>
      <w:r w:rsidRPr="007D0D19">
        <w:t xml:space="preserve">    </w:t>
      </w:r>
      <w:bookmarkStart w:id="28" w:name="_Toc3161565"/>
      <w:proofErr w:type="spellStart"/>
      <w:r w:rsidR="2BCAB405" w:rsidRPr="007D0D19">
        <w:t>Opis</w:t>
      </w:r>
      <w:proofErr w:type="spellEnd"/>
      <w:r w:rsidR="2BCAB405" w:rsidRPr="007D0D19">
        <w:t xml:space="preserve"> </w:t>
      </w:r>
      <w:proofErr w:type="spellStart"/>
      <w:r w:rsidR="2BCAB405" w:rsidRPr="007D0D19">
        <w:t>proizvoda</w:t>
      </w:r>
      <w:bookmarkEnd w:id="28"/>
      <w:proofErr w:type="spellEnd"/>
    </w:p>
    <w:p w14:paraId="6597DE46" w14:textId="59B9677B" w:rsidR="004F2F38" w:rsidRPr="007D0D19" w:rsidRDefault="2BCAB405" w:rsidP="007D0D19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U ovom odeljku je dat pogled na osnovne mogućnosti WV aplikacije , kontekst u kome sistem treba da funkc</w:t>
      </w:r>
      <w:r w:rsidR="007D0D19">
        <w:rPr>
          <w:lang w:val="sr-Latn-CS"/>
        </w:rPr>
        <w:t>ioniše i konfiguracija sistema.</w:t>
      </w:r>
    </w:p>
    <w:p w14:paraId="5B930426" w14:textId="4FEF2102" w:rsidR="00206E1F" w:rsidRPr="007D0D19" w:rsidRDefault="007D0D19" w:rsidP="007D0D19">
      <w:pPr>
        <w:pStyle w:val="Heading2"/>
      </w:pPr>
      <w:r>
        <w:t xml:space="preserve">  </w:t>
      </w:r>
      <w:bookmarkStart w:id="29" w:name="_Toc3161566"/>
      <w:proofErr w:type="spellStart"/>
      <w:r w:rsidR="2BCAB405" w:rsidRPr="007D0D19">
        <w:t>Perspektiva</w:t>
      </w:r>
      <w:proofErr w:type="spellEnd"/>
      <w:r w:rsidR="2BCAB405" w:rsidRPr="007D0D19">
        <w:t xml:space="preserve"> </w:t>
      </w:r>
      <w:proofErr w:type="spellStart"/>
      <w:r w:rsidR="2BCAB405" w:rsidRPr="007D0D19">
        <w:t>proizvoda</w:t>
      </w:r>
      <w:bookmarkEnd w:id="29"/>
      <w:proofErr w:type="spellEnd"/>
      <w:r w:rsidR="2BCAB405" w:rsidRPr="007D0D19">
        <w:t xml:space="preserve"> </w:t>
      </w:r>
    </w:p>
    <w:p w14:paraId="52D98691" w14:textId="77ACACC1" w:rsidR="00206E1F" w:rsidRPr="003372D3" w:rsidRDefault="2BCAB405" w:rsidP="007D0D19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WV aplikacija će zameniti ručnu evidenciju pozvanih gostiju i ručnu evidenciju otkaza gostiju takođe i ručno generisanje  rasporeda sedenja istih, zameniće ručnu evidenciju koji je meni izabrao gost, zameniće mahanje i glasovno pozivanje konobara .</w:t>
      </w:r>
    </w:p>
    <w:p w14:paraId="3FADC270" w14:textId="169941E1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Sistem će koristiti postojeći DBMS instaliran na mašini koja predstavlja Web server objekta. Dijagram koji pokazuje kontekst sistema je dat na slici 6.1.1.</w:t>
      </w:r>
    </w:p>
    <w:p w14:paraId="0E58DE4E" w14:textId="59B840AB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WV sistem će biti zasnovan na klijent/server arhitekturi  ilustrovanoj na slici 6.1.2. Serverski deo će se izvršavati u kontekstu Web servera na personalnom računaru koji je za to namenjen. Serverske komponente će komunicirati sa DBMS-om koji se nalazi na istoj mašini.</w:t>
      </w:r>
    </w:p>
    <w:p w14:paraId="7A2D2018" w14:textId="578709C6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Klijent sistema se izvršava na personalnim mobilnim telefonima, tablet računarima, u okviru mobilne aplikacije  koja se sa Web serverom povezuje preko Interneta. Takođe  predviđen  je  i  takozvani  "Responsive  design",  kako  bi  aplikacija  bila  pogodna  za  korišćenje  na  uređajima koji  imaju  različite  dijagonale  ekrana.</w:t>
      </w:r>
    </w:p>
    <w:p w14:paraId="1FC39945" w14:textId="77777777" w:rsidR="00206E1F" w:rsidRPr="003372D3" w:rsidRDefault="00206E1F">
      <w:pPr>
        <w:pStyle w:val="BodyText"/>
        <w:rPr>
          <w:lang w:val="sr-Latn-CS"/>
        </w:rPr>
      </w:pPr>
    </w:p>
    <w:p w14:paraId="0027438C" w14:textId="77777777" w:rsidR="00206E1F" w:rsidRPr="003372D3" w:rsidRDefault="00533A5F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3A33F7D" wp14:editId="537D90BC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78" y="3244"/>
                            <a:ext cx="1605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C3D85" w14:textId="798AFF22" w:rsidR="009201B6" w:rsidRDefault="009201B6" w:rsidP="002172C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WV</w:t>
                              </w:r>
                            </w:p>
                            <w:p w14:paraId="63F999B7" w14:textId="646AACA4" w:rsidR="009201B6" w:rsidRPr="00AF6B06" w:rsidRDefault="009201B6" w:rsidP="002172C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2CB0E" w14:textId="77777777" w:rsidR="009201B6" w:rsidRDefault="009201B6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2162BBD" w14:textId="77777777" w:rsidR="009201B6" w:rsidRPr="00AF6B06" w:rsidRDefault="009201B6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89026" w14:textId="4837FD65" w:rsidR="009201B6" w:rsidRPr="00F06298" w:rsidRDefault="009201B6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WV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34CE0A41" w14:textId="77777777" w:rsidR="009201B6" w:rsidRPr="00F06298" w:rsidRDefault="009201B6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1D44E22" w14:textId="78F4F16B" w:rsidR="009201B6" w:rsidRPr="00F06298" w:rsidRDefault="009201B6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menadžer</w:t>
                              </w:r>
                            </w:p>
                            <w:p w14:paraId="51E7140A" w14:textId="6C1F903F" w:rsidR="009201B6" w:rsidRPr="00F06298" w:rsidRDefault="009201B6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mladenci</w:t>
                              </w:r>
                            </w:p>
                            <w:p w14:paraId="6C7DEC7F" w14:textId="3BEB6244" w:rsidR="009201B6" w:rsidRPr="00F06298" w:rsidRDefault="009201B6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konobari</w:t>
                              </w:r>
                            </w:p>
                            <w:p w14:paraId="5B758F62" w14:textId="1E67936D" w:rsidR="009201B6" w:rsidRPr="00F06298" w:rsidRDefault="009201B6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hostese</w:t>
                              </w:r>
                            </w:p>
                            <w:p w14:paraId="2DFB98B1" w14:textId="5806820A" w:rsidR="009201B6" w:rsidRPr="00F06298" w:rsidRDefault="009201B6" w:rsidP="00F06298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gosti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6" style="width:407.25pt;height:99.8pt;mso-position-horizontal-relative:char;mso-position-vertical-relative:line" coordsize="8145,1996" coordorigin="2448,268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">
                <v:oval id="Oval 3" style="position:absolute;left:5661;top:2704;width:1800;height:1800;visibility:visible;mso-wrap-style:square;v-text-anchor:top" o:spid="_x0000_s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5778;top:3244;width:1605;height:700;visibility:visible;mso-wrap-style:square;v-text-anchor:top" o:spid="_x0000_s1028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>
                  <v:textbox>
                    <w:txbxContent>
                      <w:p w:rsidR="004F5715" w:rsidP="002172C5" w:rsidRDefault="004F5715" w14:paraId="1BAC3D85" w14:textId="798AFF22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WV</w:t>
                        </w:r>
                      </w:p>
                      <w:p w:rsidRPr="00AF6B06" w:rsidR="004F5715" w:rsidP="002172C5" w:rsidRDefault="004F5715" w14:paraId="63F999B7" w14:textId="646AACA4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style="position:absolute;left:8721;top:3064;width:1872;height:1080;visibility:visible;mso-wrap-style:square;v-text-anchor:top" o:spid="_x0000_s1029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F5715" w:rsidP="00AF6B06" w:rsidRDefault="004F5715" w14:paraId="0562CB0E" w14:textId="77777777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Pr="00AF6B06" w:rsidR="004F5715" w:rsidP="00AF6B06" w:rsidRDefault="004F5715" w14:paraId="62162BBD" w14:textId="77777777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style="position:absolute;left:2448;top:2688;width:1953;height:1996;visibility:visible;mso-wrap-style:square;v-text-anchor:top" o:spid="_x0000_s1030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Pr="00F06298" w:rsidR="004F5715" w:rsidP="00AF6B06" w:rsidRDefault="004F5715" w14:paraId="06D89026" w14:textId="4837FD65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WV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Pr="00F06298" w:rsidR="004F5715" w:rsidRDefault="004F5715" w14:paraId="34CE0A41" w14:textId="77777777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Pr="00F06298" w:rsidR="004F5715" w:rsidRDefault="004F5715" w14:paraId="01D44E22" w14:textId="78F4F16B">
                        <w:pPr>
                          <w:numPr>
                            <w:ilvl w:val="0"/>
                            <w:numId w:val="2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menadžer</w:t>
                        </w:r>
                      </w:p>
                      <w:p w:rsidRPr="00F06298" w:rsidR="004F5715" w:rsidRDefault="004F5715" w14:paraId="51E7140A" w14:textId="6C1F903F">
                        <w:pPr>
                          <w:numPr>
                            <w:ilvl w:val="0"/>
                            <w:numId w:val="2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mladenci</w:t>
                        </w:r>
                      </w:p>
                      <w:p w:rsidRPr="00F06298" w:rsidR="004F5715" w:rsidRDefault="004F5715" w14:paraId="6C7DEC7F" w14:textId="3BEB6244">
                        <w:pPr>
                          <w:numPr>
                            <w:ilvl w:val="0"/>
                            <w:numId w:val="2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konobari</w:t>
                        </w:r>
                      </w:p>
                      <w:p w:rsidRPr="00F06298" w:rsidR="004F5715" w:rsidRDefault="004F5715" w14:paraId="5B758F62" w14:textId="1E67936D">
                        <w:pPr>
                          <w:numPr>
                            <w:ilvl w:val="0"/>
                            <w:numId w:val="2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hostese</w:t>
                        </w:r>
                      </w:p>
                      <w:p w:rsidRPr="00F06298" w:rsidR="004F5715" w:rsidP="00F06298" w:rsidRDefault="004F5715" w14:paraId="2DFB98B1" w14:textId="5806820A">
                        <w:pPr>
                          <w:numPr>
                            <w:ilvl w:val="0"/>
                            <w:numId w:val="2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gosti</w:t>
                        </w:r>
                      </w:p>
                    </w:txbxContent>
                  </v:textbox>
                </v:shape>
                <v:line id="Line 8" style="position:absolute;visibility:visible;mso-wrap-style:square" o:spid="_x0000_s1031" o:connectortype="straight" from="4401,3604" to="5661,360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style="position:absolute;flip:x y;visibility:visible;mso-wrap-style:square" o:spid="_x0000_s1032" o:connectortype="straight" from="7461,3604" to="8721,360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2946DB82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C65004B" w14:textId="0E1E4873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2172C5">
        <w:rPr>
          <w:rFonts w:ascii="Arial" w:hAnsi="Arial"/>
          <w:b/>
          <w:lang w:val="sr-Latn-CS"/>
        </w:rPr>
        <w:t>Kontekst sistema WV</w:t>
      </w:r>
    </w:p>
    <w:p w14:paraId="5997CC1D" w14:textId="77777777" w:rsidR="00AF6B06" w:rsidRDefault="00AF6B06" w:rsidP="00AF6B06">
      <w:pPr>
        <w:pStyle w:val="BodyText"/>
        <w:rPr>
          <w:b/>
        </w:rPr>
      </w:pPr>
    </w:p>
    <w:p w14:paraId="0DB3FF3B" w14:textId="77777777" w:rsidR="00206E1F" w:rsidRPr="003372D3" w:rsidRDefault="00533A5F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5F4522C0" wp14:editId="07777777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CBD5F" w14:textId="0C254894" w:rsidR="009201B6" w:rsidRPr="00E5055D" w:rsidRDefault="009201B6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Mobilni telefon/ Tablet</w:t>
                              </w:r>
                            </w:p>
                            <w:p w14:paraId="110FFD37" w14:textId="77777777" w:rsidR="009201B6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8C53D8A" w14:textId="77777777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5FFDA6B" w14:textId="69023E93" w:rsidR="009201B6" w:rsidRPr="00E5055D" w:rsidRDefault="009201B6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WV 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77862" w14:textId="77777777" w:rsidR="009201B6" w:rsidRPr="00E5055D" w:rsidRDefault="009201B6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6B699379" w14:textId="77777777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FE9F23F" w14:textId="77777777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F72F646" w14:textId="77777777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C84A036" w14:textId="45F934C6" w:rsidR="009201B6" w:rsidRPr="00E5055D" w:rsidRDefault="009201B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WV</w:t>
                              </w:r>
                            </w:p>
                            <w:p w14:paraId="1A2EE907" w14:textId="77777777" w:rsidR="009201B6" w:rsidRPr="00E5055D" w:rsidRDefault="009201B6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39A6C" w14:textId="77777777" w:rsidR="009201B6" w:rsidRDefault="009201B6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7" style="width:234pt;height:115.45pt;mso-position-horizontal-relative:char;mso-position-vertical-relative:line" coordsize="4680,2309" coordorigin="2241,5404" o:spid="_x0000_s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style="position:absolute;left:2241;top:5404;width:1620;height:2309;visibility:visible;mso-wrap-style:square;v-text-anchor:top" o:spid="_x0000_s1034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Pr="00E5055D" w:rsidR="004F5715" w:rsidRDefault="004F5715" w14:paraId="734CBD5F" w14:textId="0C254894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Mobilni telefon/ Tablet</w:t>
                        </w:r>
                      </w:p>
                      <w:p w:rsidR="004F5715" w:rsidRDefault="004F5715" w14:paraId="110FFD37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RDefault="004F5715" w14:paraId="18C53D8A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P="00AF6B06" w:rsidRDefault="004F5715" w14:paraId="75FFDA6B" w14:textId="69023E9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WV aplikacija</w:t>
                        </w:r>
                      </w:p>
                    </w:txbxContent>
                  </v:textbox>
                </v:shape>
                <v:shape id="Text Box 17" style="position:absolute;left:5301;top:5404;width:1620;height:2309;visibility:visible;mso-wrap-style:square;v-text-anchor:top" o:spid="_x0000_s1035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Pr="00E5055D" w:rsidR="004F5715" w:rsidRDefault="004F5715" w14:paraId="1DB77862" w14:textId="77777777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:rsidRPr="00E5055D" w:rsidR="004F5715" w:rsidRDefault="004F5715" w14:paraId="6B699379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RDefault="004F5715" w14:paraId="3FE9F23F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RDefault="004F5715" w14:paraId="1F72F646" w14:textId="77777777">
                        <w:pPr>
                          <w:rPr>
                            <w:lang w:val="sr-Latn-CS"/>
                          </w:rPr>
                        </w:pPr>
                      </w:p>
                      <w:p w:rsidRPr="00E5055D" w:rsidR="004F5715" w:rsidRDefault="004F5715" w14:paraId="4C84A036" w14:textId="45F934C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WV</w:t>
                        </w:r>
                      </w:p>
                      <w:p w:rsidRPr="00E5055D" w:rsidR="004F5715" w:rsidP="00AF6B06" w:rsidRDefault="004F5715" w14:paraId="1A2EE907" w14:textId="77777777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style="position:absolute;visibility:visible;mso-wrap-style:square" o:spid="_x0000_s1036" o:connectortype="straight" from="3861,6664" to="5301,666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style="position:absolute;left:4041;top:6772;width:1080;height:432;visibility:visible;mso-wrap-style:square;v-text-anchor:top" o:spid="_x0000_s1037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>
                  <v:textbox>
                    <w:txbxContent>
                      <w:p w:rsidR="004F5715" w:rsidP="00AF6B06" w:rsidRDefault="004F5715" w14:paraId="63839A6C" w14:textId="77777777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E56223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EF1CCE5" w14:textId="430F7B40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2172C5">
        <w:rPr>
          <w:rFonts w:ascii="Arial" w:hAnsi="Arial"/>
          <w:b/>
          <w:lang w:val="sr-Latn-CS"/>
        </w:rPr>
        <w:t>Pregled sistema WV</w:t>
      </w:r>
    </w:p>
    <w:p w14:paraId="513D2D82" w14:textId="77777777" w:rsidR="00EF6D0D" w:rsidRPr="003372D3" w:rsidRDefault="00EF6D0D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28A53F54" w14:textId="77777777" w:rsidR="00206E1F" w:rsidRPr="003372D3" w:rsidRDefault="575C56A3" w:rsidP="00B849B5">
      <w:pPr>
        <w:pStyle w:val="Heading2"/>
        <w:rPr>
          <w:lang w:val="sr-Latn-CS"/>
        </w:rPr>
      </w:pPr>
      <w:bookmarkStart w:id="30" w:name="_Toc3161567"/>
      <w:r w:rsidRPr="575C56A3">
        <w:rPr>
          <w:lang w:val="sr-Latn-CS"/>
        </w:rPr>
        <w:t>Pregled mogućnosti</w:t>
      </w:r>
      <w:bookmarkEnd w:id="30"/>
    </w:p>
    <w:p w14:paraId="78C0036D" w14:textId="44E988F8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Tabela prikazana u ovom odeljku identifikuje osnovne mogućnosti WV aplikacije u pogledu prednosti koje nudi i funkcionalnosti koje te prednosti ostvaruju. Dodatni opis funkcionalnih zahteva je dat u odeljku 7 ovog dokumenta.</w:t>
      </w:r>
    </w:p>
    <w:p w14:paraId="5043CB0F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771FE4F9" w14:textId="77777777" w:rsidTr="2BCAB405">
        <w:tc>
          <w:tcPr>
            <w:tcW w:w="4230" w:type="dxa"/>
          </w:tcPr>
          <w:p w14:paraId="2A9916DA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4BFF7E90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2A86B436" w14:textId="77777777" w:rsidTr="2BCAB405">
        <w:tc>
          <w:tcPr>
            <w:tcW w:w="4230" w:type="dxa"/>
          </w:tcPr>
          <w:p w14:paraId="285DB23C" w14:textId="76769058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Centralizovana evidencija podataka o zakazanim  proslavama  venčanja,  o konobarima,  hostesa.</w:t>
            </w:r>
          </w:p>
        </w:tc>
        <w:tc>
          <w:tcPr>
            <w:tcW w:w="4518" w:type="dxa"/>
          </w:tcPr>
          <w:p w14:paraId="3BED9B21" w14:textId="6C66E091" w:rsidR="00206E1F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Omogućen je prikaz i pretraživanje menadžeru  svih proslava venčanja koje su zakazane,  svih konobara  koji  su  zaposleni,  hostesama .</w:t>
            </w:r>
          </w:p>
          <w:p w14:paraId="6537F28F" w14:textId="77777777" w:rsidR="00A12200" w:rsidRPr="003372D3" w:rsidRDefault="00A12200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206E1F" w:rsidRPr="003372D3" w14:paraId="7E32FC6F" w14:textId="77777777" w:rsidTr="2BCAB405">
        <w:tc>
          <w:tcPr>
            <w:tcW w:w="4230" w:type="dxa"/>
          </w:tcPr>
          <w:p w14:paraId="4D1E1824" w14:textId="4C9CCFBC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Centralizovana evidencija podataka o  broju  gostiju  koji  su  potrvrdili  svoj  dolazak  i  rasporeda  sedenja  istih,  i  izbor  menija  koje  nudi  restoran.</w:t>
            </w:r>
          </w:p>
          <w:p w14:paraId="123C77E9" w14:textId="6AC274AE" w:rsidR="00206E1F" w:rsidRPr="003372D3" w:rsidRDefault="00206E1F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  <w:tc>
          <w:tcPr>
            <w:tcW w:w="4518" w:type="dxa"/>
          </w:tcPr>
          <w:p w14:paraId="6DFB9E20" w14:textId="24C9BB19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Mogućnost mladencima  uvid  u  listu  gostiji  koji  su  potvrdili  dolazak  i  uvid  u  trenutni  raspored  sedenja  gostiju.  Mogućnost  odabira  menija  koji  će  biti  posluživani  na  proslavi.</w:t>
            </w:r>
          </w:p>
        </w:tc>
      </w:tr>
      <w:tr w:rsidR="00206E1F" w:rsidRPr="003372D3" w14:paraId="39CF8FC2" w14:textId="77777777" w:rsidTr="2BCAB405">
        <w:tc>
          <w:tcPr>
            <w:tcW w:w="4230" w:type="dxa"/>
          </w:tcPr>
          <w:p w14:paraId="1E9B723B" w14:textId="6B512DC3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Brzo  smeštanje  gostiju  na  odgovarajuća  mesta  nakon  dolaska.</w:t>
            </w:r>
          </w:p>
        </w:tc>
        <w:tc>
          <w:tcPr>
            <w:tcW w:w="4518" w:type="dxa"/>
          </w:tcPr>
          <w:p w14:paraId="70DF9E56" w14:textId="5E3FA4B8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Jednostavnim  unosom  odgovarajućeg  koda  koji  poseduje  gost  od  strane  hostese  se  pronalazi  tacan  sto  gosta  za  koji  treba  biti  smešten.</w:t>
            </w:r>
          </w:p>
        </w:tc>
      </w:tr>
      <w:tr w:rsidR="00206E1F" w:rsidRPr="003372D3" w14:paraId="475C006F" w14:textId="77777777" w:rsidTr="2BCAB405">
        <w:tc>
          <w:tcPr>
            <w:tcW w:w="4230" w:type="dxa"/>
          </w:tcPr>
          <w:p w14:paraId="4300C6C0" w14:textId="7B24FEA2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Olakšan  poziv  konobara  na  venčanju.</w:t>
            </w:r>
          </w:p>
        </w:tc>
        <w:tc>
          <w:tcPr>
            <w:tcW w:w="4518" w:type="dxa"/>
          </w:tcPr>
          <w:p w14:paraId="15B9BCF5" w14:textId="18F0DF70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Poziv  se  obavlja  samo  jednim  klikom.</w:t>
            </w:r>
          </w:p>
          <w:p w14:paraId="144A5D23" w14:textId="0E9E9C35" w:rsidR="00206E1F" w:rsidRPr="003372D3" w:rsidRDefault="00206E1F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206E1F" w:rsidRPr="003372D3" w14:paraId="289606AC" w14:textId="77777777" w:rsidTr="2BCAB405">
        <w:tc>
          <w:tcPr>
            <w:tcW w:w="4230" w:type="dxa"/>
          </w:tcPr>
          <w:p w14:paraId="5E35960D" w14:textId="4355AB52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Jednostavno ažuriranje podataka sa bilo koje lokacije.</w:t>
            </w:r>
          </w:p>
        </w:tc>
        <w:tc>
          <w:tcPr>
            <w:tcW w:w="4518" w:type="dxa"/>
          </w:tcPr>
          <w:p w14:paraId="2CB35D73" w14:textId="6684D34E" w:rsidR="00206E1F" w:rsidRPr="003372D3" w:rsidRDefault="2BCAB405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Mogućnost pristupa i ažuriranja svih podataka sa bilo koje lokacije korišćenjem  mobilnog telefona ili tableta i Internet konekcije.</w:t>
            </w:r>
          </w:p>
          <w:p w14:paraId="738610EB" w14:textId="77777777" w:rsidR="00206E1F" w:rsidRPr="003372D3" w:rsidRDefault="00206E1F" w:rsidP="2BCAB405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592435E6" w14:paraId="5DC5603F" w14:textId="77777777" w:rsidTr="2BCAB405">
        <w:tc>
          <w:tcPr>
            <w:tcW w:w="4230" w:type="dxa"/>
          </w:tcPr>
          <w:p w14:paraId="3FDB8695" w14:textId="1AEAFF91" w:rsidR="592435E6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Uvid  u  dostupne  menije  hrane,  i  izbor  istih.</w:t>
            </w:r>
          </w:p>
        </w:tc>
        <w:tc>
          <w:tcPr>
            <w:tcW w:w="4518" w:type="dxa"/>
          </w:tcPr>
          <w:p w14:paraId="0DA69A25" w14:textId="0EF3F218" w:rsidR="592435E6" w:rsidRDefault="2BCAB405" w:rsidP="2BCAB405">
            <w:pPr>
              <w:pStyle w:val="BodyText"/>
              <w:ind w:left="0"/>
              <w:jc w:val="both"/>
              <w:rPr>
                <w:lang w:val="sr-Latn-CS"/>
              </w:rPr>
            </w:pPr>
            <w:r w:rsidRPr="2BCAB405">
              <w:rPr>
                <w:lang w:val="sr-Latn-CS"/>
              </w:rPr>
              <w:t>Mogućnost gosta da poseduje  uvid  u  meni  hrane  razvrstan  u  jele, predjela,  dezert  koji su dostupni na tom večanju   i  izbor  koji zelite  da  Vam  bude  serviran.</w:t>
            </w:r>
          </w:p>
        </w:tc>
      </w:tr>
    </w:tbl>
    <w:p w14:paraId="637805D2" w14:textId="77777777" w:rsidR="00206E1F" w:rsidRPr="003372D3" w:rsidRDefault="00206E1F">
      <w:pPr>
        <w:pStyle w:val="BodyText"/>
        <w:rPr>
          <w:lang w:val="sr-Latn-CS"/>
        </w:rPr>
      </w:pPr>
    </w:p>
    <w:p w14:paraId="103B60FB" w14:textId="77777777" w:rsidR="00206E1F" w:rsidRPr="003372D3" w:rsidRDefault="2BCAB405" w:rsidP="2BCAB405">
      <w:pPr>
        <w:pStyle w:val="Heading2"/>
        <w:jc w:val="both"/>
        <w:rPr>
          <w:lang w:val="sr-Latn-CS"/>
        </w:rPr>
      </w:pPr>
      <w:bookmarkStart w:id="31" w:name="_Toc3161568"/>
      <w:r w:rsidRPr="2BCAB405">
        <w:rPr>
          <w:lang w:val="sr-Latn-CS"/>
        </w:rPr>
        <w:t>Pretpostavke i zavisnosti</w:t>
      </w:r>
      <w:bookmarkEnd w:id="31"/>
    </w:p>
    <w:p w14:paraId="5408887B" w14:textId="5922C1D9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WV sistem, kao mobilna  aplikacija je zavisna  od:</w:t>
      </w:r>
    </w:p>
    <w:p w14:paraId="2965FF70" w14:textId="77777777" w:rsidR="00D67D2B" w:rsidRDefault="2BCAB405" w:rsidP="2BCAB405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2BCAB405">
        <w:rPr>
          <w:lang w:val="sr-Latn-CS"/>
        </w:rPr>
        <w:t>Podrška Web servera za izabrani skripting jezik.</w:t>
      </w:r>
    </w:p>
    <w:p w14:paraId="6B4ECDC8" w14:textId="6B3D0756" w:rsidR="00206E1F" w:rsidRDefault="2BCAB405" w:rsidP="2BCAB405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2BCAB405">
        <w:rPr>
          <w:lang w:val="sr-Latn-CS"/>
        </w:rPr>
        <w:t xml:space="preserve">Podrška skripting jezika za Android  platformu. </w:t>
      </w:r>
    </w:p>
    <w:p w14:paraId="7CDFBEF4" w14:textId="77777777" w:rsidR="00C206AF" w:rsidRDefault="2BCAB405" w:rsidP="2BCAB405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2BCAB405">
        <w:rPr>
          <w:lang w:val="sr-Latn-CS"/>
        </w:rPr>
        <w:lastRenderedPageBreak/>
        <w:t>Mogućnost povezivanja sa DBMS-om iz skripting jezika.</w:t>
      </w:r>
    </w:p>
    <w:p w14:paraId="395A78CD" w14:textId="2720CEE2" w:rsidR="00C206AF" w:rsidRDefault="2BCAB405" w:rsidP="2BCAB405">
      <w:pPr>
        <w:pStyle w:val="BodyText"/>
        <w:numPr>
          <w:ilvl w:val="0"/>
          <w:numId w:val="27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2BCAB405">
        <w:rPr>
          <w:lang w:val="sr-Latn-CS"/>
        </w:rPr>
        <w:t>Podrška DBMS-a za Android   platformu.</w:t>
      </w:r>
    </w:p>
    <w:p w14:paraId="2823AEF6" w14:textId="19E61AD3" w:rsidR="27257A2C" w:rsidRDefault="2BCAB405" w:rsidP="2BCAB405">
      <w:pPr>
        <w:pStyle w:val="BodyText"/>
        <w:numPr>
          <w:ilvl w:val="0"/>
          <w:numId w:val="27"/>
        </w:numPr>
        <w:ind w:left="1080"/>
        <w:jc w:val="both"/>
        <w:rPr>
          <w:lang w:val="sr-Latn-CS"/>
        </w:rPr>
      </w:pPr>
      <w:r w:rsidRPr="2BCAB405">
        <w:rPr>
          <w:lang w:val="sr-Latn-CS"/>
        </w:rPr>
        <w:t>Internet  konekcija  mora  biti  dostupna  svim  korisnicima.</w:t>
      </w:r>
    </w:p>
    <w:p w14:paraId="3DD72B5D" w14:textId="17E49EAE" w:rsidR="27257A2C" w:rsidRDefault="27257A2C" w:rsidP="27257A2C">
      <w:pPr>
        <w:pStyle w:val="BodyText"/>
        <w:rPr>
          <w:lang w:val="sr-Latn-CS"/>
        </w:rPr>
      </w:pPr>
    </w:p>
    <w:p w14:paraId="03492230" w14:textId="77777777" w:rsidR="00206E1F" w:rsidRPr="003372D3" w:rsidRDefault="575C56A3" w:rsidP="00B849B5">
      <w:pPr>
        <w:pStyle w:val="Heading2"/>
        <w:rPr>
          <w:lang w:val="sr-Latn-CS"/>
        </w:rPr>
      </w:pPr>
      <w:bookmarkStart w:id="32" w:name="_Toc3161569"/>
      <w:r w:rsidRPr="575C56A3">
        <w:rPr>
          <w:lang w:val="sr-Latn-CS"/>
        </w:rPr>
        <w:t>Cena</w:t>
      </w:r>
      <w:bookmarkEnd w:id="32"/>
    </w:p>
    <w:p w14:paraId="155E2204" w14:textId="4D1D0FC5" w:rsidR="00206E1F" w:rsidRPr="003372D3" w:rsidRDefault="00EF1DFD" w:rsidP="2BCAB405">
      <w:pPr>
        <w:pStyle w:val="BodyText"/>
        <w:jc w:val="both"/>
        <w:rPr>
          <w:lang w:val="sr-Latn-CS"/>
        </w:rPr>
      </w:pPr>
      <w:r w:rsidRPr="00EF1DFD">
        <w:t xml:space="preserve"> </w:t>
      </w:r>
      <w:r w:rsidRPr="00EF1DFD">
        <w:rPr>
          <w:lang w:val="sr-Latn-CS"/>
        </w:rPr>
        <w:t>Zbog ograničenja u pogledu budžeta, cena razvoja siste</w:t>
      </w:r>
      <w:r w:rsidR="008C28A7">
        <w:rPr>
          <w:lang w:val="sr-Latn-CS"/>
        </w:rPr>
        <w:t>ma ne sme da premaši sumu od 300</w:t>
      </w:r>
      <w:r w:rsidRPr="00EF1DFD">
        <w:rPr>
          <w:lang w:val="sr-Latn-CS"/>
        </w:rPr>
        <w:t>.000 dinara.</w:t>
      </w:r>
    </w:p>
    <w:p w14:paraId="53AFF9C7" w14:textId="7BEF3AFB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instalaciju sistema će biti iskorišćeni postojeća Web server mašina ako je ugostiteljski objekat poseduje ili iznajmljuje, u protivnom je potrebno izdvojiti budžet za istu.  Potrebno  je  nabaviti</w:t>
      </w:r>
      <w:r w:rsidR="008C28A7">
        <w:rPr>
          <w:lang w:val="sr-Latn-CS"/>
        </w:rPr>
        <w:t xml:space="preserve">  odgovarajuće  Android uređaje </w:t>
      </w:r>
      <w:r w:rsidRPr="2BCAB405">
        <w:rPr>
          <w:lang w:val="sr-Latn-CS"/>
        </w:rPr>
        <w:t xml:space="preserve">  za  osoblje  restorana  ukoliko  ih  ne poseduju, tako da u zavisnosti od toga treba odvojiti poseban budžet. Uzevši  u  obzir  ekspanziju  mobilne  industrije  velika  je  verovatnoća  da  ce mladenci  i svaka  porodica,  odnosno  gost  imati  Android  uređaj  tako  da  nije  potrebno  odvajati  poseban  budžet  za  tu  vrstu  korisnika.</w:t>
      </w:r>
    </w:p>
    <w:p w14:paraId="492389A0" w14:textId="4C5FDD82" w:rsidR="575C56A3" w:rsidRDefault="575C56A3" w:rsidP="575C56A3">
      <w:pPr>
        <w:pStyle w:val="BodyText"/>
        <w:rPr>
          <w:lang w:val="sr-Latn-CS"/>
        </w:rPr>
      </w:pPr>
    </w:p>
    <w:p w14:paraId="5347307D" w14:textId="77777777" w:rsidR="00206E1F" w:rsidRPr="003372D3" w:rsidRDefault="575C56A3" w:rsidP="00D44844">
      <w:pPr>
        <w:pStyle w:val="Heading2"/>
        <w:rPr>
          <w:lang w:val="sr-Latn-CS"/>
        </w:rPr>
      </w:pPr>
      <w:bookmarkStart w:id="33" w:name="_Toc3161570"/>
      <w:r w:rsidRPr="575C56A3">
        <w:rPr>
          <w:lang w:val="sr-Latn-CS"/>
        </w:rPr>
        <w:t>Licenciranje i instalacija</w:t>
      </w:r>
      <w:bookmarkEnd w:id="33"/>
    </w:p>
    <w:p w14:paraId="4A598C4B" w14:textId="66DB683A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Projekat ne poseduje posebne zahteve u pogledu licenciranja.</w:t>
      </w:r>
    </w:p>
    <w:p w14:paraId="5F110A7E" w14:textId="7D6AC2C8" w:rsidR="27257A2C" w:rsidRDefault="575C56A3" w:rsidP="575C56A3">
      <w:pPr>
        <w:pStyle w:val="BodyText"/>
        <w:rPr>
          <w:lang w:val="sr-Latn-CS"/>
        </w:rPr>
      </w:pPr>
      <w:r w:rsidRPr="575C56A3">
        <w:rPr>
          <w:lang w:val="sr-Latn-CS"/>
        </w:rPr>
        <w:t>S  obrzirom  da  je  projekat  namenjen širem  krugu  korisnika  biće  napravljen  poseban  instalacioni  program  koji  ce  se  preuzimati  sa  online  prodavnica.</w:t>
      </w:r>
    </w:p>
    <w:p w14:paraId="24ED5FE8" w14:textId="3F71A7CD" w:rsidR="27257A2C" w:rsidRDefault="27257A2C" w:rsidP="27257A2C">
      <w:pPr>
        <w:pStyle w:val="BodyText"/>
        <w:rPr>
          <w:lang w:val="sr-Latn-CS"/>
        </w:rPr>
      </w:pPr>
    </w:p>
    <w:p w14:paraId="00F172AC" w14:textId="77777777" w:rsidR="00206E1F" w:rsidRPr="003372D3" w:rsidRDefault="00B849B5" w:rsidP="00B849B5">
      <w:pPr>
        <w:pStyle w:val="Heading1"/>
        <w:rPr>
          <w:lang w:val="sr-Latn-CS"/>
        </w:rPr>
      </w:pPr>
      <w:bookmarkStart w:id="34" w:name="_Toc3161571"/>
      <w:r>
        <w:rPr>
          <w:lang w:val="sr-Latn-CS"/>
        </w:rPr>
        <w:t>Funkcionalni zahtevi</w:t>
      </w:r>
      <w:bookmarkEnd w:id="34"/>
    </w:p>
    <w:p w14:paraId="09B3539F" w14:textId="5DD5F7BB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U ovom odeljku su definisane funkcionalnosti WV aplikacije. Opisane funkcionalnosti predstavljaju osnovne mogućnosti sistema koje je neophodno implementirati da bi se zadovoljile potrebe korisnika. </w:t>
      </w:r>
    </w:p>
    <w:p w14:paraId="25EF3BC4" w14:textId="77777777" w:rsidR="00206E1F" w:rsidRPr="003372D3" w:rsidRDefault="2BCAB405" w:rsidP="2BCAB405">
      <w:pPr>
        <w:pStyle w:val="Heading2"/>
        <w:jc w:val="both"/>
        <w:rPr>
          <w:lang w:val="sr-Latn-CS"/>
        </w:rPr>
      </w:pPr>
      <w:bookmarkStart w:id="35" w:name="_Toc3161572"/>
      <w:r w:rsidRPr="2BCAB405">
        <w:rPr>
          <w:lang w:val="sr-Latn-CS"/>
        </w:rPr>
        <w:t>Prijavljivanje na sistem</w:t>
      </w:r>
      <w:bookmarkEnd w:id="35"/>
    </w:p>
    <w:p w14:paraId="54483020" w14:textId="29AEA263" w:rsidR="27257A2C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menadžera sistema  kao i za sve korisnike (uključujući konobare,mladence, goste,hoste) se mora obezbediti prijavljivanje na sistem korišćenjem korisničkog imena i lozinke. Sistem treba da obezbedi menadžeru mogućnost promene lozinke.</w:t>
      </w:r>
    </w:p>
    <w:p w14:paraId="39337E66" w14:textId="25ED2A10" w:rsidR="002A5E27" w:rsidRPr="003372D3" w:rsidRDefault="2BCAB405" w:rsidP="2BCAB405">
      <w:pPr>
        <w:pStyle w:val="Heading2"/>
        <w:jc w:val="both"/>
        <w:rPr>
          <w:lang w:val="sr-Latn-CS"/>
        </w:rPr>
      </w:pPr>
      <w:bookmarkStart w:id="36" w:name="_Toc3161573"/>
      <w:r w:rsidRPr="2BCAB405">
        <w:rPr>
          <w:lang w:val="sr-Latn-CS"/>
        </w:rPr>
        <w:t>Unos, prikaz i ažuriranje osnovnih podataka od važnosti</w:t>
      </w:r>
      <w:bookmarkEnd w:id="36"/>
    </w:p>
    <w:p w14:paraId="3564F6E6" w14:textId="2471E359" w:rsidR="002A5E27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rFonts w:eastAsia="Times New Roman"/>
          <w:lang w:val="sr-Latn-CS"/>
        </w:rPr>
        <w:t>Menadžer je zadužen za ažuriranje osnovnih podataka o restoranu( cenovnik, meniji, kapacitet)</w:t>
      </w:r>
      <w:r w:rsidRPr="2BCAB405">
        <w:rPr>
          <w:lang w:val="sr-Latn-CS"/>
        </w:rPr>
        <w:t xml:space="preserve"> </w:t>
      </w:r>
      <w:r w:rsidR="00EF47E2">
        <w:rPr>
          <w:lang w:val="sr-Latn-CS"/>
        </w:rPr>
        <w:t>.</w:t>
      </w:r>
    </w:p>
    <w:p w14:paraId="1DBB444A" w14:textId="77777777" w:rsidR="00206E1F" w:rsidRPr="003372D3" w:rsidRDefault="2BCAB405" w:rsidP="2BCAB405">
      <w:pPr>
        <w:pStyle w:val="Heading2"/>
        <w:jc w:val="both"/>
        <w:rPr>
          <w:lang w:val="sr-Latn-CS"/>
        </w:rPr>
      </w:pPr>
      <w:bookmarkStart w:id="37" w:name="_Toc3161574"/>
      <w:r w:rsidRPr="2BCAB405">
        <w:rPr>
          <w:lang w:val="sr-Latn-CS"/>
        </w:rPr>
        <w:t>Kreiranje, arhiviranje i brisanje članova</w:t>
      </w:r>
      <w:bookmarkEnd w:id="37"/>
    </w:p>
    <w:p w14:paraId="3C46B283" w14:textId="0D90E7DC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Menadžer restorana ima mogućnost kreiranja novih i brisanja postojećih  naloga za ostale korisnike aplikacije. Mladenci  imaju  mogućnost  kreiranja  novih  i  brisanja  postojećih  naloga  za  svoje  goste.</w:t>
      </w:r>
    </w:p>
    <w:p w14:paraId="473527F8" w14:textId="4DF4BA03" w:rsidR="002A5E27" w:rsidRPr="003372D3" w:rsidRDefault="2BCAB405" w:rsidP="2BCAB405">
      <w:pPr>
        <w:pStyle w:val="Heading2"/>
        <w:jc w:val="both"/>
        <w:rPr>
          <w:lang w:val="sr-Latn-CS"/>
        </w:rPr>
      </w:pPr>
      <w:bookmarkStart w:id="38" w:name="_Toc3161575"/>
      <w:r w:rsidRPr="2BCAB405">
        <w:rPr>
          <w:lang w:val="sr-Latn-CS"/>
        </w:rPr>
        <w:t>Unos, prikaz i ažuriranje podataka o korisnicima sistema</w:t>
      </w:r>
      <w:bookmarkEnd w:id="38"/>
    </w:p>
    <w:p w14:paraId="13603B7B" w14:textId="138D9465" w:rsidR="27257A2C" w:rsidRDefault="2BCAB405" w:rsidP="2BCAB405">
      <w:pPr>
        <w:jc w:val="both"/>
      </w:pPr>
      <w:r w:rsidRPr="2BCAB405">
        <w:rPr>
          <w:lang w:val="sr-Latn-CS"/>
        </w:rPr>
        <w:t xml:space="preserve">              Za svaki kreirani nalog za korisnika WV aplikacije potrebno je vezati i informacije koje će se</w:t>
      </w:r>
    </w:p>
    <w:p w14:paraId="0DD78A47" w14:textId="16583E2E" w:rsidR="27257A2C" w:rsidRDefault="2BCAB405" w:rsidP="2BCAB405">
      <w:pPr>
        <w:jc w:val="both"/>
      </w:pPr>
      <w:r w:rsidRPr="2BCAB405">
        <w:rPr>
          <w:lang w:val="sr-Latn-CS"/>
        </w:rPr>
        <w:t xml:space="preserve">              prikazivati uniformno na centralizovanom nivou. Svaki korisnik sistema zadužen je za</w:t>
      </w:r>
    </w:p>
    <w:p w14:paraId="30924015" w14:textId="604486B9" w:rsidR="27257A2C" w:rsidRDefault="2BCAB405" w:rsidP="2BCAB405">
      <w:pPr>
        <w:pStyle w:val="BodyText"/>
        <w:jc w:val="both"/>
      </w:pPr>
      <w:r w:rsidRPr="2BCAB405">
        <w:rPr>
          <w:lang w:val="sr-Latn-CS"/>
        </w:rPr>
        <w:t>unos i ažuriranje sopstvenih podataka.</w:t>
      </w:r>
    </w:p>
    <w:p w14:paraId="06B0AB51" w14:textId="7E03549C" w:rsidR="00206E1F" w:rsidRPr="003372D3" w:rsidRDefault="004F5715" w:rsidP="2BCAB405">
      <w:pPr>
        <w:pStyle w:val="Heading2"/>
        <w:jc w:val="both"/>
        <w:rPr>
          <w:lang w:val="sr-Latn-CS"/>
        </w:rPr>
      </w:pPr>
      <w:bookmarkStart w:id="39" w:name="_Toc3161576"/>
      <w:r>
        <w:rPr>
          <w:lang w:val="sr-Latn-CS"/>
        </w:rPr>
        <w:t xml:space="preserve">Poziv  konobara  klikom, </w:t>
      </w:r>
      <w:r w:rsidR="2BCAB405" w:rsidRPr="2BCAB405">
        <w:rPr>
          <w:lang w:val="sr-Latn-CS"/>
        </w:rPr>
        <w:t xml:space="preserve"> izbor  menija</w:t>
      </w:r>
      <w:r>
        <w:rPr>
          <w:lang w:val="sr-Latn-CS"/>
        </w:rPr>
        <w:t xml:space="preserve"> i opcija potvrđivanja dolaska</w:t>
      </w:r>
      <w:bookmarkEnd w:id="39"/>
    </w:p>
    <w:p w14:paraId="0A57DDC5" w14:textId="6A1BB846" w:rsidR="00206E1F" w:rsidRPr="003372D3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Za  sve  kreirane  goste  je  potrebno  omogućiti  opciju  da  pozov</w:t>
      </w:r>
      <w:r w:rsidR="009A4AE2">
        <w:rPr>
          <w:lang w:val="sr-Latn-CS"/>
        </w:rPr>
        <w:t>u</w:t>
      </w:r>
      <w:r w:rsidRPr="2BCAB405">
        <w:rPr>
          <w:lang w:val="sr-Latn-CS"/>
        </w:rPr>
        <w:t xml:space="preserve">  konobara  za  svoj  sto  klikom.  Mogućnost  uvida  i  izbora  menija  hrane  koji  su  dostupni  na  proslavi.</w:t>
      </w:r>
      <w:r w:rsidR="004F5715">
        <w:rPr>
          <w:lang w:val="sr-Latn-CS"/>
        </w:rPr>
        <w:t xml:space="preserve"> Mogućnost  potvrđivanja ili otkazivanja dolaska.</w:t>
      </w:r>
    </w:p>
    <w:p w14:paraId="4515466E" w14:textId="20A65ECA" w:rsidR="00206E1F" w:rsidRPr="003372D3" w:rsidRDefault="003F7148" w:rsidP="2BCAB405">
      <w:pPr>
        <w:pStyle w:val="Heading2"/>
        <w:jc w:val="both"/>
        <w:rPr>
          <w:lang w:val="sr-Latn-CS"/>
        </w:rPr>
      </w:pPr>
      <w:bookmarkStart w:id="40" w:name="_Toc3161577"/>
      <w:r>
        <w:rPr>
          <w:lang w:val="sr-Latn-CS"/>
        </w:rPr>
        <w:lastRenderedPageBreak/>
        <w:t xml:space="preserve">Uvid u slobodne dane </w:t>
      </w:r>
      <w:r>
        <w:rPr>
          <w:lang w:val="sr-Latn-RS"/>
        </w:rPr>
        <w:t>za zakazivanje venčanja,</w:t>
      </w:r>
      <w:r w:rsidR="0059775D">
        <w:rPr>
          <w:lang w:val="sr-Latn-RS"/>
        </w:rPr>
        <w:t xml:space="preserve"> zakazivanje,</w:t>
      </w:r>
      <w:r>
        <w:rPr>
          <w:lang w:val="sr-Latn-RS"/>
        </w:rPr>
        <w:t xml:space="preserve"> kreiranje i brisanje proslave venčanja</w:t>
      </w:r>
      <w:bookmarkEnd w:id="40"/>
      <w:r w:rsidR="2BCAB405" w:rsidRPr="2BCAB405">
        <w:rPr>
          <w:lang w:val="sr-Latn-CS"/>
        </w:rPr>
        <w:t xml:space="preserve"> </w:t>
      </w:r>
    </w:p>
    <w:p w14:paraId="3EF36C79" w14:textId="7E7CEB5C" w:rsidR="00206E1F" w:rsidRPr="003372D3" w:rsidRDefault="003F7148" w:rsidP="2BCAB405">
      <w:pPr>
        <w:pStyle w:val="BodyText"/>
        <w:jc w:val="both"/>
        <w:rPr>
          <w:lang w:val="sr-Latn-CS"/>
        </w:rPr>
      </w:pPr>
      <w:r>
        <w:rPr>
          <w:lang w:val="sr-Latn-CS"/>
        </w:rPr>
        <w:t>Prikaz</w:t>
      </w:r>
      <w:r w:rsidR="00087CE0">
        <w:rPr>
          <w:lang w:val="sr-Latn-CS"/>
        </w:rPr>
        <w:t xml:space="preserve">  slobodnih dana mena</w:t>
      </w:r>
      <w:r w:rsidR="00087CE0">
        <w:rPr>
          <w:lang w:val="sr-Latn-RS"/>
        </w:rPr>
        <w:t>džeru</w:t>
      </w:r>
      <w:r>
        <w:rPr>
          <w:lang w:val="sr-Latn-CS"/>
        </w:rPr>
        <w:t xml:space="preserve"> za zakazivanje proslave venčanja.</w:t>
      </w:r>
      <w:r w:rsidR="0059775D">
        <w:rPr>
          <w:lang w:val="sr-Latn-CS"/>
        </w:rPr>
        <w:t xml:space="preserve"> </w:t>
      </w:r>
      <w:r>
        <w:rPr>
          <w:lang w:val="sr-Latn-CS"/>
        </w:rPr>
        <w:t>Zakazivanje, k</w:t>
      </w:r>
      <w:r w:rsidR="2BCAB405" w:rsidRPr="2BCAB405">
        <w:rPr>
          <w:lang w:val="sr-Latn-CS"/>
        </w:rPr>
        <w:t xml:space="preserve">reiranje i brisanje proslave </w:t>
      </w:r>
      <w:r w:rsidR="0059775D">
        <w:rPr>
          <w:lang w:val="sr-Latn-CS"/>
        </w:rPr>
        <w:t xml:space="preserve">venčanja je </w:t>
      </w:r>
      <w:r w:rsidR="2BCAB405" w:rsidRPr="2BCAB405">
        <w:rPr>
          <w:lang w:val="sr-Latn-CS"/>
        </w:rPr>
        <w:t>dužnost</w:t>
      </w:r>
      <w:r w:rsidR="0059775D">
        <w:rPr>
          <w:lang w:val="sr-Latn-CS"/>
        </w:rPr>
        <w:t xml:space="preserve"> menadžera restorana nakon lične konsultacije sa mladencima.</w:t>
      </w:r>
    </w:p>
    <w:p w14:paraId="54855895" w14:textId="21E5FB26" w:rsidR="592435E6" w:rsidRDefault="2BCAB405" w:rsidP="2BCAB405">
      <w:pPr>
        <w:pStyle w:val="Heading2"/>
        <w:jc w:val="both"/>
        <w:rPr>
          <w:lang w:val="sr-Latn-CS"/>
        </w:rPr>
      </w:pPr>
      <w:bookmarkStart w:id="41" w:name="_Toc3161578"/>
      <w:r w:rsidRPr="2BCAB405">
        <w:rPr>
          <w:lang w:val="sr-Latn-CS"/>
        </w:rPr>
        <w:t>Unos, prikaz i ažuriranje podataka o proslavama</w:t>
      </w:r>
      <w:bookmarkEnd w:id="41"/>
    </w:p>
    <w:p w14:paraId="6D358124" w14:textId="2C361E7F" w:rsidR="592435E6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 xml:space="preserve">Nakon kreiranja proslave dužnost </w:t>
      </w:r>
      <w:r w:rsidR="007D0D19">
        <w:rPr>
          <w:lang w:val="sr-Latn-CS"/>
        </w:rPr>
        <w:t xml:space="preserve"> </w:t>
      </w:r>
      <w:r w:rsidRPr="2BCAB405">
        <w:rPr>
          <w:lang w:val="sr-Latn-CS"/>
        </w:rPr>
        <w:t xml:space="preserve">menadžera i mladenaca je ažuriranje podataka o proslavi. </w:t>
      </w:r>
    </w:p>
    <w:p w14:paraId="52C85F10" w14:textId="666C43F5" w:rsidR="2BCAB405" w:rsidRDefault="2BCAB405" w:rsidP="2BCAB405">
      <w:pPr>
        <w:pStyle w:val="Heading2"/>
        <w:rPr>
          <w:lang w:val="sr-Latn-CS"/>
        </w:rPr>
      </w:pPr>
      <w:bookmarkStart w:id="42" w:name="_Toc3161579"/>
      <w:r w:rsidRPr="2BCAB405">
        <w:rPr>
          <w:lang w:val="sr-Latn-CS"/>
        </w:rPr>
        <w:t>Šematski  prikaz  rasporeda  stolova  u  sali</w:t>
      </w:r>
      <w:bookmarkEnd w:id="42"/>
      <w:r w:rsidRPr="2BCAB405">
        <w:rPr>
          <w:lang w:val="sr-Latn-CS"/>
        </w:rPr>
        <w:t xml:space="preserve">  </w:t>
      </w:r>
    </w:p>
    <w:p w14:paraId="6AEA0A67" w14:textId="4153B102" w:rsidR="2BCAB405" w:rsidRPr="009201B6" w:rsidRDefault="00F35427" w:rsidP="00F35427">
      <w:pPr>
        <w:spacing w:after="120"/>
        <w:ind w:left="720"/>
        <w:jc w:val="both"/>
      </w:pPr>
      <w:r>
        <w:rPr>
          <w:lang w:val="sr-Latn-CS"/>
        </w:rPr>
        <w:t xml:space="preserve"> </w:t>
      </w:r>
      <w:r w:rsidR="2BCAB405" w:rsidRPr="2BCAB405">
        <w:rPr>
          <w:lang w:val="sr-Latn-CS"/>
        </w:rPr>
        <w:t xml:space="preserve">Mogućnost  mladenaca  da  imaju  uvid  u  šematski  prikaz  rasporeda </w:t>
      </w:r>
      <w:r w:rsidR="0059775D">
        <w:rPr>
          <w:lang w:val="sr-Latn-CS"/>
        </w:rPr>
        <w:t xml:space="preserve"> stolova  i  njihovih  gostiju. Takođe menadžer  ima mogućnost šematskog prikaza raznih kombinacija raspor</w:t>
      </w:r>
      <w:r w:rsidR="00EE6C62">
        <w:rPr>
          <w:lang w:val="sr-Latn-CS"/>
        </w:rPr>
        <w:t>eda stolova koje</w:t>
      </w:r>
      <w:bookmarkStart w:id="43" w:name="_GoBack"/>
      <w:bookmarkEnd w:id="43"/>
      <w:r w:rsidR="00E34B5A">
        <w:rPr>
          <w:lang w:val="sr-Latn-CS"/>
        </w:rPr>
        <w:t xml:space="preserve"> može prezentovati </w:t>
      </w:r>
      <w:r w:rsidR="0059775D">
        <w:rPr>
          <w:lang w:val="sr-Latn-CS"/>
        </w:rPr>
        <w:t>mladencima</w:t>
      </w:r>
      <w:r w:rsidR="2BCAB405" w:rsidRPr="2BCAB405">
        <w:rPr>
          <w:lang w:val="sr-Latn-CS"/>
        </w:rPr>
        <w:t xml:space="preserve">  </w:t>
      </w:r>
      <w:r w:rsidR="0059775D">
        <w:rPr>
          <w:lang w:val="sr-Latn-CS"/>
        </w:rPr>
        <w:t>kada  imaju sastanak pre zakazivanja venčanja.</w:t>
      </w:r>
    </w:p>
    <w:p w14:paraId="1A8138BC" w14:textId="48BE722A" w:rsidR="2BCAB405" w:rsidRDefault="2BCAB405" w:rsidP="2BCAB405">
      <w:pPr>
        <w:pStyle w:val="Heading2"/>
        <w:rPr>
          <w:lang w:val="sr-Latn-CS"/>
        </w:rPr>
      </w:pPr>
      <w:bookmarkStart w:id="44" w:name="_Toc3161580"/>
      <w:r w:rsidRPr="2BCAB405">
        <w:rPr>
          <w:lang w:val="sr-Latn-CS"/>
        </w:rPr>
        <w:t>Automatizovano  generisanje  rasporeda  sedenja  gostiju</w:t>
      </w:r>
      <w:bookmarkEnd w:id="44"/>
      <w:r w:rsidRPr="2BCAB405">
        <w:rPr>
          <w:lang w:val="sr-Latn-CS"/>
        </w:rPr>
        <w:t xml:space="preserve">  </w:t>
      </w:r>
    </w:p>
    <w:p w14:paraId="4567EADA" w14:textId="6E758A76" w:rsidR="592435E6" w:rsidRDefault="2BCAB405" w:rsidP="2BCAB405">
      <w:pPr>
        <w:pStyle w:val="BodyText"/>
        <w:jc w:val="both"/>
        <w:rPr>
          <w:lang w:val="sr-Latn-CS"/>
        </w:rPr>
      </w:pPr>
      <w:r w:rsidRPr="2BCAB405">
        <w:rPr>
          <w:lang w:val="sr-Latn-CS"/>
        </w:rPr>
        <w:t>Opcija za mladence  generisanje  automatskog  rasporeda  sedenja  gostiju  na  osnovu  njihovog svojstva  na  proslavi.  Mogućnost  izmene  ako  postoje  posebni  zahtevi  mladenaca  sto  se  tiče  rasporeda  sedenja.</w:t>
      </w:r>
    </w:p>
    <w:p w14:paraId="23041C8A" w14:textId="609D40FE" w:rsidR="592435E6" w:rsidRDefault="2BCAB405" w:rsidP="592435E6">
      <w:pPr>
        <w:pStyle w:val="Heading2"/>
        <w:rPr>
          <w:lang w:val="sr-Latn-CS"/>
        </w:rPr>
      </w:pPr>
      <w:bookmarkStart w:id="45" w:name="_Toc3161581"/>
      <w:r w:rsidRPr="2BCAB405">
        <w:rPr>
          <w:lang w:val="sr-Latn-CS"/>
        </w:rPr>
        <w:t>Generisanje  računa  za  proslavu  venčanja</w:t>
      </w:r>
      <w:bookmarkEnd w:id="45"/>
    </w:p>
    <w:p w14:paraId="3DAE48CC" w14:textId="6E290DB9" w:rsidR="2BCAB405" w:rsidRDefault="00F35427" w:rsidP="0059775D">
      <w:pPr>
        <w:ind w:left="288"/>
        <w:jc w:val="both"/>
        <w:rPr>
          <w:lang w:val="sr-Latn-CS"/>
        </w:rPr>
      </w:pPr>
      <w:r>
        <w:rPr>
          <w:lang w:val="sr-Latn-CS"/>
        </w:rPr>
        <w:t xml:space="preserve">          </w:t>
      </w:r>
      <w:r w:rsidR="2BCAB405" w:rsidRPr="2BCAB405">
        <w:rPr>
          <w:lang w:val="sr-Latn-CS"/>
        </w:rPr>
        <w:t xml:space="preserve"> Mogućnost  izračunavanja  cene  proslave  venčanja.</w:t>
      </w:r>
    </w:p>
    <w:p w14:paraId="5BFE1162" w14:textId="37AD88C3" w:rsidR="592435E6" w:rsidRDefault="592435E6" w:rsidP="2BCAB405">
      <w:pPr>
        <w:pStyle w:val="BodyText"/>
        <w:rPr>
          <w:lang w:val="sr-Latn-CS"/>
        </w:rPr>
      </w:pPr>
    </w:p>
    <w:p w14:paraId="65154935" w14:textId="4D0FDFA6" w:rsidR="2BCAB405" w:rsidRDefault="00EF6D0D" w:rsidP="00EF6D0D">
      <w:pPr>
        <w:pStyle w:val="Heading2"/>
        <w:rPr>
          <w:lang w:val="sr-Latn-CS"/>
        </w:rPr>
      </w:pPr>
      <w:bookmarkStart w:id="46" w:name="_Toc3161582"/>
      <w:r>
        <w:rPr>
          <w:lang w:val="sr-Latn-CS"/>
        </w:rPr>
        <w:t>Jednostavna identifikacija pristiglog gosta i brzo pronalaženje njegovog  mesta</w:t>
      </w:r>
      <w:bookmarkEnd w:id="46"/>
    </w:p>
    <w:p w14:paraId="77D7D4E2" w14:textId="7503C77B" w:rsidR="007D0D19" w:rsidRDefault="00EF6D0D" w:rsidP="2BCAB405">
      <w:pPr>
        <w:pStyle w:val="BodyText"/>
        <w:rPr>
          <w:lang w:val="sr-Latn-CS"/>
        </w:rPr>
      </w:pPr>
      <w:r>
        <w:rPr>
          <w:lang w:val="sr-Latn-CS"/>
        </w:rPr>
        <w:t>Mogućnost da hostesa popunjavanjem  par  polja brzo odredi gde pristigli gost treba biti smešten.</w:t>
      </w:r>
    </w:p>
    <w:p w14:paraId="30447504" w14:textId="29209134" w:rsidR="000E7FDE" w:rsidRDefault="009F6AD9" w:rsidP="000E7FDE">
      <w:pPr>
        <w:pStyle w:val="Heading2"/>
        <w:rPr>
          <w:lang w:val="sr-Latn-CS"/>
        </w:rPr>
      </w:pPr>
      <w:bookmarkStart w:id="47" w:name="_Toc3161583"/>
      <w:r>
        <w:rPr>
          <w:lang w:val="sr-Latn-CS"/>
        </w:rPr>
        <w:t>Uvid u dolaz</w:t>
      </w:r>
      <w:r w:rsidR="000E7FDE">
        <w:rPr>
          <w:lang w:val="sr-Latn-CS"/>
        </w:rPr>
        <w:t>ne pozive i uvid u listu menija koju treba poslužiti</w:t>
      </w:r>
      <w:bookmarkEnd w:id="47"/>
    </w:p>
    <w:p w14:paraId="24C125E0" w14:textId="67F21AFA" w:rsidR="000E7FDE" w:rsidRPr="000E7FDE" w:rsidRDefault="000E7FDE" w:rsidP="000E7FDE">
      <w:pPr>
        <w:ind w:left="720"/>
        <w:rPr>
          <w:lang w:val="sr-Latn-CS"/>
        </w:rPr>
      </w:pPr>
      <w:r>
        <w:rPr>
          <w:lang w:val="sr-Latn-CS"/>
        </w:rPr>
        <w:t>Mogućnost konobara da  ima uvid u listu poziva i sa kog stola dolaze, takođe i listu menija za određeni sto koju treba poslužiti.</w:t>
      </w:r>
    </w:p>
    <w:p w14:paraId="2E0ED365" w14:textId="77777777" w:rsidR="007D0D19" w:rsidRDefault="007D0D19" w:rsidP="2BCAB405">
      <w:pPr>
        <w:pStyle w:val="BodyText"/>
        <w:rPr>
          <w:lang w:val="sr-Latn-CS"/>
        </w:rPr>
      </w:pPr>
    </w:p>
    <w:p w14:paraId="33EB703A" w14:textId="77777777" w:rsidR="00206E1F" w:rsidRPr="003372D3" w:rsidRDefault="00B849B5" w:rsidP="00B849B5">
      <w:pPr>
        <w:pStyle w:val="Heading1"/>
        <w:numPr>
          <w:ilvl w:val="0"/>
          <w:numId w:val="29"/>
        </w:numPr>
        <w:rPr>
          <w:lang w:val="sr-Latn-CS"/>
        </w:rPr>
      </w:pPr>
      <w:bookmarkStart w:id="48" w:name="_Toc3161584"/>
      <w:r>
        <w:rPr>
          <w:lang w:val="sr-Latn-CS"/>
        </w:rPr>
        <w:t>Ograničenja</w:t>
      </w:r>
      <w:bookmarkEnd w:id="48"/>
      <w:r w:rsidR="00206E1F" w:rsidRPr="003372D3">
        <w:rPr>
          <w:lang w:val="sr-Latn-CS"/>
        </w:rPr>
        <w:t xml:space="preserve"> </w:t>
      </w:r>
    </w:p>
    <w:p w14:paraId="35F4B095" w14:textId="33FF2A3F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Kao dopuna pretpostavki i zavisnosti definisanih u odeljku 6, WV sistem će biti razvijan pod sledećim ograničenjima:</w:t>
      </w:r>
    </w:p>
    <w:p w14:paraId="267FF384" w14:textId="3D5A0D0F" w:rsidR="00206E1F" w:rsidRPr="003372D3" w:rsidRDefault="592435E6" w:rsidP="592435E6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592435E6">
        <w:rPr>
          <w:lang w:val="sr-Latn-CS"/>
        </w:rPr>
        <w:t>Sistem će zahtevati  nabavljanje određenog broja Android  uređaja ako ih ugostiteljski objekat ne poseduje.Sistem  će  zahtevati  nabavljanje  Web  servera  ili  iznajmljivanje  ako  ga  ugostiteljski  objekat  ne  poseduje.</w:t>
      </w:r>
    </w:p>
    <w:p w14:paraId="2BD156C0" w14:textId="77777777" w:rsidR="00206E1F" w:rsidRPr="003372D3" w:rsidRDefault="00A82910" w:rsidP="00A82910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6F7565" w14:textId="77777777" w:rsidR="00206E1F" w:rsidRPr="003372D3" w:rsidRDefault="00B849B5" w:rsidP="00B849B5">
      <w:pPr>
        <w:pStyle w:val="Heading1"/>
        <w:numPr>
          <w:ilvl w:val="0"/>
          <w:numId w:val="37"/>
        </w:numPr>
        <w:rPr>
          <w:lang w:val="sr-Latn-CS"/>
        </w:rPr>
      </w:pPr>
      <w:bookmarkStart w:id="49" w:name="_Toc3161585"/>
      <w:r>
        <w:rPr>
          <w:lang w:val="sr-Latn-CS"/>
        </w:rPr>
        <w:t>Zahtevi u pogledu kvaliteta</w:t>
      </w:r>
      <w:bookmarkEnd w:id="49"/>
      <w:r w:rsidR="00206E1F" w:rsidRPr="003372D3">
        <w:rPr>
          <w:lang w:val="sr-Latn-CS"/>
        </w:rPr>
        <w:t xml:space="preserve"> </w:t>
      </w:r>
    </w:p>
    <w:p w14:paraId="4D9F7CAE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3DE493FE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4B12BEBD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157B79A2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44A49A4E" w14:textId="77777777" w:rsidR="00206E1F" w:rsidRPr="003372D3" w:rsidRDefault="592435E6" w:rsidP="00206E1F">
      <w:pPr>
        <w:pStyle w:val="Heading1"/>
        <w:tabs>
          <w:tab w:val="left" w:pos="1276"/>
        </w:tabs>
        <w:rPr>
          <w:lang w:val="sr-Latn-CS"/>
        </w:rPr>
      </w:pPr>
      <w:bookmarkStart w:id="50" w:name="_Toc3161586"/>
      <w:r w:rsidRPr="592435E6">
        <w:rPr>
          <w:lang w:val="sr-Latn-CS"/>
        </w:rPr>
        <w:lastRenderedPageBreak/>
        <w:t>Prioritet funkcionalnosti</w:t>
      </w:r>
      <w:bookmarkEnd w:id="50"/>
    </w:p>
    <w:p w14:paraId="043BC413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84CB851" w14:textId="1CFC392C" w:rsidR="00C83DEF" w:rsidRPr="00772EB7" w:rsidRDefault="00C83DEF" w:rsidP="00772EB7">
      <w:pPr>
        <w:pStyle w:val="BodyText"/>
        <w:numPr>
          <w:ilvl w:val="0"/>
          <w:numId w:val="32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9C66E98" w14:textId="70C31287" w:rsidR="00C83DEF" w:rsidRDefault="575C56A3" w:rsidP="575C56A3">
      <w:pPr>
        <w:pStyle w:val="BodyText"/>
        <w:numPr>
          <w:ilvl w:val="0"/>
          <w:numId w:val="32"/>
        </w:numPr>
        <w:tabs>
          <w:tab w:val="num" w:pos="1080"/>
        </w:tabs>
        <w:ind w:left="1080"/>
        <w:rPr>
          <w:lang w:val="sr-Latn-CS"/>
        </w:rPr>
      </w:pPr>
      <w:r w:rsidRPr="575C56A3">
        <w:rPr>
          <w:lang w:val="sr-Latn-CS"/>
        </w:rPr>
        <w:t>Kreiranje,  arhiviranje  i  brisa</w:t>
      </w:r>
      <w:r w:rsidR="00772EB7">
        <w:rPr>
          <w:lang w:val="sr-Latn-CS"/>
        </w:rPr>
        <w:t xml:space="preserve">nje  članova </w:t>
      </w:r>
    </w:p>
    <w:p w14:paraId="31E94D5D" w14:textId="29D8C39C" w:rsidR="00C83DEF" w:rsidRDefault="592435E6" w:rsidP="592435E6">
      <w:pPr>
        <w:pStyle w:val="BodyText"/>
        <w:numPr>
          <w:ilvl w:val="0"/>
          <w:numId w:val="32"/>
        </w:numPr>
        <w:tabs>
          <w:tab w:val="num" w:pos="1080"/>
        </w:tabs>
        <w:ind w:left="1080"/>
        <w:rPr>
          <w:lang w:val="sr-Latn-CS"/>
        </w:rPr>
      </w:pPr>
      <w:r w:rsidRPr="592435E6">
        <w:rPr>
          <w:lang w:val="sr-Latn-CS"/>
        </w:rPr>
        <w:t>Unos, prikaz i ažuriranje poda</w:t>
      </w:r>
      <w:r w:rsidR="009F6AD9">
        <w:rPr>
          <w:lang w:val="sr-Latn-CS"/>
        </w:rPr>
        <w:t xml:space="preserve">taka o </w:t>
      </w:r>
      <w:r w:rsidR="00772EB7">
        <w:rPr>
          <w:lang w:val="sr-Latn-CS"/>
        </w:rPr>
        <w:t xml:space="preserve">  proslavama –</w:t>
      </w:r>
    </w:p>
    <w:p w14:paraId="6717AFC2" w14:textId="12BE932D" w:rsidR="009F6AD9" w:rsidRDefault="009F6AD9" w:rsidP="592435E6">
      <w:pPr>
        <w:pStyle w:val="BodyText"/>
        <w:numPr>
          <w:ilvl w:val="0"/>
          <w:numId w:val="32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Uvid u slobodne dane za zakazivanje venčanja, zakazivanje, kreiranje i brisanje proslave venčanja</w:t>
      </w:r>
    </w:p>
    <w:p w14:paraId="4070D1FC" w14:textId="7C550DC1" w:rsidR="00C83DEF" w:rsidRDefault="001C5573" w:rsidP="001C5573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>
        <w:rPr>
          <w:lang w:val="sr-Latn-CS"/>
        </w:rPr>
        <w:t>Unos, prikaz  i ažuriranje podataka od važnosti</w:t>
      </w:r>
      <w:r w:rsidR="00772EB7">
        <w:rPr>
          <w:lang w:val="sr-Latn-CS"/>
        </w:rPr>
        <w:t xml:space="preserve"> </w:t>
      </w:r>
    </w:p>
    <w:p w14:paraId="492BEACD" w14:textId="67DC8D43" w:rsidR="009F6AD9" w:rsidRPr="001C5573" w:rsidRDefault="009F6AD9" w:rsidP="001C5573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>
        <w:rPr>
          <w:lang w:val="sr-Latn-CS"/>
        </w:rPr>
        <w:t xml:space="preserve">Unos, prikaz i ažuriranje podataka o korisnicima sistema </w:t>
      </w:r>
    </w:p>
    <w:p w14:paraId="6AD59B1A" w14:textId="4F2DD051" w:rsidR="2BCAB405" w:rsidRDefault="2BCAB405" w:rsidP="2BCAB405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 w:rsidRPr="2BCAB405">
        <w:rPr>
          <w:lang w:val="sr-Latn-CS"/>
        </w:rPr>
        <w:t>Šematski  prikaz  rasporeda  s</w:t>
      </w:r>
      <w:r w:rsidR="00772EB7">
        <w:rPr>
          <w:lang w:val="sr-Latn-CS"/>
        </w:rPr>
        <w:t xml:space="preserve">tolova  u  sali  </w:t>
      </w:r>
    </w:p>
    <w:p w14:paraId="775D0398" w14:textId="1A9A78D2" w:rsidR="00206E1F" w:rsidRPr="00C83DEF" w:rsidRDefault="592435E6" w:rsidP="592435E6">
      <w:pPr>
        <w:pStyle w:val="BodyText"/>
        <w:numPr>
          <w:ilvl w:val="0"/>
          <w:numId w:val="32"/>
        </w:numPr>
        <w:tabs>
          <w:tab w:val="num" w:pos="1080"/>
        </w:tabs>
        <w:ind w:left="1080"/>
        <w:rPr>
          <w:lang w:val="sr-Latn-CS"/>
        </w:rPr>
      </w:pPr>
      <w:r w:rsidRPr="592435E6">
        <w:rPr>
          <w:lang w:val="sr-Latn-CS"/>
        </w:rPr>
        <w:t>Automatizovano  generisanje  rasporeda  sedenja</w:t>
      </w:r>
      <w:r w:rsidR="009F6AD9">
        <w:rPr>
          <w:lang w:val="sr-Latn-CS"/>
        </w:rPr>
        <w:t xml:space="preserve"> </w:t>
      </w:r>
    </w:p>
    <w:p w14:paraId="1A301D97" w14:textId="3D7780BF" w:rsidR="592435E6" w:rsidRDefault="592435E6" w:rsidP="592435E6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 w:rsidRPr="592435E6">
        <w:rPr>
          <w:lang w:val="sr-Latn-CS"/>
        </w:rPr>
        <w:t>Generisanje  računa  za  proslavu</w:t>
      </w:r>
      <w:r w:rsidR="009F6AD9">
        <w:rPr>
          <w:lang w:val="sr-Latn-CS"/>
        </w:rPr>
        <w:t xml:space="preserve"> </w:t>
      </w:r>
    </w:p>
    <w:p w14:paraId="2EA24403" w14:textId="7F4ADA70" w:rsidR="004F5715" w:rsidRDefault="004F5715" w:rsidP="004F5715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>
        <w:rPr>
          <w:lang w:val="sr-Latn-CS"/>
        </w:rPr>
        <w:t xml:space="preserve">Poziv  konobara  klikom, </w:t>
      </w:r>
      <w:r w:rsidR="001C5573" w:rsidRPr="2BCAB405">
        <w:rPr>
          <w:lang w:val="sr-Latn-CS"/>
        </w:rPr>
        <w:t xml:space="preserve"> izbor  menija</w:t>
      </w:r>
      <w:r>
        <w:rPr>
          <w:lang w:val="sr-Latn-CS"/>
        </w:rPr>
        <w:t xml:space="preserve"> i opcija potvrđivanja dolaska</w:t>
      </w:r>
      <w:r w:rsidR="009F6AD9">
        <w:rPr>
          <w:lang w:val="sr-Latn-CS"/>
        </w:rPr>
        <w:t xml:space="preserve"> </w:t>
      </w:r>
    </w:p>
    <w:p w14:paraId="2D08B445" w14:textId="00815FCB" w:rsidR="00EF6D0D" w:rsidRDefault="00EF6D0D" w:rsidP="004F5715">
      <w:pPr>
        <w:pStyle w:val="BodyText"/>
        <w:numPr>
          <w:ilvl w:val="0"/>
          <w:numId w:val="32"/>
        </w:numPr>
        <w:ind w:left="1080"/>
        <w:rPr>
          <w:lang w:val="sr-Latn-CS"/>
        </w:rPr>
      </w:pPr>
      <w:r>
        <w:rPr>
          <w:lang w:val="sr-Latn-CS"/>
        </w:rPr>
        <w:t>Jednostavna identifikacija  pristiglog gosta i brzo pronalaženje njegovog  mesta</w:t>
      </w:r>
      <w:r w:rsidR="009F6AD9">
        <w:rPr>
          <w:lang w:val="sr-Latn-CS"/>
        </w:rPr>
        <w:t xml:space="preserve"> </w:t>
      </w:r>
    </w:p>
    <w:p w14:paraId="7F000C55" w14:textId="337E409E" w:rsidR="004F5715" w:rsidRPr="004F5715" w:rsidRDefault="009F6AD9" w:rsidP="004F5715">
      <w:pPr>
        <w:pStyle w:val="BodyText"/>
        <w:numPr>
          <w:ilvl w:val="0"/>
          <w:numId w:val="32"/>
        </w:numPr>
        <w:ind w:left="1080"/>
        <w:rPr>
          <w:rStyle w:val="Emphasis"/>
          <w:i w:val="0"/>
          <w:iCs w:val="0"/>
          <w:lang w:val="sr-Latn-CS"/>
        </w:rPr>
      </w:pPr>
      <w:proofErr w:type="spellStart"/>
      <w:r>
        <w:rPr>
          <w:rStyle w:val="Emphasis"/>
          <w:i w:val="0"/>
        </w:rPr>
        <w:t>Uvid</w:t>
      </w:r>
      <w:proofErr w:type="spellEnd"/>
      <w:r>
        <w:rPr>
          <w:rStyle w:val="Emphasis"/>
          <w:i w:val="0"/>
        </w:rPr>
        <w:t xml:space="preserve"> u </w:t>
      </w:r>
      <w:proofErr w:type="spellStart"/>
      <w:r>
        <w:rPr>
          <w:rStyle w:val="Emphasis"/>
          <w:i w:val="0"/>
        </w:rPr>
        <w:t>dolazne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pozive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uvid</w:t>
      </w:r>
      <w:proofErr w:type="spellEnd"/>
      <w:r>
        <w:rPr>
          <w:rStyle w:val="Emphasis"/>
          <w:i w:val="0"/>
        </w:rPr>
        <w:t xml:space="preserve"> u </w:t>
      </w:r>
      <w:proofErr w:type="spellStart"/>
      <w:r>
        <w:rPr>
          <w:rStyle w:val="Emphasis"/>
          <w:i w:val="0"/>
        </w:rPr>
        <w:t>listu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menija</w:t>
      </w:r>
      <w:proofErr w:type="spellEnd"/>
      <w:r>
        <w:rPr>
          <w:rStyle w:val="Emphasis"/>
          <w:i w:val="0"/>
        </w:rPr>
        <w:t xml:space="preserve">  </w:t>
      </w:r>
      <w:proofErr w:type="spellStart"/>
      <w:r>
        <w:rPr>
          <w:rStyle w:val="Emphasis"/>
          <w:i w:val="0"/>
        </w:rPr>
        <w:t>koju</w:t>
      </w:r>
      <w:proofErr w:type="spellEnd"/>
      <w:r>
        <w:rPr>
          <w:rStyle w:val="Emphasis"/>
          <w:i w:val="0"/>
        </w:rPr>
        <w:t xml:space="preserve">  </w:t>
      </w:r>
      <w:proofErr w:type="spellStart"/>
      <w:r>
        <w:rPr>
          <w:rStyle w:val="Emphasis"/>
          <w:i w:val="0"/>
        </w:rPr>
        <w:t>treba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poslužiti</w:t>
      </w:r>
      <w:proofErr w:type="spellEnd"/>
      <w:r>
        <w:rPr>
          <w:rStyle w:val="Emphasis"/>
          <w:i w:val="0"/>
        </w:rPr>
        <w:t xml:space="preserve"> </w:t>
      </w:r>
    </w:p>
    <w:p w14:paraId="15871419" w14:textId="77777777" w:rsidR="004F5715" w:rsidRDefault="004F5715" w:rsidP="004F5715">
      <w:pPr>
        <w:pStyle w:val="BodyText"/>
        <w:ind w:left="1080"/>
        <w:rPr>
          <w:lang w:val="sr-Latn-CS"/>
        </w:rPr>
      </w:pPr>
    </w:p>
    <w:p w14:paraId="6E9D0DA0" w14:textId="77777777" w:rsidR="00206E1F" w:rsidRPr="003372D3" w:rsidRDefault="592435E6">
      <w:pPr>
        <w:pStyle w:val="Heading1"/>
        <w:rPr>
          <w:lang w:val="sr-Latn-CS"/>
        </w:rPr>
      </w:pPr>
      <w:bookmarkStart w:id="51" w:name="_Toc3161587"/>
      <w:r w:rsidRPr="592435E6">
        <w:rPr>
          <w:lang w:val="sr-Latn-CS"/>
        </w:rPr>
        <w:t>Nefunkcionalni zahtevi</w:t>
      </w:r>
      <w:bookmarkEnd w:id="51"/>
    </w:p>
    <w:p w14:paraId="18B84CE8" w14:textId="77777777" w:rsidR="00206E1F" w:rsidRPr="003372D3" w:rsidRDefault="592435E6" w:rsidP="00B849B5">
      <w:pPr>
        <w:pStyle w:val="Heading2"/>
        <w:rPr>
          <w:lang w:val="sr-Latn-CS"/>
        </w:rPr>
      </w:pPr>
      <w:bookmarkStart w:id="52" w:name="_Toc3161588"/>
      <w:r w:rsidRPr="592435E6">
        <w:rPr>
          <w:lang w:val="sr-Latn-CS"/>
        </w:rPr>
        <w:t>Zahtevi u pogledu standardizacije</w:t>
      </w:r>
      <w:bookmarkEnd w:id="52"/>
    </w:p>
    <w:p w14:paraId="5300FB2B" w14:textId="11B1DAF4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Nema  zahteva  u  pogledu  standardizacije.</w:t>
      </w:r>
    </w:p>
    <w:p w14:paraId="07A9A231" w14:textId="77777777" w:rsidR="00206E1F" w:rsidRPr="003372D3" w:rsidRDefault="592435E6" w:rsidP="00B849B5">
      <w:pPr>
        <w:pStyle w:val="Heading2"/>
        <w:rPr>
          <w:lang w:val="sr-Latn-CS"/>
        </w:rPr>
      </w:pPr>
      <w:bookmarkStart w:id="53" w:name="_Toc3161589"/>
      <w:r w:rsidRPr="592435E6">
        <w:rPr>
          <w:lang w:val="sr-Latn-CS"/>
        </w:rPr>
        <w:t>Sistemski zahtevi</w:t>
      </w:r>
      <w:bookmarkEnd w:id="53"/>
    </w:p>
    <w:p w14:paraId="6482752C" w14:textId="67CD8753" w:rsidR="00206E1F" w:rsidRPr="003372D3" w:rsidRDefault="592435E6" w:rsidP="592435E6">
      <w:pPr>
        <w:pStyle w:val="BodyText"/>
        <w:rPr>
          <w:lang w:val="sr-Latn-CS"/>
        </w:rPr>
      </w:pPr>
      <w:r w:rsidRPr="592435E6">
        <w:rPr>
          <w:lang w:val="sr-Latn-CS"/>
        </w:rPr>
        <w:t>WV sistem će biti realizovan korišćenjem JavaScript i Php skripti, dok će kao DBMS koristiti MySQL.</w:t>
      </w:r>
    </w:p>
    <w:p w14:paraId="1BA5CD15" w14:textId="47FD5B9C" w:rsidR="003356F6" w:rsidRDefault="575C56A3" w:rsidP="575C56A3">
      <w:pPr>
        <w:pStyle w:val="BodyText"/>
        <w:rPr>
          <w:lang w:val="sr-Latn-CS"/>
        </w:rPr>
      </w:pPr>
      <w:r w:rsidRPr="575C56A3">
        <w:rPr>
          <w:lang w:val="sr-Latn-CS"/>
        </w:rPr>
        <w:t>Korisnički interfejs mobilne aplikacije mora da bude optimizovan za Android platformu.</w:t>
      </w:r>
    </w:p>
    <w:p w14:paraId="64C344FF" w14:textId="0321A067" w:rsidR="00206E1F" w:rsidRPr="003372D3" w:rsidRDefault="00206E1F" w:rsidP="27257A2C">
      <w:pPr>
        <w:pStyle w:val="BodyText"/>
        <w:ind w:left="1080"/>
        <w:rPr>
          <w:lang w:val="sr-Latn-CS"/>
        </w:rPr>
      </w:pPr>
    </w:p>
    <w:p w14:paraId="4CB256FA" w14:textId="77777777" w:rsidR="00206E1F" w:rsidRPr="003372D3" w:rsidRDefault="592435E6">
      <w:pPr>
        <w:pStyle w:val="Heading2"/>
        <w:rPr>
          <w:lang w:val="sr-Latn-CS"/>
        </w:rPr>
      </w:pPr>
      <w:bookmarkStart w:id="54" w:name="_Toc3161590"/>
      <w:r w:rsidRPr="592435E6">
        <w:rPr>
          <w:lang w:val="sr-Latn-CS"/>
        </w:rPr>
        <w:t>Zahtevi u pogledu performansi</w:t>
      </w:r>
      <w:bookmarkEnd w:id="54"/>
    </w:p>
    <w:p w14:paraId="0594A1FE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72F666FA" w14:textId="77777777" w:rsidR="00206E1F" w:rsidRPr="003372D3" w:rsidRDefault="592435E6" w:rsidP="00B849B5">
      <w:pPr>
        <w:pStyle w:val="Heading2"/>
        <w:rPr>
          <w:lang w:val="sr-Latn-CS"/>
        </w:rPr>
      </w:pPr>
      <w:bookmarkStart w:id="55" w:name="_Toc3161591"/>
      <w:r w:rsidRPr="592435E6">
        <w:rPr>
          <w:lang w:val="sr-Latn-CS"/>
        </w:rPr>
        <w:t>Zahtevi u pogledu okruženja</w:t>
      </w:r>
      <w:bookmarkEnd w:id="55"/>
    </w:p>
    <w:p w14:paraId="430DD504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5D673CE9" w14:textId="77777777" w:rsidR="00206E1F" w:rsidRPr="003372D3" w:rsidRDefault="592435E6">
      <w:pPr>
        <w:pStyle w:val="Heading1"/>
        <w:rPr>
          <w:lang w:val="sr-Latn-CS"/>
        </w:rPr>
      </w:pPr>
      <w:bookmarkStart w:id="56" w:name="_Toc3161592"/>
      <w:r w:rsidRPr="592435E6">
        <w:rPr>
          <w:lang w:val="sr-Latn-CS"/>
        </w:rPr>
        <w:t>Dokumentacija</w:t>
      </w:r>
      <w:bookmarkEnd w:id="56"/>
    </w:p>
    <w:p w14:paraId="7331829D" w14:textId="208C546E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U ovom odeljku su opisani zahtevi u pogledu dokumentacije koju treba pripremiti za WV projekat.</w:t>
      </w:r>
    </w:p>
    <w:p w14:paraId="39D179CC" w14:textId="77777777" w:rsidR="00206E1F" w:rsidRPr="003372D3" w:rsidRDefault="592435E6" w:rsidP="00B849B5">
      <w:pPr>
        <w:pStyle w:val="Heading2"/>
        <w:rPr>
          <w:lang w:val="sr-Latn-CS"/>
        </w:rPr>
      </w:pPr>
      <w:bookmarkStart w:id="57" w:name="_Toc3161593"/>
      <w:r w:rsidRPr="592435E6">
        <w:rPr>
          <w:lang w:val="sr-Latn-CS"/>
        </w:rPr>
        <w:t>Korisničko uputstvo</w:t>
      </w:r>
      <w:bookmarkEnd w:id="57"/>
    </w:p>
    <w:p w14:paraId="6BCF5406" w14:textId="77777777" w:rsidR="00206E1F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12223C9A" w14:textId="77777777" w:rsidR="00F35427" w:rsidRPr="003372D3" w:rsidRDefault="00F35427" w:rsidP="0063574A">
      <w:pPr>
        <w:pStyle w:val="BodyText"/>
        <w:rPr>
          <w:lang w:val="sr-Latn-CS"/>
        </w:rPr>
      </w:pPr>
    </w:p>
    <w:p w14:paraId="1B9CB232" w14:textId="56D5F4F7" w:rsidR="00206E1F" w:rsidRPr="003372D3" w:rsidRDefault="592435E6" w:rsidP="27257A2C">
      <w:pPr>
        <w:pStyle w:val="Heading2"/>
        <w:rPr>
          <w:lang w:val="sr-Latn-CS"/>
        </w:rPr>
      </w:pPr>
      <w:bookmarkStart w:id="58" w:name="_Toc3161594"/>
      <w:r w:rsidRPr="592435E6">
        <w:rPr>
          <w:i/>
          <w:iCs/>
          <w:lang w:val="sr-Latn-CS"/>
        </w:rPr>
        <w:lastRenderedPageBreak/>
        <w:t>Online</w:t>
      </w:r>
      <w:r w:rsidRPr="592435E6">
        <w:rPr>
          <w:lang w:val="sr-Latn-CS"/>
        </w:rPr>
        <w:t xml:space="preserve"> uputstvo</w:t>
      </w:r>
      <w:bookmarkEnd w:id="58"/>
    </w:p>
    <w:p w14:paraId="5BD4CBCB" w14:textId="77777777" w:rsidR="00F35427" w:rsidRPr="00F35427" w:rsidRDefault="00F35427" w:rsidP="00F35427">
      <w:pPr>
        <w:pStyle w:val="BodyText"/>
        <w:rPr>
          <w:lang w:val="sr-Latn-CS"/>
        </w:rPr>
      </w:pPr>
      <w:r w:rsidRPr="00F35427">
        <w:rPr>
          <w:lang w:val="sr-Latn-CS"/>
        </w:rPr>
        <w:t>Potrebno je obezbediti online uputstvo za neke od naprednijih funkcionalnosti sistema. Online uputstvo</w:t>
      </w:r>
    </w:p>
    <w:p w14:paraId="6FA7C09D" w14:textId="0D9B1932" w:rsidR="27257A2C" w:rsidRDefault="00F35427" w:rsidP="00F35427">
      <w:pPr>
        <w:pStyle w:val="BodyText"/>
        <w:rPr>
          <w:lang w:val="sr-Latn-CS"/>
        </w:rPr>
      </w:pPr>
      <w:r w:rsidRPr="00F35427">
        <w:rPr>
          <w:lang w:val="sr-Latn-CS"/>
        </w:rPr>
        <w:t>treba koncipirati kao podršku za obavljanje odgovarajućih aktivnosti.</w:t>
      </w:r>
    </w:p>
    <w:p w14:paraId="5D988985" w14:textId="77777777" w:rsidR="00206E1F" w:rsidRPr="003372D3" w:rsidRDefault="592435E6">
      <w:pPr>
        <w:pStyle w:val="Heading2"/>
        <w:rPr>
          <w:lang w:val="sr-Latn-CS"/>
        </w:rPr>
      </w:pPr>
      <w:bookmarkStart w:id="59" w:name="_Toc3161595"/>
      <w:r w:rsidRPr="592435E6">
        <w:rPr>
          <w:lang w:val="sr-Latn-CS"/>
        </w:rPr>
        <w:t>Uputstvo za instalaciju i konfigurisanje</w:t>
      </w:r>
      <w:bookmarkEnd w:id="59"/>
    </w:p>
    <w:p w14:paraId="251D4306" w14:textId="6D0C4C36" w:rsidR="00206E1F" w:rsidRPr="003372D3" w:rsidRDefault="27257A2C" w:rsidP="27257A2C">
      <w:pPr>
        <w:pStyle w:val="BodyText"/>
        <w:rPr>
          <w:lang w:val="sr-Latn-CS"/>
        </w:rPr>
      </w:pPr>
      <w:r w:rsidRPr="27257A2C">
        <w:rPr>
          <w:lang w:val="sr-Latn-CS"/>
        </w:rPr>
        <w:t>Potrebno  je  samo  preuzeti  aplikaciju  iz online  prodavnice aplikacija ,  instalacija  i  konfigurisanje  se  obavlja  automatizovano.</w:t>
      </w:r>
    </w:p>
    <w:p w14:paraId="1183C2D9" w14:textId="77777777" w:rsidR="00206E1F" w:rsidRPr="003372D3" w:rsidRDefault="00D20F4E">
      <w:pPr>
        <w:pStyle w:val="Heading2"/>
        <w:numPr>
          <w:ilvl w:val="1"/>
          <w:numId w:val="30"/>
        </w:numPr>
        <w:rPr>
          <w:lang w:val="sr-Latn-CS"/>
        </w:rPr>
      </w:pPr>
      <w:bookmarkStart w:id="60" w:name="_Toc3161596"/>
      <w:r>
        <w:rPr>
          <w:lang w:val="sr-Latn-CS"/>
        </w:rPr>
        <w:t>Pakovanje proizvoda</w:t>
      </w:r>
      <w:bookmarkEnd w:id="60"/>
    </w:p>
    <w:p w14:paraId="5A9927CC" w14:textId="627F2B8A" w:rsidR="00206E1F" w:rsidRPr="003372D3" w:rsidRDefault="64595660" w:rsidP="64595660">
      <w:pPr>
        <w:pStyle w:val="BodyText"/>
        <w:rPr>
          <w:lang w:val="sr-Latn-CS"/>
        </w:rPr>
      </w:pPr>
      <w:r w:rsidRPr="64595660">
        <w:rPr>
          <w:lang w:val="sr-Latn-CS"/>
        </w:rPr>
        <w:t>Proizvod ne zahteva posebno pakovanje jer će  njegova  distribucija  biti  vršena  putem Interneta.</w:t>
      </w:r>
    </w:p>
    <w:sectPr w:rsidR="00206E1F" w:rsidRPr="003372D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34CA2" w14:textId="77777777" w:rsidR="00162AF6" w:rsidRDefault="00162AF6">
      <w:r>
        <w:separator/>
      </w:r>
    </w:p>
  </w:endnote>
  <w:endnote w:type="continuationSeparator" w:id="0">
    <w:p w14:paraId="498715F3" w14:textId="77777777" w:rsidR="00162AF6" w:rsidRDefault="0016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9201B6" w:rsidRDefault="009201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F29E8" w14:textId="77777777" w:rsidR="009201B6" w:rsidRDefault="009201B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201B6" w:rsidRPr="003372D3" w14:paraId="0498237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9201B6" w:rsidRPr="003372D3" w:rsidRDefault="009201B6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6A6F1565" w:rsidR="009201B6" w:rsidRPr="003372D3" w:rsidRDefault="009201B6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SJP Team, 2019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6CC8EC6" w14:textId="77777777" w:rsidR="009201B6" w:rsidRPr="003372D3" w:rsidRDefault="009201B6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95A86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95A86">
            <w:rPr>
              <w:rStyle w:val="PageNumber"/>
              <w:noProof/>
              <w:lang w:val="sr-Latn-CS"/>
            </w:rPr>
            <w:t>15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2F2C34E" w14:textId="77777777" w:rsidR="009201B6" w:rsidRPr="003372D3" w:rsidRDefault="009201B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226A1" w14:textId="77777777" w:rsidR="009201B6" w:rsidRDefault="009201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9D7B1" w14:textId="77777777" w:rsidR="00162AF6" w:rsidRDefault="00162AF6">
      <w:r>
        <w:separator/>
      </w:r>
    </w:p>
  </w:footnote>
  <w:footnote w:type="continuationSeparator" w:id="0">
    <w:p w14:paraId="6EA26126" w14:textId="77777777" w:rsidR="00162AF6" w:rsidRDefault="00162A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B4B86" w14:textId="77777777" w:rsidR="009201B6" w:rsidRDefault="009201B6">
    <w:pPr>
      <w:rPr>
        <w:sz w:val="24"/>
      </w:rPr>
    </w:pPr>
  </w:p>
  <w:p w14:paraId="3A0FF5F2" w14:textId="77777777" w:rsidR="009201B6" w:rsidRDefault="009201B6">
    <w:pPr>
      <w:pBdr>
        <w:top w:val="single" w:sz="6" w:space="1" w:color="auto"/>
      </w:pBdr>
      <w:rPr>
        <w:sz w:val="24"/>
      </w:rPr>
    </w:pPr>
  </w:p>
  <w:p w14:paraId="0C528934" w14:textId="228079FA" w:rsidR="009201B6" w:rsidRDefault="009201B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SJP Team</w:t>
    </w:r>
  </w:p>
  <w:p w14:paraId="5630AD66" w14:textId="77777777" w:rsidR="009201B6" w:rsidRDefault="009201B6">
    <w:pPr>
      <w:pBdr>
        <w:bottom w:val="single" w:sz="6" w:space="1" w:color="auto"/>
      </w:pBdr>
      <w:jc w:val="right"/>
      <w:rPr>
        <w:sz w:val="24"/>
      </w:rPr>
    </w:pPr>
  </w:p>
  <w:p w14:paraId="61829076" w14:textId="77777777" w:rsidR="009201B6" w:rsidRDefault="009201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01B6" w:rsidRPr="003372D3" w14:paraId="2565E51A" w14:textId="77777777">
      <w:tc>
        <w:tcPr>
          <w:tcW w:w="6379" w:type="dxa"/>
        </w:tcPr>
        <w:p w14:paraId="79818865" w14:textId="63DF0CD9" w:rsidR="009201B6" w:rsidRPr="003372D3" w:rsidRDefault="009201B6">
          <w:pPr>
            <w:rPr>
              <w:lang w:val="sr-Latn-CS"/>
            </w:rPr>
          </w:pPr>
          <w:r>
            <w:rPr>
              <w:lang w:val="sr-Latn-CS"/>
            </w:rPr>
            <w:t>WV</w:t>
          </w:r>
        </w:p>
      </w:tc>
      <w:tc>
        <w:tcPr>
          <w:tcW w:w="3179" w:type="dxa"/>
        </w:tcPr>
        <w:p w14:paraId="06F89D34" w14:textId="77777777" w:rsidR="009201B6" w:rsidRPr="003372D3" w:rsidRDefault="009201B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201B6" w:rsidRPr="003372D3" w14:paraId="77C69BA9" w14:textId="77777777">
      <w:tc>
        <w:tcPr>
          <w:tcW w:w="6379" w:type="dxa"/>
        </w:tcPr>
        <w:p w14:paraId="7150EB76" w14:textId="77777777" w:rsidR="009201B6" w:rsidRPr="003372D3" w:rsidRDefault="009201B6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E909852" w14:textId="7D9B11DA" w:rsidR="009201B6" w:rsidRPr="003372D3" w:rsidRDefault="009201B6">
          <w:pPr>
            <w:rPr>
              <w:lang w:val="sr-Latn-CS"/>
            </w:rPr>
          </w:pPr>
          <w:r>
            <w:rPr>
              <w:lang w:val="sr-Latn-CS"/>
            </w:rPr>
            <w:t xml:space="preserve">  Datum:  07.03.2019</w:t>
          </w:r>
          <w:r w:rsidRPr="003372D3">
            <w:rPr>
              <w:lang w:val="sr-Latn-CS"/>
            </w:rPr>
            <w:t>. god.</w:t>
          </w:r>
        </w:p>
      </w:tc>
    </w:tr>
    <w:tr w:rsidR="009201B6" w:rsidRPr="003372D3" w14:paraId="1DCDFFF4" w14:textId="77777777">
      <w:tc>
        <w:tcPr>
          <w:tcW w:w="9558" w:type="dxa"/>
          <w:gridSpan w:val="2"/>
        </w:tcPr>
        <w:p w14:paraId="43B2740A" w14:textId="30EFE74A" w:rsidR="009201B6" w:rsidRPr="003372D3" w:rsidRDefault="009201B6">
          <w:pPr>
            <w:rPr>
              <w:lang w:val="sr-Latn-CS"/>
            </w:rPr>
          </w:pPr>
          <w:r>
            <w:rPr>
              <w:lang w:val="sr-Latn-CS"/>
            </w:rPr>
            <w:t>SWE-WV</w:t>
          </w:r>
        </w:p>
      </w:tc>
    </w:tr>
  </w:tbl>
  <w:p w14:paraId="680A4E5D" w14:textId="77777777" w:rsidR="009201B6" w:rsidRPr="003372D3" w:rsidRDefault="009201B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04FF1" w14:textId="77777777" w:rsidR="009201B6" w:rsidRDefault="009201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277BDE"/>
    <w:multiLevelType w:val="hybridMultilevel"/>
    <w:tmpl w:val="6BEEF7F0"/>
    <w:lvl w:ilvl="0" w:tplc="6FB60B62">
      <w:start w:val="1"/>
      <w:numFmt w:val="decimal"/>
      <w:lvlText w:val="%1."/>
      <w:lvlJc w:val="left"/>
      <w:pPr>
        <w:ind w:left="720" w:hanging="360"/>
      </w:pPr>
    </w:lvl>
    <w:lvl w:ilvl="1" w:tplc="09B245BE">
      <w:start w:val="1"/>
      <w:numFmt w:val="lowerLetter"/>
      <w:lvlText w:val="%2."/>
      <w:lvlJc w:val="left"/>
      <w:pPr>
        <w:ind w:left="1440" w:hanging="360"/>
      </w:pPr>
    </w:lvl>
    <w:lvl w:ilvl="2" w:tplc="E49CD604">
      <w:start w:val="1"/>
      <w:numFmt w:val="lowerRoman"/>
      <w:lvlText w:val="%3."/>
      <w:lvlJc w:val="right"/>
      <w:pPr>
        <w:ind w:left="2160" w:hanging="180"/>
      </w:pPr>
    </w:lvl>
    <w:lvl w:ilvl="3" w:tplc="0E38FBB4">
      <w:start w:val="1"/>
      <w:numFmt w:val="decimal"/>
      <w:lvlText w:val="%4."/>
      <w:lvlJc w:val="left"/>
      <w:pPr>
        <w:ind w:left="2880" w:hanging="360"/>
      </w:pPr>
    </w:lvl>
    <w:lvl w:ilvl="4" w:tplc="AB74203C">
      <w:start w:val="1"/>
      <w:numFmt w:val="lowerLetter"/>
      <w:lvlText w:val="%5."/>
      <w:lvlJc w:val="left"/>
      <w:pPr>
        <w:ind w:left="3600" w:hanging="360"/>
      </w:pPr>
    </w:lvl>
    <w:lvl w:ilvl="5" w:tplc="28081CAC">
      <w:start w:val="1"/>
      <w:numFmt w:val="lowerRoman"/>
      <w:lvlText w:val="%6."/>
      <w:lvlJc w:val="right"/>
      <w:pPr>
        <w:ind w:left="4320" w:hanging="180"/>
      </w:pPr>
    </w:lvl>
    <w:lvl w:ilvl="6" w:tplc="4FDE4BC6">
      <w:start w:val="1"/>
      <w:numFmt w:val="decimal"/>
      <w:lvlText w:val="%7."/>
      <w:lvlJc w:val="left"/>
      <w:pPr>
        <w:ind w:left="5040" w:hanging="360"/>
      </w:pPr>
    </w:lvl>
    <w:lvl w:ilvl="7" w:tplc="48009694">
      <w:start w:val="1"/>
      <w:numFmt w:val="lowerLetter"/>
      <w:lvlText w:val="%8."/>
      <w:lvlJc w:val="left"/>
      <w:pPr>
        <w:ind w:left="5760" w:hanging="360"/>
      </w:pPr>
    </w:lvl>
    <w:lvl w:ilvl="8" w:tplc="17C6846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418A6"/>
    <w:multiLevelType w:val="hybridMultilevel"/>
    <w:tmpl w:val="89C0F4D4"/>
    <w:lvl w:ilvl="0" w:tplc="23CCD22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1E6D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43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2B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4A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0F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AB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47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AA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197A6C"/>
    <w:multiLevelType w:val="hybridMultilevel"/>
    <w:tmpl w:val="A9721BDA"/>
    <w:lvl w:ilvl="0" w:tplc="E1A89740">
      <w:start w:val="7"/>
      <w:numFmt w:val="decimal"/>
      <w:lvlText w:val="%1."/>
      <w:lvlJc w:val="left"/>
      <w:pPr>
        <w:ind w:left="720" w:hanging="360"/>
      </w:pPr>
    </w:lvl>
    <w:lvl w:ilvl="1" w:tplc="05EED87C">
      <w:start w:val="1"/>
      <w:numFmt w:val="lowerLetter"/>
      <w:lvlText w:val="%2."/>
      <w:lvlJc w:val="left"/>
      <w:pPr>
        <w:ind w:left="1440" w:hanging="360"/>
      </w:pPr>
    </w:lvl>
    <w:lvl w:ilvl="2" w:tplc="B7641DC2">
      <w:start w:val="1"/>
      <w:numFmt w:val="lowerRoman"/>
      <w:lvlText w:val="%3."/>
      <w:lvlJc w:val="right"/>
      <w:pPr>
        <w:ind w:left="2160" w:hanging="180"/>
      </w:pPr>
    </w:lvl>
    <w:lvl w:ilvl="3" w:tplc="FEF25808">
      <w:start w:val="1"/>
      <w:numFmt w:val="decimal"/>
      <w:lvlText w:val="%4."/>
      <w:lvlJc w:val="left"/>
      <w:pPr>
        <w:ind w:left="2880" w:hanging="360"/>
      </w:pPr>
    </w:lvl>
    <w:lvl w:ilvl="4" w:tplc="97BA6114">
      <w:start w:val="1"/>
      <w:numFmt w:val="lowerLetter"/>
      <w:lvlText w:val="%5."/>
      <w:lvlJc w:val="left"/>
      <w:pPr>
        <w:ind w:left="3600" w:hanging="360"/>
      </w:pPr>
    </w:lvl>
    <w:lvl w:ilvl="5" w:tplc="CF6AC086">
      <w:start w:val="1"/>
      <w:numFmt w:val="lowerRoman"/>
      <w:lvlText w:val="%6."/>
      <w:lvlJc w:val="right"/>
      <w:pPr>
        <w:ind w:left="4320" w:hanging="180"/>
      </w:pPr>
    </w:lvl>
    <w:lvl w:ilvl="6" w:tplc="615C6470">
      <w:start w:val="1"/>
      <w:numFmt w:val="decimal"/>
      <w:lvlText w:val="%7."/>
      <w:lvlJc w:val="left"/>
      <w:pPr>
        <w:ind w:left="5040" w:hanging="360"/>
      </w:pPr>
    </w:lvl>
    <w:lvl w:ilvl="7" w:tplc="8B281BF2">
      <w:start w:val="1"/>
      <w:numFmt w:val="lowerLetter"/>
      <w:lvlText w:val="%8."/>
      <w:lvlJc w:val="left"/>
      <w:pPr>
        <w:ind w:left="5760" w:hanging="360"/>
      </w:pPr>
    </w:lvl>
    <w:lvl w:ilvl="8" w:tplc="6C4E7ED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4268E"/>
    <w:multiLevelType w:val="hybridMultilevel"/>
    <w:tmpl w:val="7D6ADE2C"/>
    <w:lvl w:ilvl="0" w:tplc="D3A03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64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E5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0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8E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AB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02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EC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F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81B18"/>
    <w:multiLevelType w:val="hybridMultilevel"/>
    <w:tmpl w:val="90B4AC3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665C9D"/>
    <w:multiLevelType w:val="hybridMultilevel"/>
    <w:tmpl w:val="554E23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C650686"/>
    <w:multiLevelType w:val="hybridMultilevel"/>
    <w:tmpl w:val="CCD6E748"/>
    <w:lvl w:ilvl="0" w:tplc="74C4F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41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AE6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27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4C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ED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0E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A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6C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6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5774FDC"/>
    <w:multiLevelType w:val="hybridMultilevel"/>
    <w:tmpl w:val="C5B2EE4C"/>
    <w:lvl w:ilvl="0" w:tplc="99B8B412">
      <w:start w:val="1"/>
      <w:numFmt w:val="decimal"/>
      <w:lvlText w:val="%1."/>
      <w:lvlJc w:val="left"/>
      <w:pPr>
        <w:ind w:left="720" w:hanging="360"/>
      </w:pPr>
    </w:lvl>
    <w:lvl w:ilvl="1" w:tplc="AA1C6E62">
      <w:start w:val="1"/>
      <w:numFmt w:val="lowerLetter"/>
      <w:lvlText w:val="%2."/>
      <w:lvlJc w:val="left"/>
      <w:pPr>
        <w:ind w:left="1440" w:hanging="360"/>
      </w:pPr>
    </w:lvl>
    <w:lvl w:ilvl="2" w:tplc="0D642656">
      <w:start w:val="1"/>
      <w:numFmt w:val="lowerRoman"/>
      <w:lvlText w:val="%3."/>
      <w:lvlJc w:val="right"/>
      <w:pPr>
        <w:ind w:left="2160" w:hanging="180"/>
      </w:pPr>
    </w:lvl>
    <w:lvl w:ilvl="3" w:tplc="3A6243A8">
      <w:start w:val="1"/>
      <w:numFmt w:val="decimal"/>
      <w:lvlText w:val="%4."/>
      <w:lvlJc w:val="left"/>
      <w:pPr>
        <w:ind w:left="2880" w:hanging="360"/>
      </w:pPr>
    </w:lvl>
    <w:lvl w:ilvl="4" w:tplc="14461AB6">
      <w:start w:val="1"/>
      <w:numFmt w:val="lowerLetter"/>
      <w:lvlText w:val="%5."/>
      <w:lvlJc w:val="left"/>
      <w:pPr>
        <w:ind w:left="3600" w:hanging="360"/>
      </w:pPr>
    </w:lvl>
    <w:lvl w:ilvl="5" w:tplc="3438AEDE">
      <w:start w:val="1"/>
      <w:numFmt w:val="lowerRoman"/>
      <w:lvlText w:val="%6."/>
      <w:lvlJc w:val="right"/>
      <w:pPr>
        <w:ind w:left="4320" w:hanging="180"/>
      </w:pPr>
    </w:lvl>
    <w:lvl w:ilvl="6" w:tplc="FBF6C506">
      <w:start w:val="1"/>
      <w:numFmt w:val="decimal"/>
      <w:lvlText w:val="%7."/>
      <w:lvlJc w:val="left"/>
      <w:pPr>
        <w:ind w:left="5040" w:hanging="360"/>
      </w:pPr>
    </w:lvl>
    <w:lvl w:ilvl="7" w:tplc="2B66649A">
      <w:start w:val="1"/>
      <w:numFmt w:val="lowerLetter"/>
      <w:lvlText w:val="%8."/>
      <w:lvlJc w:val="left"/>
      <w:pPr>
        <w:ind w:left="5760" w:hanging="360"/>
      </w:pPr>
    </w:lvl>
    <w:lvl w:ilvl="8" w:tplc="ED7EC2B2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40484"/>
    <w:multiLevelType w:val="hybridMultilevel"/>
    <w:tmpl w:val="EFE49E6E"/>
    <w:lvl w:ilvl="0" w:tplc="8CF0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0A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6E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23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6D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64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0B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CE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82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3068E"/>
    <w:multiLevelType w:val="hybridMultilevel"/>
    <w:tmpl w:val="52B45838"/>
    <w:lvl w:ilvl="0" w:tplc="AE06A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848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028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07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85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E9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4B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D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C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103599C"/>
    <w:multiLevelType w:val="hybridMultilevel"/>
    <w:tmpl w:val="E77AD0C4"/>
    <w:lvl w:ilvl="0" w:tplc="65D2B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4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A3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63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05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89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C9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86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CF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E01B1"/>
    <w:multiLevelType w:val="hybridMultilevel"/>
    <w:tmpl w:val="0FE87E38"/>
    <w:lvl w:ilvl="0" w:tplc="A29E05EE">
      <w:start w:val="1"/>
      <w:numFmt w:val="decimal"/>
      <w:lvlText w:val="%1."/>
      <w:lvlJc w:val="left"/>
      <w:pPr>
        <w:ind w:left="720" w:hanging="360"/>
      </w:pPr>
    </w:lvl>
    <w:lvl w:ilvl="1" w:tplc="F9F2814E">
      <w:start w:val="1"/>
      <w:numFmt w:val="lowerLetter"/>
      <w:lvlText w:val="%2."/>
      <w:lvlJc w:val="left"/>
      <w:pPr>
        <w:ind w:left="1440" w:hanging="360"/>
      </w:pPr>
    </w:lvl>
    <w:lvl w:ilvl="2" w:tplc="FB14DC58">
      <w:start w:val="1"/>
      <w:numFmt w:val="lowerRoman"/>
      <w:lvlText w:val="%3."/>
      <w:lvlJc w:val="right"/>
      <w:pPr>
        <w:ind w:left="2160" w:hanging="180"/>
      </w:pPr>
    </w:lvl>
    <w:lvl w:ilvl="3" w:tplc="BB924010">
      <w:start w:val="1"/>
      <w:numFmt w:val="decimal"/>
      <w:lvlText w:val="%4."/>
      <w:lvlJc w:val="left"/>
      <w:pPr>
        <w:ind w:left="2880" w:hanging="360"/>
      </w:pPr>
    </w:lvl>
    <w:lvl w:ilvl="4" w:tplc="2648EDC0">
      <w:start w:val="1"/>
      <w:numFmt w:val="lowerLetter"/>
      <w:lvlText w:val="%5."/>
      <w:lvlJc w:val="left"/>
      <w:pPr>
        <w:ind w:left="3600" w:hanging="360"/>
      </w:pPr>
    </w:lvl>
    <w:lvl w:ilvl="5" w:tplc="9D66C5D4">
      <w:start w:val="1"/>
      <w:numFmt w:val="lowerRoman"/>
      <w:lvlText w:val="%6."/>
      <w:lvlJc w:val="right"/>
      <w:pPr>
        <w:ind w:left="4320" w:hanging="180"/>
      </w:pPr>
    </w:lvl>
    <w:lvl w:ilvl="6" w:tplc="0B087B40">
      <w:start w:val="1"/>
      <w:numFmt w:val="decimal"/>
      <w:lvlText w:val="%7."/>
      <w:lvlJc w:val="left"/>
      <w:pPr>
        <w:ind w:left="5040" w:hanging="360"/>
      </w:pPr>
    </w:lvl>
    <w:lvl w:ilvl="7" w:tplc="A38EF63C">
      <w:start w:val="1"/>
      <w:numFmt w:val="lowerLetter"/>
      <w:lvlText w:val="%8."/>
      <w:lvlJc w:val="left"/>
      <w:pPr>
        <w:ind w:left="5760" w:hanging="360"/>
      </w:pPr>
    </w:lvl>
    <w:lvl w:ilvl="8" w:tplc="DC36C6E6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4FD581C"/>
    <w:multiLevelType w:val="hybridMultilevel"/>
    <w:tmpl w:val="8D4E7E7E"/>
    <w:lvl w:ilvl="0" w:tplc="38D47068">
      <w:numFmt w:val="none"/>
      <w:lvlText w:val=""/>
      <w:lvlJc w:val="left"/>
      <w:pPr>
        <w:tabs>
          <w:tab w:val="num" w:pos="360"/>
        </w:tabs>
      </w:pPr>
    </w:lvl>
    <w:lvl w:ilvl="1" w:tplc="A56C89E2">
      <w:start w:val="1"/>
      <w:numFmt w:val="lowerLetter"/>
      <w:lvlText w:val="%2."/>
      <w:lvlJc w:val="left"/>
      <w:pPr>
        <w:ind w:left="1440" w:hanging="360"/>
      </w:pPr>
    </w:lvl>
    <w:lvl w:ilvl="2" w:tplc="0FC2F686">
      <w:start w:val="1"/>
      <w:numFmt w:val="lowerRoman"/>
      <w:lvlText w:val="%3."/>
      <w:lvlJc w:val="right"/>
      <w:pPr>
        <w:ind w:left="2160" w:hanging="180"/>
      </w:pPr>
    </w:lvl>
    <w:lvl w:ilvl="3" w:tplc="31D41FF8">
      <w:start w:val="1"/>
      <w:numFmt w:val="decimal"/>
      <w:lvlText w:val="%4."/>
      <w:lvlJc w:val="left"/>
      <w:pPr>
        <w:ind w:left="2880" w:hanging="360"/>
      </w:pPr>
    </w:lvl>
    <w:lvl w:ilvl="4" w:tplc="F7B47BD2">
      <w:start w:val="1"/>
      <w:numFmt w:val="lowerLetter"/>
      <w:lvlText w:val="%5."/>
      <w:lvlJc w:val="left"/>
      <w:pPr>
        <w:ind w:left="3600" w:hanging="360"/>
      </w:pPr>
    </w:lvl>
    <w:lvl w:ilvl="5" w:tplc="A0B0F9E0">
      <w:start w:val="1"/>
      <w:numFmt w:val="lowerRoman"/>
      <w:lvlText w:val="%6."/>
      <w:lvlJc w:val="right"/>
      <w:pPr>
        <w:ind w:left="4320" w:hanging="180"/>
      </w:pPr>
    </w:lvl>
    <w:lvl w:ilvl="6" w:tplc="B83A0332">
      <w:start w:val="1"/>
      <w:numFmt w:val="decimal"/>
      <w:lvlText w:val="%7."/>
      <w:lvlJc w:val="left"/>
      <w:pPr>
        <w:ind w:left="5040" w:hanging="360"/>
      </w:pPr>
    </w:lvl>
    <w:lvl w:ilvl="7" w:tplc="E3968D32">
      <w:start w:val="1"/>
      <w:numFmt w:val="lowerLetter"/>
      <w:lvlText w:val="%8."/>
      <w:lvlJc w:val="left"/>
      <w:pPr>
        <w:ind w:left="5760" w:hanging="360"/>
      </w:pPr>
    </w:lvl>
    <w:lvl w:ilvl="8" w:tplc="5AE0BC7A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C0FCB"/>
    <w:multiLevelType w:val="hybridMultilevel"/>
    <w:tmpl w:val="52669FE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3E25A67"/>
    <w:multiLevelType w:val="hybridMultilevel"/>
    <w:tmpl w:val="E73ED25E"/>
    <w:lvl w:ilvl="0" w:tplc="D75A4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E3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CA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41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EF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89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E1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40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8D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BE107B9"/>
    <w:multiLevelType w:val="hybridMultilevel"/>
    <w:tmpl w:val="D0D2BFB0"/>
    <w:lvl w:ilvl="0" w:tplc="680E7876">
      <w:start w:val="1"/>
      <w:numFmt w:val="decimal"/>
      <w:lvlText w:val="%1."/>
      <w:lvlJc w:val="left"/>
      <w:pPr>
        <w:ind w:left="720" w:hanging="360"/>
      </w:pPr>
    </w:lvl>
    <w:lvl w:ilvl="1" w:tplc="A5B6DCBA">
      <w:start w:val="1"/>
      <w:numFmt w:val="decimal"/>
      <w:lvlText w:val="%2."/>
      <w:lvlJc w:val="left"/>
      <w:pPr>
        <w:ind w:left="1440" w:hanging="360"/>
      </w:pPr>
    </w:lvl>
    <w:lvl w:ilvl="2" w:tplc="648A8F1E">
      <w:start w:val="1"/>
      <w:numFmt w:val="lowerRoman"/>
      <w:lvlText w:val="%3."/>
      <w:lvlJc w:val="right"/>
      <w:pPr>
        <w:ind w:left="2160" w:hanging="180"/>
      </w:pPr>
    </w:lvl>
    <w:lvl w:ilvl="3" w:tplc="03227A14">
      <w:start w:val="1"/>
      <w:numFmt w:val="decimal"/>
      <w:lvlText w:val="%4."/>
      <w:lvlJc w:val="left"/>
      <w:pPr>
        <w:ind w:left="2880" w:hanging="360"/>
      </w:pPr>
    </w:lvl>
    <w:lvl w:ilvl="4" w:tplc="B0AC50C6">
      <w:start w:val="1"/>
      <w:numFmt w:val="lowerLetter"/>
      <w:lvlText w:val="%5."/>
      <w:lvlJc w:val="left"/>
      <w:pPr>
        <w:ind w:left="3600" w:hanging="360"/>
      </w:pPr>
    </w:lvl>
    <w:lvl w:ilvl="5" w:tplc="3A44AE6C">
      <w:start w:val="1"/>
      <w:numFmt w:val="lowerRoman"/>
      <w:lvlText w:val="%6."/>
      <w:lvlJc w:val="right"/>
      <w:pPr>
        <w:ind w:left="4320" w:hanging="180"/>
      </w:pPr>
    </w:lvl>
    <w:lvl w:ilvl="6" w:tplc="DCD8E118">
      <w:start w:val="1"/>
      <w:numFmt w:val="decimal"/>
      <w:lvlText w:val="%7."/>
      <w:lvlJc w:val="left"/>
      <w:pPr>
        <w:ind w:left="5040" w:hanging="360"/>
      </w:pPr>
    </w:lvl>
    <w:lvl w:ilvl="7" w:tplc="0FD488AA">
      <w:start w:val="1"/>
      <w:numFmt w:val="lowerLetter"/>
      <w:lvlText w:val="%8."/>
      <w:lvlJc w:val="left"/>
      <w:pPr>
        <w:ind w:left="5760" w:hanging="360"/>
      </w:pPr>
    </w:lvl>
    <w:lvl w:ilvl="8" w:tplc="8130A92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D6D45EF"/>
    <w:multiLevelType w:val="hybridMultilevel"/>
    <w:tmpl w:val="5DCCF6FE"/>
    <w:lvl w:ilvl="0" w:tplc="EF563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C3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665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8E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A8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BE8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CD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22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E2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27E0C"/>
    <w:multiLevelType w:val="hybridMultilevel"/>
    <w:tmpl w:val="C3481F82"/>
    <w:lvl w:ilvl="0" w:tplc="17301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A2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48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2B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AD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2B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2E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0F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EA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56021"/>
    <w:multiLevelType w:val="hybridMultilevel"/>
    <w:tmpl w:val="1D4C55F0"/>
    <w:lvl w:ilvl="0" w:tplc="34668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4D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6C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0AE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8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2E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A8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EB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2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8">
    <w:nsid w:val="76F43133"/>
    <w:multiLevelType w:val="hybridMultilevel"/>
    <w:tmpl w:val="0ECE2FD2"/>
    <w:lvl w:ilvl="0" w:tplc="1700CF9C">
      <w:numFmt w:val="none"/>
      <w:lvlText w:val=""/>
      <w:lvlJc w:val="left"/>
      <w:pPr>
        <w:tabs>
          <w:tab w:val="num" w:pos="360"/>
        </w:tabs>
      </w:pPr>
    </w:lvl>
    <w:lvl w:ilvl="1" w:tplc="500654E2">
      <w:start w:val="1"/>
      <w:numFmt w:val="lowerLetter"/>
      <w:lvlText w:val="%2."/>
      <w:lvlJc w:val="left"/>
      <w:pPr>
        <w:ind w:left="1440" w:hanging="360"/>
      </w:pPr>
    </w:lvl>
    <w:lvl w:ilvl="2" w:tplc="E0C45D78">
      <w:start w:val="1"/>
      <w:numFmt w:val="lowerRoman"/>
      <w:lvlText w:val="%3."/>
      <w:lvlJc w:val="right"/>
      <w:pPr>
        <w:ind w:left="2160" w:hanging="180"/>
      </w:pPr>
    </w:lvl>
    <w:lvl w:ilvl="3" w:tplc="3252E69C">
      <w:start w:val="1"/>
      <w:numFmt w:val="decimal"/>
      <w:lvlText w:val="%4."/>
      <w:lvlJc w:val="left"/>
      <w:pPr>
        <w:ind w:left="2880" w:hanging="360"/>
      </w:pPr>
    </w:lvl>
    <w:lvl w:ilvl="4" w:tplc="7DC8D51E">
      <w:start w:val="1"/>
      <w:numFmt w:val="lowerLetter"/>
      <w:lvlText w:val="%5."/>
      <w:lvlJc w:val="left"/>
      <w:pPr>
        <w:ind w:left="3600" w:hanging="360"/>
      </w:pPr>
    </w:lvl>
    <w:lvl w:ilvl="5" w:tplc="99CEF152">
      <w:start w:val="1"/>
      <w:numFmt w:val="lowerRoman"/>
      <w:lvlText w:val="%6."/>
      <w:lvlJc w:val="right"/>
      <w:pPr>
        <w:ind w:left="4320" w:hanging="180"/>
      </w:pPr>
    </w:lvl>
    <w:lvl w:ilvl="6" w:tplc="88C802AA">
      <w:start w:val="1"/>
      <w:numFmt w:val="decimal"/>
      <w:lvlText w:val="%7."/>
      <w:lvlJc w:val="left"/>
      <w:pPr>
        <w:ind w:left="5040" w:hanging="360"/>
      </w:pPr>
    </w:lvl>
    <w:lvl w:ilvl="7" w:tplc="B4D4AA38">
      <w:start w:val="1"/>
      <w:numFmt w:val="lowerLetter"/>
      <w:lvlText w:val="%8."/>
      <w:lvlJc w:val="left"/>
      <w:pPr>
        <w:ind w:left="5760" w:hanging="360"/>
      </w:pPr>
    </w:lvl>
    <w:lvl w:ilvl="8" w:tplc="C7A23B4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846175"/>
    <w:multiLevelType w:val="hybridMultilevel"/>
    <w:tmpl w:val="FCE20FD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>
    <w:nsid w:val="7AC953DF"/>
    <w:multiLevelType w:val="multilevel"/>
    <w:tmpl w:val="3326B48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35"/>
  </w:num>
  <w:num w:numId="3">
    <w:abstractNumId w:val="4"/>
  </w:num>
  <w:num w:numId="4">
    <w:abstractNumId w:val="5"/>
  </w:num>
  <w:num w:numId="5">
    <w:abstractNumId w:val="18"/>
  </w:num>
  <w:num w:numId="6">
    <w:abstractNumId w:val="31"/>
  </w:num>
  <w:num w:numId="7">
    <w:abstractNumId w:val="3"/>
  </w:num>
  <w:num w:numId="8">
    <w:abstractNumId w:val="33"/>
  </w:num>
  <w:num w:numId="9">
    <w:abstractNumId w:val="20"/>
  </w:num>
  <w:num w:numId="10">
    <w:abstractNumId w:val="19"/>
  </w:num>
  <w:num w:numId="11">
    <w:abstractNumId w:val="22"/>
  </w:num>
  <w:num w:numId="12">
    <w:abstractNumId w:val="34"/>
  </w:num>
  <w:num w:numId="13">
    <w:abstractNumId w:val="28"/>
  </w:num>
  <w:num w:numId="14">
    <w:abstractNumId w:val="25"/>
  </w:num>
  <w:num w:numId="15">
    <w:abstractNumId w:val="38"/>
  </w:num>
  <w:num w:numId="16">
    <w:abstractNumId w:val="6"/>
  </w:num>
  <w:num w:numId="17">
    <w:abstractNumId w:val="23"/>
  </w:num>
  <w:num w:numId="18">
    <w:abstractNumId w:val="0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30"/>
  </w:num>
  <w:num w:numId="21">
    <w:abstractNumId w:val="40"/>
  </w:num>
  <w:num w:numId="22">
    <w:abstractNumId w:val="36"/>
  </w:num>
  <w:num w:numId="23">
    <w:abstractNumId w:val="40"/>
  </w:num>
  <w:num w:numId="24">
    <w:abstractNumId w:val="17"/>
  </w:num>
  <w:num w:numId="25">
    <w:abstractNumId w:val="14"/>
  </w:num>
  <w:num w:numId="26">
    <w:abstractNumId w:val="16"/>
  </w:num>
  <w:num w:numId="27">
    <w:abstractNumId w:val="2"/>
  </w:num>
  <w:num w:numId="28">
    <w:abstractNumId w:val="13"/>
  </w:num>
  <w:num w:numId="29">
    <w:abstractNumId w:val="40"/>
  </w:num>
  <w:num w:numId="30">
    <w:abstractNumId w:val="40"/>
  </w:num>
  <w:num w:numId="31">
    <w:abstractNumId w:val="9"/>
  </w:num>
  <w:num w:numId="32">
    <w:abstractNumId w:val="15"/>
  </w:num>
  <w:num w:numId="33">
    <w:abstractNumId w:val="21"/>
  </w:num>
  <w:num w:numId="34">
    <w:abstractNumId w:val="8"/>
  </w:num>
  <w:num w:numId="35">
    <w:abstractNumId w:val="10"/>
  </w:num>
  <w:num w:numId="36">
    <w:abstractNumId w:val="29"/>
  </w:num>
  <w:num w:numId="37">
    <w:abstractNumId w:val="40"/>
  </w:num>
  <w:num w:numId="38">
    <w:abstractNumId w:val="40"/>
  </w:num>
  <w:num w:numId="39">
    <w:abstractNumId w:val="32"/>
  </w:num>
  <w:num w:numId="40">
    <w:abstractNumId w:val="37"/>
  </w:num>
  <w:num w:numId="41">
    <w:abstractNumId w:val="27"/>
  </w:num>
  <w:num w:numId="42">
    <w:abstractNumId w:val="24"/>
  </w:num>
  <w:num w:numId="43">
    <w:abstractNumId w:val="40"/>
  </w:num>
  <w:num w:numId="44">
    <w:abstractNumId w:val="26"/>
  </w:num>
  <w:num w:numId="45">
    <w:abstractNumId w:val="39"/>
  </w:num>
  <w:num w:numId="46">
    <w:abstractNumId w:val="1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153A1"/>
    <w:rsid w:val="000817C9"/>
    <w:rsid w:val="00087CE0"/>
    <w:rsid w:val="00097F43"/>
    <w:rsid w:val="000E7FDE"/>
    <w:rsid w:val="0013157C"/>
    <w:rsid w:val="00143087"/>
    <w:rsid w:val="00150CC1"/>
    <w:rsid w:val="00162AF6"/>
    <w:rsid w:val="00190105"/>
    <w:rsid w:val="001C5573"/>
    <w:rsid w:val="001D0890"/>
    <w:rsid w:val="001D160E"/>
    <w:rsid w:val="001F663F"/>
    <w:rsid w:val="001F7D36"/>
    <w:rsid w:val="00206E1F"/>
    <w:rsid w:val="002172C5"/>
    <w:rsid w:val="002228C7"/>
    <w:rsid w:val="00254CBE"/>
    <w:rsid w:val="002618CA"/>
    <w:rsid w:val="00270678"/>
    <w:rsid w:val="002922C4"/>
    <w:rsid w:val="002A5E27"/>
    <w:rsid w:val="002D5541"/>
    <w:rsid w:val="003138D6"/>
    <w:rsid w:val="003229FF"/>
    <w:rsid w:val="003356F6"/>
    <w:rsid w:val="003372D3"/>
    <w:rsid w:val="00347321"/>
    <w:rsid w:val="003860D3"/>
    <w:rsid w:val="0039103B"/>
    <w:rsid w:val="003B1702"/>
    <w:rsid w:val="003F7148"/>
    <w:rsid w:val="00410F5F"/>
    <w:rsid w:val="00414EAC"/>
    <w:rsid w:val="00445A8C"/>
    <w:rsid w:val="00491CC1"/>
    <w:rsid w:val="004B0553"/>
    <w:rsid w:val="004E6C9A"/>
    <w:rsid w:val="004F2F38"/>
    <w:rsid w:val="004F5715"/>
    <w:rsid w:val="00500DA2"/>
    <w:rsid w:val="00533A5F"/>
    <w:rsid w:val="005613E4"/>
    <w:rsid w:val="00571FC4"/>
    <w:rsid w:val="0059775D"/>
    <w:rsid w:val="005A3F8C"/>
    <w:rsid w:val="005D021A"/>
    <w:rsid w:val="00631C6F"/>
    <w:rsid w:val="0063291D"/>
    <w:rsid w:val="0063574A"/>
    <w:rsid w:val="0066284C"/>
    <w:rsid w:val="0069445A"/>
    <w:rsid w:val="006F37E4"/>
    <w:rsid w:val="00712834"/>
    <w:rsid w:val="00716C93"/>
    <w:rsid w:val="00732741"/>
    <w:rsid w:val="0074590A"/>
    <w:rsid w:val="00761523"/>
    <w:rsid w:val="00772EB7"/>
    <w:rsid w:val="00797901"/>
    <w:rsid w:val="007C6B66"/>
    <w:rsid w:val="007D0D19"/>
    <w:rsid w:val="00804367"/>
    <w:rsid w:val="008C28A7"/>
    <w:rsid w:val="008D40CE"/>
    <w:rsid w:val="009029D5"/>
    <w:rsid w:val="009075F6"/>
    <w:rsid w:val="009201B6"/>
    <w:rsid w:val="00930725"/>
    <w:rsid w:val="0095579F"/>
    <w:rsid w:val="009662F3"/>
    <w:rsid w:val="00967902"/>
    <w:rsid w:val="009A291F"/>
    <w:rsid w:val="009A4AE2"/>
    <w:rsid w:val="009B2233"/>
    <w:rsid w:val="009B3AA3"/>
    <w:rsid w:val="009B490B"/>
    <w:rsid w:val="009F6AD9"/>
    <w:rsid w:val="009F75AC"/>
    <w:rsid w:val="00A12200"/>
    <w:rsid w:val="00A763B7"/>
    <w:rsid w:val="00A82910"/>
    <w:rsid w:val="00A95A86"/>
    <w:rsid w:val="00AD17B6"/>
    <w:rsid w:val="00AF19B4"/>
    <w:rsid w:val="00AF6332"/>
    <w:rsid w:val="00AF6B06"/>
    <w:rsid w:val="00B46D71"/>
    <w:rsid w:val="00B849B5"/>
    <w:rsid w:val="00BC2229"/>
    <w:rsid w:val="00C032FC"/>
    <w:rsid w:val="00C206AF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E061BD"/>
    <w:rsid w:val="00E34B5A"/>
    <w:rsid w:val="00E5055D"/>
    <w:rsid w:val="00E604E6"/>
    <w:rsid w:val="00E615CE"/>
    <w:rsid w:val="00E934AD"/>
    <w:rsid w:val="00EE6C62"/>
    <w:rsid w:val="00EF1DFD"/>
    <w:rsid w:val="00EF47E2"/>
    <w:rsid w:val="00EF6D0D"/>
    <w:rsid w:val="00F02B6F"/>
    <w:rsid w:val="00F06298"/>
    <w:rsid w:val="00F25F1C"/>
    <w:rsid w:val="00F35427"/>
    <w:rsid w:val="00F6773B"/>
    <w:rsid w:val="00F70F8C"/>
    <w:rsid w:val="00FA57D9"/>
    <w:rsid w:val="00FD4036"/>
    <w:rsid w:val="27257A2C"/>
    <w:rsid w:val="2BCAB405"/>
    <w:rsid w:val="3D307D31"/>
    <w:rsid w:val="4B194331"/>
    <w:rsid w:val="575C56A3"/>
    <w:rsid w:val="592435E6"/>
    <w:rsid w:val="64595660"/>
    <w:rsid w:val="650762B3"/>
    <w:rsid w:val="66DD9602"/>
    <w:rsid w:val="6BE47DAE"/>
    <w:rsid w:val="753D8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AE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4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F2F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2F38"/>
    <w:rPr>
      <w:rFonts w:ascii="Tahoma" w:hAnsi="Tahoma" w:cs="Tahoma"/>
      <w:sz w:val="16"/>
      <w:szCs w:val="16"/>
      <w:lang w:val="en-US" w:eastAsia="sr-Latn-CS"/>
    </w:rPr>
  </w:style>
  <w:style w:type="character" w:styleId="Emphasis">
    <w:name w:val="Emphasis"/>
    <w:basedOn w:val="DefaultParagraphFont"/>
    <w:qFormat/>
    <w:rsid w:val="004F57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4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F2F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2F38"/>
    <w:rPr>
      <w:rFonts w:ascii="Tahoma" w:hAnsi="Tahoma" w:cs="Tahoma"/>
      <w:sz w:val="16"/>
      <w:szCs w:val="16"/>
      <w:lang w:val="en-US" w:eastAsia="sr-Latn-CS"/>
    </w:rPr>
  </w:style>
  <w:style w:type="character" w:styleId="Emphasis">
    <w:name w:val="Emphasis"/>
    <w:basedOn w:val="DefaultParagraphFont"/>
    <w:qFormat/>
    <w:rsid w:val="004F57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3E91F-2B87-4CA8-AC63-CF8F6262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21</TotalTime>
  <Pages>1</Pages>
  <Words>3617</Words>
  <Characters>20618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Windows User</cp:lastModifiedBy>
  <cp:revision>8</cp:revision>
  <cp:lastPrinted>2019-03-15T18:23:00Z</cp:lastPrinted>
  <dcterms:created xsi:type="dcterms:W3CDTF">2019-03-14T22:55:00Z</dcterms:created>
  <dcterms:modified xsi:type="dcterms:W3CDTF">2019-03-15T18:31:00Z</dcterms:modified>
</cp:coreProperties>
</file>